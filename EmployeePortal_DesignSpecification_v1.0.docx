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D22ED8" w14:textId="31E6BC8E" w:rsidR="003C03A5" w:rsidRPr="00435D32" w:rsidRDefault="003C03A5" w:rsidP="003C03A5">
      <w:pPr>
        <w:pStyle w:val="StyleToolordeliverablenameCustomColorRGB039118Left"/>
        <w:contextualSpacing/>
        <w:rPr>
          <w:rFonts w:ascii="Arial" w:hAnsi="Arial" w:cs="Arial"/>
          <w:noProof/>
          <w:sz w:val="72"/>
        </w:rPr>
      </w:pPr>
      <w:bookmarkStart w:id="0" w:name="_Toc415885907"/>
      <w:bookmarkStart w:id="1" w:name="_Toc445520353"/>
      <w:bookmarkStart w:id="2" w:name="_Toc523032770"/>
    </w:p>
    <w:p w14:paraId="37D22EDB" w14:textId="3978CB98" w:rsidR="001D72E5" w:rsidRDefault="00412907" w:rsidP="00412907">
      <w:pPr>
        <w:pStyle w:val="StyleToolordeliverablenameCustomColorRGB039118Left"/>
        <w:ind w:left="0"/>
        <w:contextualSpacing/>
        <w:rPr>
          <w:rFonts w:ascii="Arial" w:hAnsi="Arial" w:cs="Arial"/>
          <w:noProof/>
          <w:sz w:val="72"/>
        </w:rPr>
      </w:pPr>
      <w:r>
        <w:rPr>
          <w:rFonts w:ascii="Arial" w:hAnsi="Arial" w:cs="Arial"/>
          <w:noProof/>
          <w:sz w:val="72"/>
        </w:rPr>
        <w:t>Employee Portal</w:t>
      </w:r>
    </w:p>
    <w:p w14:paraId="6A274B27" w14:textId="7CB5EF59" w:rsidR="00412907" w:rsidRDefault="00412907" w:rsidP="00412907">
      <w:pPr>
        <w:pStyle w:val="Heading2"/>
        <w:jc w:val="left"/>
        <w:rPr>
          <w:noProof/>
        </w:rPr>
      </w:pPr>
      <w:bookmarkStart w:id="3" w:name="_Toc505782511"/>
      <w:r>
        <w:rPr>
          <w:noProof/>
        </w:rPr>
        <w:t>Design Specification Document</w:t>
      </w:r>
      <w:bookmarkEnd w:id="3"/>
    </w:p>
    <w:p w14:paraId="6AAC1680" w14:textId="4D7CBD72" w:rsidR="003464C4" w:rsidRPr="003464C4" w:rsidRDefault="003464C4" w:rsidP="003464C4">
      <w:pPr>
        <w:pStyle w:val="Bodycopy"/>
        <w:rPr>
          <w:lang w:val="en-GB"/>
        </w:rPr>
      </w:pPr>
      <w:r>
        <w:rPr>
          <w:lang w:val="en-GB"/>
        </w:rPr>
        <w:t>Version 1.0</w:t>
      </w:r>
    </w:p>
    <w:p w14:paraId="37D22EDC" w14:textId="77777777" w:rsidR="001D72E5" w:rsidRPr="00435D32" w:rsidRDefault="008965AB" w:rsidP="00F26B83">
      <w:pPr>
        <w:pStyle w:val="StyleToolordeliverablenameCustomColorRGB039118Left"/>
        <w:tabs>
          <w:tab w:val="left" w:pos="4665"/>
        </w:tabs>
        <w:contextualSpacing/>
        <w:rPr>
          <w:rFonts w:ascii="Arial" w:hAnsi="Arial" w:cs="Arial"/>
          <w:color w:val="92D050"/>
          <w:sz w:val="72"/>
        </w:rPr>
      </w:pPr>
      <w:r w:rsidRPr="00435D32">
        <w:rPr>
          <w:rFonts w:ascii="Arial" w:hAnsi="Arial" w:cs="Arial"/>
          <w:color w:val="92D050"/>
          <w:sz w:val="72"/>
        </w:rPr>
        <w:tab/>
      </w:r>
    </w:p>
    <w:p w14:paraId="37D22EDD" w14:textId="77777777" w:rsidR="003C03A5" w:rsidRPr="00435D32" w:rsidRDefault="003C03A5" w:rsidP="003C03A5">
      <w:pPr>
        <w:pStyle w:val="StyleToolordeliverablenameCustomColorRGB039118Left"/>
        <w:contextualSpacing/>
        <w:rPr>
          <w:rFonts w:ascii="Arial" w:hAnsi="Arial" w:cs="Arial"/>
          <w:sz w:val="44"/>
          <w:szCs w:val="40"/>
        </w:rPr>
      </w:pPr>
    </w:p>
    <w:p w14:paraId="37D22EDE" w14:textId="77777777" w:rsidR="003C03A5" w:rsidRPr="00435D32" w:rsidRDefault="003C03A5" w:rsidP="00363A98">
      <w:pPr>
        <w:rPr>
          <w:rFonts w:cs="Arial"/>
          <w:color w:val="808080"/>
          <w:sz w:val="40"/>
          <w:szCs w:val="40"/>
        </w:rPr>
      </w:pPr>
      <w:r w:rsidRPr="00435D32">
        <w:rPr>
          <w:rFonts w:cs="Arial"/>
          <w:color w:val="808080"/>
          <w:sz w:val="40"/>
          <w:szCs w:val="40"/>
        </w:rPr>
        <w:br w:type="page"/>
      </w:r>
    </w:p>
    <w:p w14:paraId="37D22EDF" w14:textId="77777777" w:rsidR="00A020E3" w:rsidRPr="00435D32" w:rsidRDefault="00A020E3" w:rsidP="00A020E3">
      <w:pPr>
        <w:pStyle w:val="DocumentControlInformation"/>
        <w:rPr>
          <w:sz w:val="28"/>
        </w:rPr>
      </w:pPr>
      <w:bookmarkStart w:id="4" w:name="_Toc223260483"/>
      <w:bookmarkStart w:id="5" w:name="_Ref227459879"/>
      <w:bookmarkStart w:id="6" w:name="_Toc523032772"/>
      <w:bookmarkStart w:id="7" w:name="_Toc523126455"/>
      <w:bookmarkStart w:id="8" w:name="_Ref226997186"/>
      <w:bookmarkStart w:id="9" w:name="_Toc348432927"/>
      <w:bookmarkStart w:id="10" w:name="_Toc348433142"/>
      <w:bookmarkStart w:id="11" w:name="_Toc348433327"/>
      <w:bookmarkStart w:id="12" w:name="_Toc348456829"/>
      <w:bookmarkStart w:id="13" w:name="_Toc352395528"/>
      <w:bookmarkStart w:id="14" w:name="_Toc352395794"/>
      <w:bookmarkStart w:id="15" w:name="_Toc226456967"/>
      <w:bookmarkStart w:id="16" w:name="_Ref226997660"/>
      <w:bookmarkEnd w:id="0"/>
      <w:bookmarkEnd w:id="1"/>
      <w:bookmarkEnd w:id="2"/>
      <w:r w:rsidRPr="00435D32">
        <w:rPr>
          <w:sz w:val="28"/>
        </w:rPr>
        <w:lastRenderedPageBreak/>
        <w:t>Document Control Information</w:t>
      </w:r>
      <w:bookmarkEnd w:id="8"/>
    </w:p>
    <w:p w14:paraId="37D22EE0" w14:textId="77777777" w:rsidR="003C03A5" w:rsidRPr="00435D32" w:rsidRDefault="003C03A5" w:rsidP="00CC3A4A">
      <w:pPr>
        <w:pStyle w:val="Heading3"/>
        <w:rPr>
          <w:rFonts w:ascii="Arial" w:hAnsi="Arial"/>
          <w:sz w:val="22"/>
        </w:rPr>
      </w:pPr>
      <w:bookmarkStart w:id="17" w:name="_Toc352396622"/>
      <w:bookmarkStart w:id="18" w:name="_Toc352397700"/>
      <w:bookmarkStart w:id="19" w:name="_Toc352399179"/>
      <w:bookmarkStart w:id="20" w:name="_Toc352399324"/>
      <w:bookmarkStart w:id="21" w:name="_Toc353539955"/>
      <w:bookmarkStart w:id="22" w:name="_Toc355626026"/>
      <w:bookmarkStart w:id="23" w:name="_Toc355861178"/>
      <w:bookmarkStart w:id="24" w:name="_Toc355964868"/>
      <w:bookmarkStart w:id="25" w:name="_Toc360121338"/>
      <w:bookmarkStart w:id="26" w:name="_Toc360192334"/>
      <w:bookmarkStart w:id="27" w:name="_Toc360194406"/>
      <w:bookmarkStart w:id="28" w:name="_Toc360194451"/>
      <w:bookmarkStart w:id="29" w:name="_Toc361403666"/>
      <w:bookmarkStart w:id="30" w:name="_Toc361413594"/>
      <w:bookmarkStart w:id="31" w:name="_Toc361423086"/>
      <w:bookmarkStart w:id="32" w:name="_Toc505782512"/>
      <w:r w:rsidRPr="00435D32">
        <w:rPr>
          <w:rFonts w:ascii="Arial" w:hAnsi="Arial"/>
          <w:sz w:val="22"/>
        </w:rPr>
        <w:t>Document Information</w:t>
      </w:r>
      <w:bookmarkEnd w:id="9"/>
      <w:bookmarkEnd w:id="10"/>
      <w:bookmarkEnd w:id="11"/>
      <w:bookmarkEnd w:id="12"/>
      <w:bookmarkEnd w:id="13"/>
      <w:bookmarkEnd w:id="14"/>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3C03A5" w:rsidRPr="00546C6B" w14:paraId="37D22EE3" w14:textId="77777777" w:rsidTr="006B6C31">
        <w:trPr>
          <w:trHeight w:val="288"/>
        </w:trPr>
        <w:tc>
          <w:tcPr>
            <w:tcW w:w="3114" w:type="dxa"/>
            <w:shd w:val="clear" w:color="auto" w:fill="auto"/>
            <w:vAlign w:val="center"/>
          </w:tcPr>
          <w:p w14:paraId="37D22EE1" w14:textId="77777777" w:rsidR="003C03A5" w:rsidRPr="00435D32" w:rsidRDefault="003C03A5" w:rsidP="001759B0">
            <w:pPr>
              <w:pStyle w:val="Bodycopybold"/>
              <w:rPr>
                <w:rFonts w:cs="Arial"/>
                <w:sz w:val="22"/>
              </w:rPr>
            </w:pPr>
            <w:r w:rsidRPr="00435D32">
              <w:rPr>
                <w:rFonts w:cs="Arial"/>
                <w:sz w:val="22"/>
              </w:rPr>
              <w:t>Document Identification</w:t>
            </w:r>
          </w:p>
        </w:tc>
        <w:tc>
          <w:tcPr>
            <w:tcW w:w="6125" w:type="dxa"/>
          </w:tcPr>
          <w:p w14:paraId="37D22EE2" w14:textId="25FBE8BD" w:rsidR="003C03A5" w:rsidRPr="00435D32" w:rsidRDefault="003C03A5" w:rsidP="008965AB">
            <w:pPr>
              <w:rPr>
                <w:rFonts w:cs="Arial"/>
                <w:szCs w:val="18"/>
              </w:rPr>
            </w:pPr>
          </w:p>
        </w:tc>
      </w:tr>
      <w:tr w:rsidR="003C03A5" w:rsidRPr="00546C6B" w14:paraId="37D22EE6" w14:textId="77777777" w:rsidTr="006B6C31">
        <w:trPr>
          <w:trHeight w:val="288"/>
        </w:trPr>
        <w:tc>
          <w:tcPr>
            <w:tcW w:w="3114" w:type="dxa"/>
            <w:shd w:val="clear" w:color="auto" w:fill="auto"/>
            <w:vAlign w:val="center"/>
          </w:tcPr>
          <w:p w14:paraId="37D22EE4" w14:textId="77777777" w:rsidR="003C03A5" w:rsidRPr="00435D32" w:rsidRDefault="003C03A5" w:rsidP="001759B0">
            <w:pPr>
              <w:pStyle w:val="Bodycopybold"/>
              <w:rPr>
                <w:rFonts w:cs="Arial"/>
                <w:sz w:val="22"/>
              </w:rPr>
            </w:pPr>
            <w:r w:rsidRPr="00435D32">
              <w:rPr>
                <w:rFonts w:cs="Arial"/>
                <w:sz w:val="22"/>
              </w:rPr>
              <w:t>Document Name</w:t>
            </w:r>
          </w:p>
        </w:tc>
        <w:tc>
          <w:tcPr>
            <w:tcW w:w="6125" w:type="dxa"/>
          </w:tcPr>
          <w:p w14:paraId="37D22EE5" w14:textId="64FB3FAA" w:rsidR="003C03A5" w:rsidRPr="00435D32" w:rsidRDefault="00BA703D" w:rsidP="00E44EFA">
            <w:pPr>
              <w:rPr>
                <w:rFonts w:cs="Arial"/>
                <w:szCs w:val="18"/>
              </w:rPr>
            </w:pPr>
            <w:r w:rsidRPr="00BA703D">
              <w:rPr>
                <w:rFonts w:cs="Arial"/>
                <w:szCs w:val="18"/>
              </w:rPr>
              <w:t>EmployeePortal_DesignSpecification_v1.0.docx</w:t>
            </w:r>
          </w:p>
        </w:tc>
      </w:tr>
      <w:tr w:rsidR="003C03A5" w:rsidRPr="00546C6B" w14:paraId="37D22EE9" w14:textId="77777777" w:rsidTr="006B6C31">
        <w:trPr>
          <w:trHeight w:val="288"/>
        </w:trPr>
        <w:tc>
          <w:tcPr>
            <w:tcW w:w="3114" w:type="dxa"/>
            <w:shd w:val="clear" w:color="auto" w:fill="auto"/>
            <w:vAlign w:val="center"/>
          </w:tcPr>
          <w:p w14:paraId="37D22EE7" w14:textId="77777777" w:rsidR="003C03A5" w:rsidRPr="00435D32" w:rsidRDefault="003C03A5" w:rsidP="001759B0">
            <w:pPr>
              <w:pStyle w:val="Bodycopybold"/>
              <w:rPr>
                <w:rFonts w:cs="Arial"/>
                <w:sz w:val="22"/>
              </w:rPr>
            </w:pPr>
            <w:r w:rsidRPr="00435D32">
              <w:rPr>
                <w:rFonts w:cs="Arial"/>
                <w:sz w:val="22"/>
              </w:rPr>
              <w:t>Project Name</w:t>
            </w:r>
          </w:p>
        </w:tc>
        <w:tc>
          <w:tcPr>
            <w:tcW w:w="6125" w:type="dxa"/>
          </w:tcPr>
          <w:p w14:paraId="37D22EE8" w14:textId="116FBA99" w:rsidR="003C03A5" w:rsidRPr="00435D32" w:rsidRDefault="00BA703D" w:rsidP="006B6C31">
            <w:pPr>
              <w:rPr>
                <w:rFonts w:cs="Arial"/>
                <w:szCs w:val="18"/>
              </w:rPr>
            </w:pPr>
            <w:r>
              <w:rPr>
                <w:rFonts w:cs="Arial"/>
                <w:szCs w:val="18"/>
              </w:rPr>
              <w:t>Employee Portal [Code Challenge]</w:t>
            </w:r>
          </w:p>
        </w:tc>
      </w:tr>
      <w:tr w:rsidR="003C03A5" w:rsidRPr="00546C6B" w14:paraId="37D22EEF" w14:textId="77777777" w:rsidTr="006B6C31">
        <w:trPr>
          <w:trHeight w:val="288"/>
        </w:trPr>
        <w:tc>
          <w:tcPr>
            <w:tcW w:w="3114" w:type="dxa"/>
            <w:shd w:val="clear" w:color="auto" w:fill="auto"/>
            <w:vAlign w:val="center"/>
          </w:tcPr>
          <w:p w14:paraId="37D22EED" w14:textId="77777777" w:rsidR="003C03A5" w:rsidRPr="00435D32" w:rsidRDefault="003C03A5" w:rsidP="001759B0">
            <w:pPr>
              <w:pStyle w:val="Bodycopybold"/>
              <w:rPr>
                <w:rFonts w:cs="Arial"/>
                <w:sz w:val="22"/>
              </w:rPr>
            </w:pPr>
            <w:r w:rsidRPr="00435D32">
              <w:rPr>
                <w:rFonts w:cs="Arial"/>
                <w:sz w:val="22"/>
              </w:rPr>
              <w:t>Document Author</w:t>
            </w:r>
          </w:p>
        </w:tc>
        <w:tc>
          <w:tcPr>
            <w:tcW w:w="6125" w:type="dxa"/>
          </w:tcPr>
          <w:p w14:paraId="37D22EEE" w14:textId="6992F0F6" w:rsidR="003C03A5" w:rsidRPr="00435D32" w:rsidRDefault="00777238" w:rsidP="006B6C31">
            <w:pPr>
              <w:rPr>
                <w:rFonts w:cs="Arial"/>
                <w:szCs w:val="18"/>
              </w:rPr>
            </w:pPr>
            <w:r>
              <w:rPr>
                <w:rFonts w:cs="Arial"/>
                <w:szCs w:val="18"/>
              </w:rPr>
              <w:t xml:space="preserve">Team </w:t>
            </w:r>
            <w:r w:rsidRPr="00777238">
              <w:rPr>
                <w:rFonts w:cs="Arial"/>
                <w:b/>
                <w:szCs w:val="18"/>
              </w:rPr>
              <w:t>GenY-Techies</w:t>
            </w:r>
          </w:p>
        </w:tc>
      </w:tr>
      <w:tr w:rsidR="003C03A5" w:rsidRPr="00546C6B" w14:paraId="37D22EF2" w14:textId="77777777" w:rsidTr="006B6C31">
        <w:trPr>
          <w:trHeight w:val="288"/>
        </w:trPr>
        <w:tc>
          <w:tcPr>
            <w:tcW w:w="3114" w:type="dxa"/>
            <w:shd w:val="clear" w:color="auto" w:fill="auto"/>
            <w:vAlign w:val="center"/>
          </w:tcPr>
          <w:p w14:paraId="37D22EF0" w14:textId="77777777" w:rsidR="003C03A5" w:rsidRPr="00435D32" w:rsidRDefault="003C03A5" w:rsidP="001759B0">
            <w:pPr>
              <w:pStyle w:val="Bodycopybold"/>
              <w:rPr>
                <w:rFonts w:cs="Arial"/>
                <w:sz w:val="22"/>
              </w:rPr>
            </w:pPr>
            <w:r w:rsidRPr="00435D32">
              <w:rPr>
                <w:rFonts w:cs="Arial"/>
                <w:sz w:val="22"/>
              </w:rPr>
              <w:t>Document Version</w:t>
            </w:r>
          </w:p>
        </w:tc>
        <w:tc>
          <w:tcPr>
            <w:tcW w:w="6125" w:type="dxa"/>
          </w:tcPr>
          <w:p w14:paraId="37D22EF1" w14:textId="55B04F5A" w:rsidR="003C03A5" w:rsidRPr="00435D32" w:rsidRDefault="0012626C" w:rsidP="006B6C31">
            <w:pPr>
              <w:rPr>
                <w:rFonts w:cs="Arial"/>
                <w:szCs w:val="18"/>
              </w:rPr>
            </w:pPr>
            <w:r>
              <w:rPr>
                <w:rFonts w:cs="Arial"/>
                <w:szCs w:val="18"/>
              </w:rPr>
              <w:t>1.0</w:t>
            </w:r>
          </w:p>
        </w:tc>
      </w:tr>
      <w:tr w:rsidR="003C03A5" w:rsidRPr="00546C6B" w14:paraId="37D22EF5" w14:textId="77777777" w:rsidTr="006B6C31">
        <w:trPr>
          <w:trHeight w:val="288"/>
        </w:trPr>
        <w:tc>
          <w:tcPr>
            <w:tcW w:w="3114" w:type="dxa"/>
            <w:shd w:val="clear" w:color="auto" w:fill="auto"/>
            <w:vAlign w:val="center"/>
          </w:tcPr>
          <w:p w14:paraId="37D22EF3" w14:textId="77777777" w:rsidR="003C03A5" w:rsidRPr="00435D32" w:rsidRDefault="003C03A5" w:rsidP="001759B0">
            <w:pPr>
              <w:pStyle w:val="Bodycopybold"/>
              <w:rPr>
                <w:rFonts w:cs="Arial"/>
                <w:sz w:val="22"/>
              </w:rPr>
            </w:pPr>
            <w:r w:rsidRPr="00435D32">
              <w:rPr>
                <w:rFonts w:cs="Arial"/>
                <w:sz w:val="22"/>
              </w:rPr>
              <w:t>Document Status</w:t>
            </w:r>
          </w:p>
        </w:tc>
        <w:tc>
          <w:tcPr>
            <w:tcW w:w="6125" w:type="dxa"/>
          </w:tcPr>
          <w:p w14:paraId="37D22EF4" w14:textId="74DD1456" w:rsidR="003C03A5" w:rsidRPr="00435D32" w:rsidRDefault="00E81553" w:rsidP="006B6C31">
            <w:pPr>
              <w:rPr>
                <w:rFonts w:cs="Arial"/>
                <w:szCs w:val="18"/>
              </w:rPr>
            </w:pPr>
            <w:r>
              <w:rPr>
                <w:rFonts w:cs="Arial"/>
                <w:szCs w:val="18"/>
              </w:rPr>
              <w:t>Valid</w:t>
            </w:r>
          </w:p>
        </w:tc>
      </w:tr>
      <w:tr w:rsidR="003C03A5" w:rsidRPr="00546C6B" w14:paraId="37D22EF8" w14:textId="77777777" w:rsidTr="006B6C31">
        <w:trPr>
          <w:trHeight w:val="288"/>
        </w:trPr>
        <w:tc>
          <w:tcPr>
            <w:tcW w:w="3114" w:type="dxa"/>
            <w:shd w:val="clear" w:color="auto" w:fill="auto"/>
            <w:vAlign w:val="center"/>
          </w:tcPr>
          <w:p w14:paraId="37D22EF6" w14:textId="77777777" w:rsidR="003C03A5" w:rsidRPr="00435D32" w:rsidRDefault="003C03A5" w:rsidP="001759B0">
            <w:pPr>
              <w:pStyle w:val="Bodycopybold"/>
              <w:rPr>
                <w:rFonts w:cs="Arial"/>
                <w:sz w:val="22"/>
              </w:rPr>
            </w:pPr>
            <w:r w:rsidRPr="00435D32">
              <w:rPr>
                <w:rFonts w:cs="Arial"/>
                <w:sz w:val="22"/>
              </w:rPr>
              <w:t>Date Released</w:t>
            </w:r>
          </w:p>
        </w:tc>
        <w:tc>
          <w:tcPr>
            <w:tcW w:w="6125" w:type="dxa"/>
          </w:tcPr>
          <w:p w14:paraId="37D22EF7" w14:textId="1C7C4E5A" w:rsidR="003C03A5" w:rsidRPr="00435D32" w:rsidRDefault="0012626C" w:rsidP="002C64DF">
            <w:pPr>
              <w:rPr>
                <w:rFonts w:cs="Arial"/>
                <w:szCs w:val="18"/>
              </w:rPr>
            </w:pPr>
            <w:r>
              <w:rPr>
                <w:rFonts w:cs="Arial"/>
                <w:szCs w:val="18"/>
              </w:rPr>
              <w:t>7</w:t>
            </w:r>
            <w:r w:rsidRPr="0012626C">
              <w:rPr>
                <w:rFonts w:cs="Arial"/>
                <w:szCs w:val="18"/>
                <w:vertAlign w:val="superscript"/>
              </w:rPr>
              <w:t>th</w:t>
            </w:r>
            <w:r>
              <w:rPr>
                <w:rFonts w:cs="Arial"/>
                <w:szCs w:val="18"/>
              </w:rPr>
              <w:t xml:space="preserve"> Feb 2018</w:t>
            </w:r>
          </w:p>
        </w:tc>
      </w:tr>
    </w:tbl>
    <w:p w14:paraId="37D22EFC" w14:textId="77777777" w:rsidR="003C03A5" w:rsidRPr="00435D32" w:rsidRDefault="003C03A5" w:rsidP="00CC3A4A">
      <w:pPr>
        <w:pStyle w:val="Heading3"/>
        <w:rPr>
          <w:rFonts w:ascii="Arial" w:hAnsi="Arial"/>
          <w:sz w:val="22"/>
        </w:rPr>
      </w:pPr>
      <w:bookmarkStart w:id="33" w:name="_Toc348432928"/>
      <w:bookmarkStart w:id="34" w:name="_Toc348433143"/>
      <w:bookmarkStart w:id="35" w:name="_Toc348433328"/>
      <w:bookmarkStart w:id="36" w:name="_Toc348456830"/>
      <w:bookmarkStart w:id="37" w:name="_Toc352395529"/>
      <w:bookmarkStart w:id="38" w:name="_Toc352395795"/>
      <w:bookmarkStart w:id="39" w:name="_Toc352396623"/>
      <w:bookmarkStart w:id="40" w:name="_Toc352397701"/>
      <w:bookmarkStart w:id="41" w:name="_Toc352399180"/>
      <w:bookmarkStart w:id="42" w:name="_Toc352399325"/>
      <w:bookmarkStart w:id="43" w:name="_Toc353539956"/>
      <w:bookmarkStart w:id="44" w:name="_Toc355626027"/>
      <w:bookmarkStart w:id="45" w:name="_Toc355861179"/>
      <w:bookmarkStart w:id="46" w:name="_Toc355964869"/>
      <w:bookmarkStart w:id="47" w:name="_Toc360121339"/>
      <w:bookmarkStart w:id="48" w:name="_Toc360192335"/>
      <w:bookmarkStart w:id="49" w:name="_Toc360194407"/>
      <w:bookmarkStart w:id="50" w:name="_Toc360194452"/>
      <w:bookmarkStart w:id="51" w:name="_Toc361403667"/>
      <w:bookmarkStart w:id="52" w:name="_Toc361413595"/>
      <w:bookmarkStart w:id="53" w:name="_Toc361423087"/>
      <w:bookmarkStart w:id="54" w:name="_Toc505782513"/>
      <w:r w:rsidRPr="00435D32">
        <w:rPr>
          <w:rFonts w:ascii="Arial" w:hAnsi="Arial"/>
          <w:sz w:val="22"/>
        </w:rPr>
        <w:t>Document Edit History</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tbl>
      <w:tblPr>
        <w:tblW w:w="923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700"/>
      </w:tblGrid>
      <w:tr w:rsidR="003C03A5" w:rsidRPr="00546C6B" w14:paraId="37D22F01" w14:textId="77777777" w:rsidTr="002C64DF">
        <w:trPr>
          <w:trHeight w:val="317"/>
          <w:tblHeader/>
        </w:trPr>
        <w:tc>
          <w:tcPr>
            <w:tcW w:w="1224" w:type="dxa"/>
            <w:tcBorders>
              <w:top w:val="single" w:sz="4" w:space="0" w:color="FFFFFF"/>
              <w:left w:val="single" w:sz="4" w:space="0" w:color="FFFFFF"/>
              <w:bottom w:val="single" w:sz="4" w:space="0" w:color="002776"/>
              <w:right w:val="single" w:sz="4" w:space="0" w:color="FFFFFF"/>
            </w:tcBorders>
            <w:shd w:val="clear" w:color="auto" w:fill="002776"/>
            <w:vAlign w:val="center"/>
          </w:tcPr>
          <w:p w14:paraId="37D22EFD" w14:textId="77777777" w:rsidR="003C03A5" w:rsidRPr="00435D32" w:rsidRDefault="003C03A5" w:rsidP="006B6C31">
            <w:pPr>
              <w:pStyle w:val="Tablehead1"/>
              <w:rPr>
                <w:rFonts w:ascii="Arial" w:hAnsi="Arial" w:cs="Arial"/>
                <w:sz w:val="20"/>
              </w:rPr>
            </w:pPr>
            <w:r w:rsidRPr="00435D32">
              <w:rPr>
                <w:rFonts w:ascii="Arial" w:hAnsi="Arial" w:cs="Arial"/>
                <w:sz w:val="20"/>
              </w:rPr>
              <w:t>Version</w:t>
            </w:r>
          </w:p>
        </w:tc>
        <w:tc>
          <w:tcPr>
            <w:tcW w:w="1890" w:type="dxa"/>
            <w:tcBorders>
              <w:top w:val="single" w:sz="4" w:space="0" w:color="FFFFFF"/>
              <w:left w:val="single" w:sz="4" w:space="0" w:color="FFFFFF"/>
              <w:bottom w:val="single" w:sz="4" w:space="0" w:color="002776"/>
              <w:right w:val="single" w:sz="4" w:space="0" w:color="FFFFFF"/>
            </w:tcBorders>
            <w:shd w:val="clear" w:color="auto" w:fill="002776"/>
            <w:vAlign w:val="center"/>
          </w:tcPr>
          <w:p w14:paraId="37D22EFE" w14:textId="77777777" w:rsidR="003C03A5" w:rsidRPr="00435D32" w:rsidRDefault="003C03A5" w:rsidP="006B6C31">
            <w:pPr>
              <w:pStyle w:val="Tablehead1"/>
              <w:rPr>
                <w:rFonts w:ascii="Arial" w:hAnsi="Arial" w:cs="Arial"/>
                <w:sz w:val="20"/>
              </w:rPr>
            </w:pPr>
            <w:r w:rsidRPr="00435D32">
              <w:rPr>
                <w:rFonts w:ascii="Arial" w:hAnsi="Arial" w:cs="Arial"/>
                <w:sz w:val="20"/>
              </w:rPr>
              <w:t>Date</w:t>
            </w:r>
          </w:p>
        </w:tc>
        <w:tc>
          <w:tcPr>
            <w:tcW w:w="3420" w:type="dxa"/>
            <w:tcBorders>
              <w:top w:val="single" w:sz="4" w:space="0" w:color="FFFFFF"/>
              <w:left w:val="single" w:sz="4" w:space="0" w:color="FFFFFF"/>
              <w:bottom w:val="single" w:sz="4" w:space="0" w:color="002776"/>
              <w:right w:val="single" w:sz="4" w:space="0" w:color="FFFFFF"/>
            </w:tcBorders>
            <w:shd w:val="clear" w:color="auto" w:fill="002776"/>
            <w:vAlign w:val="center"/>
          </w:tcPr>
          <w:p w14:paraId="37D22EFF" w14:textId="77777777" w:rsidR="003C03A5" w:rsidRPr="00435D32" w:rsidRDefault="003C03A5" w:rsidP="006B6C31">
            <w:pPr>
              <w:pStyle w:val="Tablehead1"/>
              <w:rPr>
                <w:rFonts w:ascii="Arial" w:hAnsi="Arial" w:cs="Arial"/>
                <w:sz w:val="20"/>
              </w:rPr>
            </w:pPr>
            <w:r w:rsidRPr="00435D32">
              <w:rPr>
                <w:rFonts w:ascii="Arial" w:hAnsi="Arial" w:cs="Arial"/>
                <w:sz w:val="20"/>
              </w:rPr>
              <w:t>Additions/Modifications</w:t>
            </w:r>
          </w:p>
        </w:tc>
        <w:tc>
          <w:tcPr>
            <w:tcW w:w="2700" w:type="dxa"/>
            <w:tcBorders>
              <w:top w:val="single" w:sz="4" w:space="0" w:color="FFFFFF"/>
              <w:left w:val="single" w:sz="4" w:space="0" w:color="FFFFFF"/>
              <w:bottom w:val="single" w:sz="4" w:space="0" w:color="002776"/>
              <w:right w:val="single" w:sz="4" w:space="0" w:color="FFFFFF"/>
            </w:tcBorders>
            <w:shd w:val="clear" w:color="auto" w:fill="002776"/>
          </w:tcPr>
          <w:p w14:paraId="37D22F00" w14:textId="77777777" w:rsidR="003C03A5" w:rsidRPr="00435D32" w:rsidRDefault="003C03A5" w:rsidP="006B6C31">
            <w:pPr>
              <w:pStyle w:val="Tablehead1"/>
              <w:rPr>
                <w:rFonts w:ascii="Arial" w:hAnsi="Arial" w:cs="Arial"/>
                <w:sz w:val="20"/>
              </w:rPr>
            </w:pPr>
            <w:r w:rsidRPr="00435D32">
              <w:rPr>
                <w:rFonts w:ascii="Arial" w:hAnsi="Arial" w:cs="Arial"/>
                <w:sz w:val="20"/>
              </w:rPr>
              <w:t>Prepared/Revised by</w:t>
            </w:r>
          </w:p>
        </w:tc>
      </w:tr>
      <w:tr w:rsidR="003C03A5" w:rsidRPr="00546C6B" w14:paraId="37D22F06" w14:textId="77777777" w:rsidTr="00E047EC">
        <w:tc>
          <w:tcPr>
            <w:tcW w:w="1224" w:type="dxa"/>
            <w:tcBorders>
              <w:top w:val="single" w:sz="4" w:space="0" w:color="002776"/>
              <w:bottom w:val="single" w:sz="4" w:space="0" w:color="002776"/>
            </w:tcBorders>
          </w:tcPr>
          <w:p w14:paraId="37D22F02" w14:textId="632A2C8E" w:rsidR="003C03A5" w:rsidRPr="00435D32" w:rsidRDefault="00E41045" w:rsidP="00F808B3">
            <w:pPr>
              <w:pStyle w:val="Tabletext"/>
            </w:pPr>
            <w:r>
              <w:t>1.0</w:t>
            </w:r>
          </w:p>
        </w:tc>
        <w:tc>
          <w:tcPr>
            <w:tcW w:w="1890" w:type="dxa"/>
            <w:tcBorders>
              <w:top w:val="single" w:sz="4" w:space="0" w:color="002776"/>
              <w:bottom w:val="single" w:sz="4" w:space="0" w:color="002776"/>
            </w:tcBorders>
          </w:tcPr>
          <w:p w14:paraId="37D22F03" w14:textId="02B995C6" w:rsidR="003C03A5" w:rsidRPr="00435D32" w:rsidRDefault="00E41045" w:rsidP="00F808B3">
            <w:pPr>
              <w:pStyle w:val="Tabletext"/>
            </w:pPr>
            <w:r>
              <w:t>7</w:t>
            </w:r>
            <w:r w:rsidRPr="00E41045">
              <w:rPr>
                <w:vertAlign w:val="superscript"/>
              </w:rPr>
              <w:t>th</w:t>
            </w:r>
            <w:r>
              <w:t xml:space="preserve"> Feb 2018</w:t>
            </w:r>
          </w:p>
        </w:tc>
        <w:tc>
          <w:tcPr>
            <w:tcW w:w="3420" w:type="dxa"/>
            <w:tcBorders>
              <w:top w:val="single" w:sz="4" w:space="0" w:color="002776"/>
              <w:bottom w:val="single" w:sz="4" w:space="0" w:color="002776"/>
            </w:tcBorders>
          </w:tcPr>
          <w:p w14:paraId="37D22F04" w14:textId="745236C5" w:rsidR="003C03A5" w:rsidRPr="00435D32" w:rsidRDefault="00E41045" w:rsidP="00F808B3">
            <w:pPr>
              <w:pStyle w:val="Tabletext"/>
            </w:pPr>
            <w:r>
              <w:t>First Release</w:t>
            </w:r>
          </w:p>
        </w:tc>
        <w:tc>
          <w:tcPr>
            <w:tcW w:w="2700" w:type="dxa"/>
            <w:tcBorders>
              <w:top w:val="single" w:sz="4" w:space="0" w:color="002776"/>
              <w:bottom w:val="single" w:sz="4" w:space="0" w:color="002776"/>
            </w:tcBorders>
          </w:tcPr>
          <w:p w14:paraId="37D22F05" w14:textId="086551E8" w:rsidR="003C03A5" w:rsidRPr="00435D32" w:rsidRDefault="008B2C9F" w:rsidP="00F808B3">
            <w:pPr>
              <w:pStyle w:val="Tabletext"/>
            </w:pPr>
            <w:r>
              <w:t xml:space="preserve">Team </w:t>
            </w:r>
            <w:r w:rsidRPr="00777238">
              <w:rPr>
                <w:b/>
              </w:rPr>
              <w:t>GenY-Techies</w:t>
            </w:r>
          </w:p>
        </w:tc>
      </w:tr>
      <w:tr w:rsidR="00370940" w:rsidRPr="00546C6B" w14:paraId="37D22F0B" w14:textId="77777777" w:rsidTr="002C64DF">
        <w:tc>
          <w:tcPr>
            <w:tcW w:w="1224" w:type="dxa"/>
            <w:tcBorders>
              <w:top w:val="single" w:sz="4" w:space="0" w:color="002776"/>
              <w:bottom w:val="single" w:sz="4" w:space="0" w:color="1F497D"/>
            </w:tcBorders>
          </w:tcPr>
          <w:p w14:paraId="37D22F07" w14:textId="77777777" w:rsidR="00370940" w:rsidRPr="00435D32" w:rsidRDefault="00370940" w:rsidP="00F808B3">
            <w:pPr>
              <w:pStyle w:val="Tabletext"/>
            </w:pPr>
          </w:p>
        </w:tc>
        <w:tc>
          <w:tcPr>
            <w:tcW w:w="1890" w:type="dxa"/>
            <w:tcBorders>
              <w:top w:val="single" w:sz="4" w:space="0" w:color="002776"/>
              <w:bottom w:val="single" w:sz="4" w:space="0" w:color="1F497D"/>
            </w:tcBorders>
          </w:tcPr>
          <w:p w14:paraId="37D22F08" w14:textId="77777777" w:rsidR="00370940" w:rsidRPr="00435D32" w:rsidRDefault="00370940" w:rsidP="00F808B3">
            <w:pPr>
              <w:pStyle w:val="Tabletext"/>
            </w:pPr>
          </w:p>
        </w:tc>
        <w:tc>
          <w:tcPr>
            <w:tcW w:w="3420" w:type="dxa"/>
            <w:tcBorders>
              <w:top w:val="single" w:sz="4" w:space="0" w:color="002776"/>
              <w:bottom w:val="single" w:sz="4" w:space="0" w:color="1F497D"/>
            </w:tcBorders>
          </w:tcPr>
          <w:p w14:paraId="37D22F09" w14:textId="77777777" w:rsidR="00370940" w:rsidRPr="00435D32" w:rsidRDefault="00370940" w:rsidP="00F808B3">
            <w:pPr>
              <w:pStyle w:val="Tabletext"/>
            </w:pPr>
          </w:p>
        </w:tc>
        <w:tc>
          <w:tcPr>
            <w:tcW w:w="2700" w:type="dxa"/>
            <w:tcBorders>
              <w:top w:val="single" w:sz="4" w:space="0" w:color="002776"/>
              <w:bottom w:val="single" w:sz="4" w:space="0" w:color="1F497D"/>
            </w:tcBorders>
          </w:tcPr>
          <w:p w14:paraId="37D22F0A" w14:textId="77777777" w:rsidR="00370940" w:rsidRPr="00435D32" w:rsidRDefault="00370940" w:rsidP="00F808B3">
            <w:pPr>
              <w:pStyle w:val="Tabletext"/>
            </w:pPr>
          </w:p>
        </w:tc>
      </w:tr>
      <w:bookmarkEnd w:id="15"/>
      <w:bookmarkEnd w:id="16"/>
    </w:tbl>
    <w:p w14:paraId="37D22F21" w14:textId="622D5D29" w:rsidR="003C03A5" w:rsidRDefault="003C03A5" w:rsidP="003C03A5">
      <w:pPr>
        <w:rPr>
          <w:rFonts w:cs="Arial"/>
          <w:sz w:val="28"/>
          <w:szCs w:val="24"/>
        </w:rPr>
      </w:pPr>
    </w:p>
    <w:p w14:paraId="015BCC29" w14:textId="26DF0E70" w:rsidR="0031688B" w:rsidRPr="0031688B" w:rsidRDefault="0031688B" w:rsidP="0031688B">
      <w:pPr>
        <w:pStyle w:val="Heading3"/>
        <w:rPr>
          <w:rFonts w:ascii="Arial" w:hAnsi="Arial"/>
          <w:sz w:val="22"/>
        </w:rPr>
      </w:pPr>
      <w:r w:rsidRPr="0031688B">
        <w:rPr>
          <w:rFonts w:ascii="Arial" w:hAnsi="Arial"/>
          <w:sz w:val="22"/>
        </w:rPr>
        <w:t>Team Details</w:t>
      </w:r>
    </w:p>
    <w:tbl>
      <w:tblPr>
        <w:tblStyle w:val="TableGrid"/>
        <w:tblW w:w="0" w:type="auto"/>
        <w:tblLook w:val="04A0" w:firstRow="1" w:lastRow="0" w:firstColumn="1" w:lastColumn="0" w:noHBand="0" w:noVBand="1"/>
      </w:tblPr>
      <w:tblGrid>
        <w:gridCol w:w="1075"/>
        <w:gridCol w:w="4050"/>
        <w:gridCol w:w="4225"/>
      </w:tblGrid>
      <w:tr w:rsidR="0031688B" w14:paraId="731624F4" w14:textId="77777777" w:rsidTr="00F378A0">
        <w:tc>
          <w:tcPr>
            <w:tcW w:w="9350" w:type="dxa"/>
            <w:gridSpan w:val="3"/>
          </w:tcPr>
          <w:p w14:paraId="34927EC5" w14:textId="0E86BCE5" w:rsidR="0031688B" w:rsidRDefault="0031688B" w:rsidP="0031688B">
            <w:pPr>
              <w:pStyle w:val="Bodycopybold"/>
              <w:rPr>
                <w:rFonts w:cs="Arial"/>
                <w:sz w:val="28"/>
                <w:szCs w:val="24"/>
              </w:rPr>
            </w:pPr>
            <w:r w:rsidRPr="0031688B">
              <w:rPr>
                <w:rFonts w:cs="Arial"/>
                <w:sz w:val="22"/>
              </w:rPr>
              <w:t>Team Name : GenY-Techies</w:t>
            </w:r>
          </w:p>
        </w:tc>
      </w:tr>
      <w:tr w:rsidR="0031688B" w14:paraId="77B0A463" w14:textId="77777777" w:rsidTr="0031688B">
        <w:tc>
          <w:tcPr>
            <w:tcW w:w="1075" w:type="dxa"/>
          </w:tcPr>
          <w:p w14:paraId="3394993B" w14:textId="0E0C413C" w:rsidR="0031688B" w:rsidRPr="0031688B" w:rsidRDefault="0031688B" w:rsidP="0031688B">
            <w:pPr>
              <w:pStyle w:val="Bodycopybold"/>
              <w:rPr>
                <w:rFonts w:cs="Arial"/>
                <w:sz w:val="22"/>
              </w:rPr>
            </w:pPr>
            <w:r w:rsidRPr="0031688B">
              <w:rPr>
                <w:rFonts w:cs="Arial"/>
                <w:sz w:val="22"/>
              </w:rPr>
              <w:t>S.No.</w:t>
            </w:r>
          </w:p>
        </w:tc>
        <w:tc>
          <w:tcPr>
            <w:tcW w:w="4050" w:type="dxa"/>
          </w:tcPr>
          <w:p w14:paraId="66C7382F" w14:textId="6716821C" w:rsidR="0031688B" w:rsidRPr="0031688B" w:rsidRDefault="0031688B" w:rsidP="0031688B">
            <w:pPr>
              <w:pStyle w:val="Bodycopybold"/>
              <w:rPr>
                <w:rFonts w:cs="Arial"/>
                <w:sz w:val="22"/>
              </w:rPr>
            </w:pPr>
            <w:r w:rsidRPr="0031688B">
              <w:rPr>
                <w:rFonts w:cs="Arial"/>
                <w:sz w:val="22"/>
              </w:rPr>
              <w:t>Name</w:t>
            </w:r>
          </w:p>
        </w:tc>
        <w:tc>
          <w:tcPr>
            <w:tcW w:w="4225" w:type="dxa"/>
          </w:tcPr>
          <w:p w14:paraId="03C3556B" w14:textId="63BC00A8" w:rsidR="0031688B" w:rsidRPr="0031688B" w:rsidRDefault="0031688B" w:rsidP="0031688B">
            <w:pPr>
              <w:pStyle w:val="Bodycopybold"/>
              <w:rPr>
                <w:rFonts w:cs="Arial"/>
                <w:sz w:val="22"/>
              </w:rPr>
            </w:pPr>
            <w:r w:rsidRPr="0031688B">
              <w:rPr>
                <w:rFonts w:cs="Arial"/>
                <w:sz w:val="22"/>
              </w:rPr>
              <w:t>Email ID</w:t>
            </w:r>
          </w:p>
        </w:tc>
      </w:tr>
      <w:tr w:rsidR="0031688B" w14:paraId="0582A80C" w14:textId="77777777" w:rsidTr="0031688B">
        <w:tc>
          <w:tcPr>
            <w:tcW w:w="1075" w:type="dxa"/>
          </w:tcPr>
          <w:p w14:paraId="4E9F64D9" w14:textId="3E720838" w:rsidR="0031688B" w:rsidRPr="0031688B" w:rsidRDefault="0031688B" w:rsidP="0031688B">
            <w:pPr>
              <w:pStyle w:val="Bodycopybold"/>
              <w:rPr>
                <w:rFonts w:cs="Arial"/>
                <w:sz w:val="22"/>
              </w:rPr>
            </w:pPr>
            <w:r w:rsidRPr="0031688B">
              <w:rPr>
                <w:rFonts w:cs="Arial"/>
                <w:sz w:val="22"/>
              </w:rPr>
              <w:t>1</w:t>
            </w:r>
          </w:p>
        </w:tc>
        <w:tc>
          <w:tcPr>
            <w:tcW w:w="4050" w:type="dxa"/>
          </w:tcPr>
          <w:p w14:paraId="53ECAE79" w14:textId="4DB42009" w:rsidR="0031688B" w:rsidRPr="0031688B" w:rsidRDefault="0031688B" w:rsidP="0031688B">
            <w:pPr>
              <w:pStyle w:val="Bodycopybold"/>
              <w:rPr>
                <w:rFonts w:cs="Arial"/>
                <w:sz w:val="22"/>
              </w:rPr>
            </w:pPr>
            <w:r w:rsidRPr="0031688B">
              <w:rPr>
                <w:rFonts w:cs="Arial"/>
                <w:sz w:val="22"/>
              </w:rPr>
              <w:t>Nikita Agrawal</w:t>
            </w:r>
          </w:p>
        </w:tc>
        <w:tc>
          <w:tcPr>
            <w:tcW w:w="4225" w:type="dxa"/>
          </w:tcPr>
          <w:p w14:paraId="39EE4966" w14:textId="24063D1A" w:rsidR="0031688B" w:rsidRPr="0031688B" w:rsidRDefault="0031688B" w:rsidP="0031688B">
            <w:pPr>
              <w:pStyle w:val="Bodycopybold"/>
              <w:rPr>
                <w:rFonts w:cs="Arial"/>
                <w:sz w:val="22"/>
              </w:rPr>
            </w:pPr>
            <w:r w:rsidRPr="0031688B">
              <w:rPr>
                <w:rFonts w:cs="Arial"/>
                <w:sz w:val="22"/>
              </w:rPr>
              <w:t>nikiagrawal@deloitte.com</w:t>
            </w:r>
          </w:p>
        </w:tc>
      </w:tr>
      <w:tr w:rsidR="0031688B" w14:paraId="25EE3DDC" w14:textId="77777777" w:rsidTr="0031688B">
        <w:tc>
          <w:tcPr>
            <w:tcW w:w="1075" w:type="dxa"/>
          </w:tcPr>
          <w:p w14:paraId="00758D9C" w14:textId="37B2285B" w:rsidR="0031688B" w:rsidRPr="0031688B" w:rsidRDefault="0031688B" w:rsidP="0031688B">
            <w:pPr>
              <w:pStyle w:val="Bodycopybold"/>
              <w:rPr>
                <w:rFonts w:cs="Arial"/>
                <w:sz w:val="22"/>
              </w:rPr>
            </w:pPr>
            <w:r w:rsidRPr="0031688B">
              <w:rPr>
                <w:rFonts w:cs="Arial"/>
                <w:sz w:val="22"/>
              </w:rPr>
              <w:t>2</w:t>
            </w:r>
          </w:p>
        </w:tc>
        <w:tc>
          <w:tcPr>
            <w:tcW w:w="4050" w:type="dxa"/>
          </w:tcPr>
          <w:p w14:paraId="38C64475" w14:textId="7D2279E4" w:rsidR="0031688B" w:rsidRPr="0031688B" w:rsidRDefault="0031688B" w:rsidP="0031688B">
            <w:pPr>
              <w:pStyle w:val="Bodycopybold"/>
              <w:rPr>
                <w:rFonts w:cs="Arial"/>
                <w:sz w:val="22"/>
              </w:rPr>
            </w:pPr>
            <w:r w:rsidRPr="0031688B">
              <w:rPr>
                <w:rFonts w:cs="Arial"/>
                <w:sz w:val="22"/>
              </w:rPr>
              <w:t>Deepak Ranjan Sahoo</w:t>
            </w:r>
          </w:p>
        </w:tc>
        <w:tc>
          <w:tcPr>
            <w:tcW w:w="4225" w:type="dxa"/>
          </w:tcPr>
          <w:p w14:paraId="293D0B7B" w14:textId="127B2211" w:rsidR="0031688B" w:rsidRPr="0031688B" w:rsidRDefault="0031688B" w:rsidP="0031688B">
            <w:pPr>
              <w:pStyle w:val="Bodycopybold"/>
              <w:rPr>
                <w:rFonts w:cs="Arial"/>
                <w:sz w:val="22"/>
              </w:rPr>
            </w:pPr>
            <w:r w:rsidRPr="0031688B">
              <w:rPr>
                <w:rFonts w:cs="Arial"/>
                <w:sz w:val="22"/>
              </w:rPr>
              <w:t>deepsahoo@deloitte.com</w:t>
            </w:r>
          </w:p>
        </w:tc>
      </w:tr>
      <w:tr w:rsidR="0031688B" w14:paraId="63571692" w14:textId="77777777" w:rsidTr="0031688B">
        <w:tc>
          <w:tcPr>
            <w:tcW w:w="1075" w:type="dxa"/>
          </w:tcPr>
          <w:p w14:paraId="3FC7E209" w14:textId="48C306FF" w:rsidR="0031688B" w:rsidRPr="0031688B" w:rsidRDefault="0031688B" w:rsidP="0031688B">
            <w:pPr>
              <w:pStyle w:val="Bodycopybold"/>
              <w:rPr>
                <w:rFonts w:cs="Arial"/>
                <w:sz w:val="22"/>
              </w:rPr>
            </w:pPr>
            <w:r w:rsidRPr="0031688B">
              <w:rPr>
                <w:rFonts w:cs="Arial"/>
                <w:sz w:val="22"/>
              </w:rPr>
              <w:t>3</w:t>
            </w:r>
          </w:p>
        </w:tc>
        <w:tc>
          <w:tcPr>
            <w:tcW w:w="4050" w:type="dxa"/>
          </w:tcPr>
          <w:p w14:paraId="72374730" w14:textId="2F57AC6D" w:rsidR="0031688B" w:rsidRPr="0031688B" w:rsidRDefault="0031688B" w:rsidP="0031688B">
            <w:pPr>
              <w:pStyle w:val="Bodycopybold"/>
              <w:rPr>
                <w:rFonts w:cs="Arial"/>
                <w:sz w:val="22"/>
              </w:rPr>
            </w:pPr>
            <w:r w:rsidRPr="0031688B">
              <w:rPr>
                <w:rFonts w:cs="Arial"/>
                <w:sz w:val="22"/>
              </w:rPr>
              <w:t>Kritika Jain</w:t>
            </w:r>
          </w:p>
        </w:tc>
        <w:tc>
          <w:tcPr>
            <w:tcW w:w="4225" w:type="dxa"/>
          </w:tcPr>
          <w:p w14:paraId="4DB2E70F" w14:textId="587DA44F" w:rsidR="0031688B" w:rsidRPr="0031688B" w:rsidRDefault="0031688B" w:rsidP="0031688B">
            <w:pPr>
              <w:pStyle w:val="Bodycopybold"/>
              <w:rPr>
                <w:rFonts w:cs="Arial"/>
                <w:sz w:val="22"/>
              </w:rPr>
            </w:pPr>
            <w:r w:rsidRPr="0031688B">
              <w:rPr>
                <w:rFonts w:cs="Arial"/>
                <w:sz w:val="22"/>
              </w:rPr>
              <w:t>kritikjain@deloitte.com</w:t>
            </w:r>
          </w:p>
        </w:tc>
      </w:tr>
      <w:tr w:rsidR="0031688B" w14:paraId="2CA5DB26" w14:textId="77777777" w:rsidTr="0031688B">
        <w:tc>
          <w:tcPr>
            <w:tcW w:w="1075" w:type="dxa"/>
          </w:tcPr>
          <w:p w14:paraId="1F09BD00" w14:textId="7CF0399A" w:rsidR="0031688B" w:rsidRPr="0031688B" w:rsidRDefault="0031688B" w:rsidP="0031688B">
            <w:pPr>
              <w:pStyle w:val="Bodycopybold"/>
              <w:rPr>
                <w:rFonts w:cs="Arial"/>
                <w:sz w:val="22"/>
              </w:rPr>
            </w:pPr>
            <w:r w:rsidRPr="0031688B">
              <w:rPr>
                <w:rFonts w:cs="Arial"/>
                <w:sz w:val="22"/>
              </w:rPr>
              <w:t>4</w:t>
            </w:r>
          </w:p>
        </w:tc>
        <w:tc>
          <w:tcPr>
            <w:tcW w:w="4050" w:type="dxa"/>
          </w:tcPr>
          <w:p w14:paraId="53A47A4C" w14:textId="3A22580B" w:rsidR="0031688B" w:rsidRPr="0031688B" w:rsidRDefault="0031688B" w:rsidP="0031688B">
            <w:pPr>
              <w:pStyle w:val="Bodycopybold"/>
              <w:rPr>
                <w:rFonts w:cs="Arial"/>
                <w:sz w:val="22"/>
              </w:rPr>
            </w:pPr>
            <w:r w:rsidRPr="0031688B">
              <w:rPr>
                <w:rFonts w:cs="Arial"/>
                <w:sz w:val="22"/>
              </w:rPr>
              <w:t>Nimit Saxena</w:t>
            </w:r>
          </w:p>
        </w:tc>
        <w:tc>
          <w:tcPr>
            <w:tcW w:w="4225" w:type="dxa"/>
          </w:tcPr>
          <w:p w14:paraId="67F49285" w14:textId="397E2F40" w:rsidR="0031688B" w:rsidRPr="0031688B" w:rsidRDefault="0031688B" w:rsidP="0031688B">
            <w:pPr>
              <w:pStyle w:val="Bodycopybold"/>
              <w:rPr>
                <w:rFonts w:cs="Arial"/>
                <w:sz w:val="22"/>
              </w:rPr>
            </w:pPr>
            <w:hyperlink r:id="rId11" w:history="1">
              <w:r w:rsidRPr="0031688B">
                <w:rPr>
                  <w:rFonts w:cs="Arial"/>
                  <w:sz w:val="22"/>
                </w:rPr>
                <w:t>nimsaxena@deloitte.com</w:t>
              </w:r>
            </w:hyperlink>
          </w:p>
        </w:tc>
      </w:tr>
    </w:tbl>
    <w:p w14:paraId="56399DB3" w14:textId="7B63D303" w:rsidR="0031688B" w:rsidRDefault="0031688B" w:rsidP="003C03A5">
      <w:pPr>
        <w:rPr>
          <w:rFonts w:cs="Arial"/>
          <w:sz w:val="28"/>
          <w:szCs w:val="24"/>
        </w:rPr>
      </w:pPr>
    </w:p>
    <w:p w14:paraId="3FA30503" w14:textId="531109D7" w:rsidR="0031688B" w:rsidRDefault="0031688B" w:rsidP="003C03A5">
      <w:pPr>
        <w:rPr>
          <w:rFonts w:cs="Arial"/>
          <w:sz w:val="28"/>
          <w:szCs w:val="24"/>
        </w:rPr>
      </w:pPr>
    </w:p>
    <w:p w14:paraId="4FB36734" w14:textId="308B1786" w:rsidR="0031688B" w:rsidRDefault="0031688B" w:rsidP="003C03A5">
      <w:pPr>
        <w:rPr>
          <w:rFonts w:cs="Arial"/>
          <w:sz w:val="28"/>
          <w:szCs w:val="24"/>
        </w:rPr>
      </w:pPr>
    </w:p>
    <w:p w14:paraId="63123D27" w14:textId="4DC0FA54" w:rsidR="0031688B" w:rsidRDefault="0031688B" w:rsidP="003C03A5">
      <w:pPr>
        <w:rPr>
          <w:rFonts w:cs="Arial"/>
          <w:sz w:val="28"/>
          <w:szCs w:val="24"/>
        </w:rPr>
      </w:pPr>
    </w:p>
    <w:p w14:paraId="7F503756" w14:textId="4367E1BE" w:rsidR="0031688B" w:rsidRDefault="0031688B" w:rsidP="003C03A5">
      <w:pPr>
        <w:rPr>
          <w:rFonts w:cs="Arial"/>
          <w:sz w:val="28"/>
          <w:szCs w:val="24"/>
        </w:rPr>
      </w:pPr>
    </w:p>
    <w:p w14:paraId="034C0779" w14:textId="16C77172" w:rsidR="0031688B" w:rsidRDefault="0031688B" w:rsidP="003C03A5">
      <w:pPr>
        <w:rPr>
          <w:rFonts w:cs="Arial"/>
          <w:sz w:val="28"/>
          <w:szCs w:val="24"/>
        </w:rPr>
      </w:pPr>
    </w:p>
    <w:p w14:paraId="7C57D6A3" w14:textId="50D23336" w:rsidR="0031688B" w:rsidRDefault="0031688B" w:rsidP="003C03A5">
      <w:pPr>
        <w:rPr>
          <w:rFonts w:cs="Arial"/>
          <w:sz w:val="28"/>
          <w:szCs w:val="24"/>
        </w:rPr>
      </w:pPr>
    </w:p>
    <w:p w14:paraId="2B036C2B" w14:textId="3D598763" w:rsidR="0031688B" w:rsidRDefault="0031688B" w:rsidP="003C03A5">
      <w:pPr>
        <w:rPr>
          <w:rFonts w:cs="Arial"/>
          <w:sz w:val="28"/>
          <w:szCs w:val="24"/>
        </w:rPr>
      </w:pPr>
    </w:p>
    <w:p w14:paraId="2EABABAB" w14:textId="0AE59CA3" w:rsidR="0031688B" w:rsidRDefault="0031688B" w:rsidP="003C03A5">
      <w:pPr>
        <w:rPr>
          <w:rFonts w:cs="Arial"/>
          <w:sz w:val="28"/>
          <w:szCs w:val="24"/>
        </w:rPr>
      </w:pPr>
    </w:p>
    <w:p w14:paraId="25B6C0B4" w14:textId="6F0B88AA" w:rsidR="0031688B" w:rsidRDefault="0031688B" w:rsidP="003C03A5">
      <w:pPr>
        <w:rPr>
          <w:rFonts w:cs="Arial"/>
          <w:sz w:val="28"/>
          <w:szCs w:val="24"/>
        </w:rPr>
      </w:pPr>
    </w:p>
    <w:p w14:paraId="2886C258" w14:textId="54DA62B0" w:rsidR="0031688B" w:rsidRDefault="0031688B" w:rsidP="003C03A5">
      <w:pPr>
        <w:rPr>
          <w:rFonts w:cs="Arial"/>
          <w:sz w:val="28"/>
          <w:szCs w:val="24"/>
        </w:rPr>
      </w:pPr>
    </w:p>
    <w:p w14:paraId="5908E708" w14:textId="459409BA" w:rsidR="0031688B" w:rsidRDefault="0031688B" w:rsidP="003C03A5">
      <w:pPr>
        <w:rPr>
          <w:rFonts w:cs="Arial"/>
          <w:sz w:val="28"/>
          <w:szCs w:val="24"/>
        </w:rPr>
      </w:pPr>
    </w:p>
    <w:p w14:paraId="5B460D05" w14:textId="77777777" w:rsidR="0031688B" w:rsidRPr="00435D32" w:rsidRDefault="0031688B" w:rsidP="003C03A5">
      <w:pPr>
        <w:rPr>
          <w:rFonts w:cs="Arial"/>
          <w:sz w:val="28"/>
          <w:szCs w:val="24"/>
        </w:rPr>
      </w:pPr>
    </w:p>
    <w:sdt>
      <w:sdtPr>
        <w:rPr>
          <w:rFonts w:ascii="Arial" w:eastAsia="Times New Roman" w:hAnsi="Arial" w:cs="Arial"/>
          <w:b w:val="0"/>
          <w:bCs w:val="0"/>
          <w:color w:val="auto"/>
          <w:sz w:val="22"/>
          <w:szCs w:val="20"/>
        </w:rPr>
        <w:id w:val="-574737887"/>
        <w:docPartObj>
          <w:docPartGallery w:val="Table of Contents"/>
          <w:docPartUnique/>
        </w:docPartObj>
      </w:sdtPr>
      <w:sdtEndPr>
        <w:rPr>
          <w:noProof/>
        </w:rPr>
      </w:sdtEndPr>
      <w:sdtContent>
        <w:p w14:paraId="37D22F22" w14:textId="77777777" w:rsidR="00363A98" w:rsidRPr="00435D32" w:rsidRDefault="00363A98" w:rsidP="00363A98">
          <w:pPr>
            <w:pStyle w:val="TOCHeading"/>
            <w:rPr>
              <w:rFonts w:ascii="Arial" w:hAnsi="Arial" w:cs="Arial"/>
              <w:sz w:val="32"/>
            </w:rPr>
          </w:pPr>
          <w:r w:rsidRPr="00435D32">
            <w:rPr>
              <w:rFonts w:ascii="Arial" w:hAnsi="Arial" w:cs="Arial"/>
              <w:sz w:val="32"/>
            </w:rPr>
            <w:t>Table of Contents</w:t>
          </w:r>
        </w:p>
        <w:p w14:paraId="39FF88A2" w14:textId="7A87A042" w:rsidR="00330049" w:rsidRDefault="00230845">
          <w:pPr>
            <w:pStyle w:val="TOC2"/>
            <w:rPr>
              <w:rFonts w:asciiTheme="minorHAnsi" w:eastAsiaTheme="minorEastAsia" w:hAnsiTheme="minorHAnsi" w:cstheme="minorBidi"/>
              <w:sz w:val="22"/>
              <w:szCs w:val="22"/>
            </w:rPr>
          </w:pPr>
          <w:r w:rsidRPr="00435D32">
            <w:rPr>
              <w:rFonts w:cs="Arial"/>
              <w:noProof w:val="0"/>
              <w:sz w:val="22"/>
            </w:rPr>
            <w:fldChar w:fldCharType="begin"/>
          </w:r>
          <w:r w:rsidR="00363A98" w:rsidRPr="00435D32">
            <w:rPr>
              <w:rFonts w:cs="Arial"/>
              <w:sz w:val="22"/>
            </w:rPr>
            <w:instrText xml:space="preserve"> TOC \o "1-3" \h \z \u </w:instrText>
          </w:r>
          <w:r w:rsidRPr="00435D32">
            <w:rPr>
              <w:rFonts w:cs="Arial"/>
              <w:noProof w:val="0"/>
              <w:sz w:val="22"/>
            </w:rPr>
            <w:fldChar w:fldCharType="separate"/>
          </w:r>
          <w:hyperlink w:anchor="_Toc505782511" w:history="1">
            <w:r w:rsidR="00330049" w:rsidRPr="00D54DC9">
              <w:rPr>
                <w:rStyle w:val="Hyperlink"/>
              </w:rPr>
              <w:t>Design Specification Document</w:t>
            </w:r>
            <w:r w:rsidR="00330049">
              <w:rPr>
                <w:webHidden/>
              </w:rPr>
              <w:tab/>
            </w:r>
            <w:r w:rsidR="00330049">
              <w:rPr>
                <w:webHidden/>
              </w:rPr>
              <w:fldChar w:fldCharType="begin"/>
            </w:r>
            <w:r w:rsidR="00330049">
              <w:rPr>
                <w:webHidden/>
              </w:rPr>
              <w:instrText xml:space="preserve"> PAGEREF _Toc505782511 \h </w:instrText>
            </w:r>
            <w:r w:rsidR="00330049">
              <w:rPr>
                <w:webHidden/>
              </w:rPr>
            </w:r>
            <w:r w:rsidR="00330049">
              <w:rPr>
                <w:webHidden/>
              </w:rPr>
              <w:fldChar w:fldCharType="separate"/>
            </w:r>
            <w:r w:rsidR="00330049">
              <w:rPr>
                <w:webHidden/>
              </w:rPr>
              <w:t>1</w:t>
            </w:r>
            <w:r w:rsidR="00330049">
              <w:rPr>
                <w:webHidden/>
              </w:rPr>
              <w:fldChar w:fldCharType="end"/>
            </w:r>
          </w:hyperlink>
        </w:p>
        <w:p w14:paraId="1B29731D" w14:textId="770638C6" w:rsidR="00330049" w:rsidRDefault="00330049">
          <w:pPr>
            <w:pStyle w:val="TOC3"/>
            <w:rPr>
              <w:rFonts w:asciiTheme="minorHAnsi" w:eastAsiaTheme="minorEastAsia" w:hAnsiTheme="minorHAnsi" w:cstheme="minorBidi"/>
              <w:noProof/>
              <w:sz w:val="22"/>
              <w:szCs w:val="22"/>
            </w:rPr>
          </w:pPr>
          <w:hyperlink w:anchor="_Toc505782512" w:history="1">
            <w:r w:rsidRPr="00D54DC9">
              <w:rPr>
                <w:rStyle w:val="Hyperlink"/>
                <w:noProof/>
              </w:rPr>
              <w:t>Document Information</w:t>
            </w:r>
            <w:r>
              <w:rPr>
                <w:noProof/>
                <w:webHidden/>
              </w:rPr>
              <w:tab/>
            </w:r>
            <w:r>
              <w:rPr>
                <w:noProof/>
                <w:webHidden/>
              </w:rPr>
              <w:fldChar w:fldCharType="begin"/>
            </w:r>
            <w:r>
              <w:rPr>
                <w:noProof/>
                <w:webHidden/>
              </w:rPr>
              <w:instrText xml:space="preserve"> PAGEREF _Toc505782512 \h </w:instrText>
            </w:r>
            <w:r>
              <w:rPr>
                <w:noProof/>
                <w:webHidden/>
              </w:rPr>
            </w:r>
            <w:r>
              <w:rPr>
                <w:noProof/>
                <w:webHidden/>
              </w:rPr>
              <w:fldChar w:fldCharType="separate"/>
            </w:r>
            <w:r>
              <w:rPr>
                <w:noProof/>
                <w:webHidden/>
              </w:rPr>
              <w:t>2</w:t>
            </w:r>
            <w:r>
              <w:rPr>
                <w:noProof/>
                <w:webHidden/>
              </w:rPr>
              <w:fldChar w:fldCharType="end"/>
            </w:r>
          </w:hyperlink>
        </w:p>
        <w:p w14:paraId="2031E539" w14:textId="2F0DCCE4" w:rsidR="00330049" w:rsidRDefault="00330049">
          <w:pPr>
            <w:pStyle w:val="TOC3"/>
            <w:rPr>
              <w:rFonts w:asciiTheme="minorHAnsi" w:eastAsiaTheme="minorEastAsia" w:hAnsiTheme="minorHAnsi" w:cstheme="minorBidi"/>
              <w:noProof/>
              <w:sz w:val="22"/>
              <w:szCs w:val="22"/>
            </w:rPr>
          </w:pPr>
          <w:hyperlink w:anchor="_Toc505782513" w:history="1">
            <w:r w:rsidRPr="00D54DC9">
              <w:rPr>
                <w:rStyle w:val="Hyperlink"/>
                <w:noProof/>
              </w:rPr>
              <w:t>Document Edit History</w:t>
            </w:r>
            <w:r>
              <w:rPr>
                <w:noProof/>
                <w:webHidden/>
              </w:rPr>
              <w:tab/>
            </w:r>
            <w:r>
              <w:rPr>
                <w:noProof/>
                <w:webHidden/>
              </w:rPr>
              <w:fldChar w:fldCharType="begin"/>
            </w:r>
            <w:r>
              <w:rPr>
                <w:noProof/>
                <w:webHidden/>
              </w:rPr>
              <w:instrText xml:space="preserve"> PAGEREF _Toc505782513 \h </w:instrText>
            </w:r>
            <w:r>
              <w:rPr>
                <w:noProof/>
                <w:webHidden/>
              </w:rPr>
            </w:r>
            <w:r>
              <w:rPr>
                <w:noProof/>
                <w:webHidden/>
              </w:rPr>
              <w:fldChar w:fldCharType="separate"/>
            </w:r>
            <w:r>
              <w:rPr>
                <w:noProof/>
                <w:webHidden/>
              </w:rPr>
              <w:t>2</w:t>
            </w:r>
            <w:r>
              <w:rPr>
                <w:noProof/>
                <w:webHidden/>
              </w:rPr>
              <w:fldChar w:fldCharType="end"/>
            </w:r>
          </w:hyperlink>
        </w:p>
        <w:p w14:paraId="35336C56" w14:textId="46549236" w:rsidR="00330049" w:rsidRDefault="00330049">
          <w:pPr>
            <w:pStyle w:val="TOC1"/>
            <w:rPr>
              <w:rFonts w:asciiTheme="minorHAnsi" w:eastAsiaTheme="minorEastAsia" w:hAnsiTheme="minorHAnsi" w:cstheme="minorBidi"/>
              <w:b w:val="0"/>
              <w:noProof/>
              <w:sz w:val="22"/>
              <w:szCs w:val="22"/>
            </w:rPr>
          </w:pPr>
          <w:hyperlink w:anchor="_Toc505782514" w:history="1">
            <w:r w:rsidRPr="00D54DC9">
              <w:rPr>
                <w:rStyle w:val="Hyperlink"/>
                <w:rFonts w:eastAsia="Times"/>
                <w:noProof/>
              </w:rPr>
              <w:t>1.</w:t>
            </w:r>
            <w:r>
              <w:rPr>
                <w:rFonts w:asciiTheme="minorHAnsi" w:eastAsiaTheme="minorEastAsia" w:hAnsiTheme="minorHAnsi" w:cstheme="minorBidi"/>
                <w:b w:val="0"/>
                <w:noProof/>
                <w:sz w:val="22"/>
                <w:szCs w:val="22"/>
              </w:rPr>
              <w:tab/>
            </w:r>
            <w:r w:rsidRPr="00D54DC9">
              <w:rPr>
                <w:rStyle w:val="Hyperlink"/>
                <w:noProof/>
              </w:rPr>
              <w:t>Introduction</w:t>
            </w:r>
            <w:r>
              <w:rPr>
                <w:noProof/>
                <w:webHidden/>
              </w:rPr>
              <w:tab/>
            </w:r>
            <w:r>
              <w:rPr>
                <w:noProof/>
                <w:webHidden/>
              </w:rPr>
              <w:fldChar w:fldCharType="begin"/>
            </w:r>
            <w:r>
              <w:rPr>
                <w:noProof/>
                <w:webHidden/>
              </w:rPr>
              <w:instrText xml:space="preserve"> PAGEREF _Toc505782514 \h </w:instrText>
            </w:r>
            <w:r>
              <w:rPr>
                <w:noProof/>
                <w:webHidden/>
              </w:rPr>
            </w:r>
            <w:r>
              <w:rPr>
                <w:noProof/>
                <w:webHidden/>
              </w:rPr>
              <w:fldChar w:fldCharType="separate"/>
            </w:r>
            <w:r>
              <w:rPr>
                <w:noProof/>
                <w:webHidden/>
              </w:rPr>
              <w:t>4</w:t>
            </w:r>
            <w:r>
              <w:rPr>
                <w:noProof/>
                <w:webHidden/>
              </w:rPr>
              <w:fldChar w:fldCharType="end"/>
            </w:r>
          </w:hyperlink>
        </w:p>
        <w:p w14:paraId="10CFF4AA" w14:textId="245C7FD9" w:rsidR="00330049" w:rsidRDefault="00330049">
          <w:pPr>
            <w:pStyle w:val="TOC2"/>
            <w:rPr>
              <w:rFonts w:asciiTheme="minorHAnsi" w:eastAsiaTheme="minorEastAsia" w:hAnsiTheme="minorHAnsi" w:cstheme="minorBidi"/>
              <w:sz w:val="22"/>
              <w:szCs w:val="22"/>
            </w:rPr>
          </w:pPr>
          <w:hyperlink w:anchor="_Toc505782515" w:history="1">
            <w:r w:rsidRPr="00D54DC9">
              <w:rPr>
                <w:rStyle w:val="Hyperlink"/>
              </w:rPr>
              <w:t>1.1.</w:t>
            </w:r>
            <w:r>
              <w:rPr>
                <w:rFonts w:asciiTheme="minorHAnsi" w:eastAsiaTheme="minorEastAsia" w:hAnsiTheme="minorHAnsi" w:cstheme="minorBidi"/>
                <w:sz w:val="22"/>
                <w:szCs w:val="22"/>
              </w:rPr>
              <w:tab/>
            </w:r>
            <w:r w:rsidRPr="00D54DC9">
              <w:rPr>
                <w:rStyle w:val="Hyperlink"/>
              </w:rPr>
              <w:t>Document Purpose</w:t>
            </w:r>
            <w:r>
              <w:rPr>
                <w:webHidden/>
              </w:rPr>
              <w:tab/>
            </w:r>
            <w:r>
              <w:rPr>
                <w:webHidden/>
              </w:rPr>
              <w:fldChar w:fldCharType="begin"/>
            </w:r>
            <w:r>
              <w:rPr>
                <w:webHidden/>
              </w:rPr>
              <w:instrText xml:space="preserve"> PAGEREF _Toc505782515 \h </w:instrText>
            </w:r>
            <w:r>
              <w:rPr>
                <w:webHidden/>
              </w:rPr>
            </w:r>
            <w:r>
              <w:rPr>
                <w:webHidden/>
              </w:rPr>
              <w:fldChar w:fldCharType="separate"/>
            </w:r>
            <w:r>
              <w:rPr>
                <w:webHidden/>
              </w:rPr>
              <w:t>4</w:t>
            </w:r>
            <w:r>
              <w:rPr>
                <w:webHidden/>
              </w:rPr>
              <w:fldChar w:fldCharType="end"/>
            </w:r>
          </w:hyperlink>
        </w:p>
        <w:p w14:paraId="14E9D3EF" w14:textId="58478F00" w:rsidR="00330049" w:rsidRDefault="00330049">
          <w:pPr>
            <w:pStyle w:val="TOC2"/>
            <w:rPr>
              <w:rFonts w:asciiTheme="minorHAnsi" w:eastAsiaTheme="minorEastAsia" w:hAnsiTheme="minorHAnsi" w:cstheme="minorBidi"/>
              <w:sz w:val="22"/>
              <w:szCs w:val="22"/>
            </w:rPr>
          </w:pPr>
          <w:hyperlink w:anchor="_Toc505782516" w:history="1">
            <w:r w:rsidRPr="00D54DC9">
              <w:rPr>
                <w:rStyle w:val="Hyperlink"/>
              </w:rPr>
              <w:t>1.2.</w:t>
            </w:r>
            <w:r>
              <w:rPr>
                <w:rFonts w:asciiTheme="minorHAnsi" w:eastAsiaTheme="minorEastAsia" w:hAnsiTheme="minorHAnsi" w:cstheme="minorBidi"/>
                <w:sz w:val="22"/>
                <w:szCs w:val="22"/>
              </w:rPr>
              <w:tab/>
            </w:r>
            <w:r w:rsidRPr="00D54DC9">
              <w:rPr>
                <w:rStyle w:val="Hyperlink"/>
              </w:rPr>
              <w:t>Scope</w:t>
            </w:r>
            <w:r>
              <w:rPr>
                <w:webHidden/>
              </w:rPr>
              <w:tab/>
            </w:r>
            <w:r>
              <w:rPr>
                <w:webHidden/>
              </w:rPr>
              <w:fldChar w:fldCharType="begin"/>
            </w:r>
            <w:r>
              <w:rPr>
                <w:webHidden/>
              </w:rPr>
              <w:instrText xml:space="preserve"> PAGEREF _Toc505782516 \h </w:instrText>
            </w:r>
            <w:r>
              <w:rPr>
                <w:webHidden/>
              </w:rPr>
            </w:r>
            <w:r>
              <w:rPr>
                <w:webHidden/>
              </w:rPr>
              <w:fldChar w:fldCharType="separate"/>
            </w:r>
            <w:r>
              <w:rPr>
                <w:webHidden/>
              </w:rPr>
              <w:t>4</w:t>
            </w:r>
            <w:r>
              <w:rPr>
                <w:webHidden/>
              </w:rPr>
              <w:fldChar w:fldCharType="end"/>
            </w:r>
          </w:hyperlink>
        </w:p>
        <w:p w14:paraId="697437D0" w14:textId="2ADE38D5" w:rsidR="00330049" w:rsidRDefault="00330049">
          <w:pPr>
            <w:pStyle w:val="TOC2"/>
            <w:rPr>
              <w:rFonts w:asciiTheme="minorHAnsi" w:eastAsiaTheme="minorEastAsia" w:hAnsiTheme="minorHAnsi" w:cstheme="minorBidi"/>
              <w:sz w:val="22"/>
              <w:szCs w:val="22"/>
            </w:rPr>
          </w:pPr>
          <w:hyperlink w:anchor="_Toc505782517" w:history="1">
            <w:r w:rsidRPr="00D54DC9">
              <w:rPr>
                <w:rStyle w:val="Hyperlink"/>
              </w:rPr>
              <w:t>1.3.</w:t>
            </w:r>
            <w:r>
              <w:rPr>
                <w:rFonts w:asciiTheme="minorHAnsi" w:eastAsiaTheme="minorEastAsia" w:hAnsiTheme="minorHAnsi" w:cstheme="minorBidi"/>
                <w:sz w:val="22"/>
                <w:szCs w:val="22"/>
              </w:rPr>
              <w:tab/>
            </w:r>
            <w:r w:rsidRPr="00D54DC9">
              <w:rPr>
                <w:rStyle w:val="Hyperlink"/>
              </w:rPr>
              <w:t>Maintenance</w:t>
            </w:r>
            <w:r>
              <w:rPr>
                <w:webHidden/>
              </w:rPr>
              <w:tab/>
            </w:r>
            <w:r>
              <w:rPr>
                <w:webHidden/>
              </w:rPr>
              <w:fldChar w:fldCharType="begin"/>
            </w:r>
            <w:r>
              <w:rPr>
                <w:webHidden/>
              </w:rPr>
              <w:instrText xml:space="preserve"> PAGEREF _Toc505782517 \h </w:instrText>
            </w:r>
            <w:r>
              <w:rPr>
                <w:webHidden/>
              </w:rPr>
            </w:r>
            <w:r>
              <w:rPr>
                <w:webHidden/>
              </w:rPr>
              <w:fldChar w:fldCharType="separate"/>
            </w:r>
            <w:r>
              <w:rPr>
                <w:webHidden/>
              </w:rPr>
              <w:t>4</w:t>
            </w:r>
            <w:r>
              <w:rPr>
                <w:webHidden/>
              </w:rPr>
              <w:fldChar w:fldCharType="end"/>
            </w:r>
          </w:hyperlink>
        </w:p>
        <w:p w14:paraId="2A8E050C" w14:textId="2A814FF4" w:rsidR="00330049" w:rsidRDefault="00330049">
          <w:pPr>
            <w:pStyle w:val="TOC1"/>
            <w:rPr>
              <w:rFonts w:asciiTheme="minorHAnsi" w:eastAsiaTheme="minorEastAsia" w:hAnsiTheme="minorHAnsi" w:cstheme="minorBidi"/>
              <w:b w:val="0"/>
              <w:noProof/>
              <w:sz w:val="22"/>
              <w:szCs w:val="22"/>
            </w:rPr>
          </w:pPr>
          <w:hyperlink w:anchor="_Toc505782518" w:history="1">
            <w:r w:rsidRPr="00D54DC9">
              <w:rPr>
                <w:rStyle w:val="Hyperlink"/>
                <w:rFonts w:eastAsia="Times"/>
                <w:noProof/>
              </w:rPr>
              <w:t>2.</w:t>
            </w:r>
            <w:r>
              <w:rPr>
                <w:rFonts w:asciiTheme="minorHAnsi" w:eastAsiaTheme="minorEastAsia" w:hAnsiTheme="minorHAnsi" w:cstheme="minorBidi"/>
                <w:b w:val="0"/>
                <w:noProof/>
                <w:sz w:val="22"/>
                <w:szCs w:val="22"/>
              </w:rPr>
              <w:tab/>
            </w:r>
            <w:r w:rsidRPr="00D54DC9">
              <w:rPr>
                <w:rStyle w:val="Hyperlink"/>
                <w:noProof/>
              </w:rPr>
              <w:t>Application Elements and Mappings</w:t>
            </w:r>
            <w:r>
              <w:rPr>
                <w:noProof/>
                <w:webHidden/>
              </w:rPr>
              <w:tab/>
            </w:r>
            <w:r>
              <w:rPr>
                <w:noProof/>
                <w:webHidden/>
              </w:rPr>
              <w:fldChar w:fldCharType="begin"/>
            </w:r>
            <w:r>
              <w:rPr>
                <w:noProof/>
                <w:webHidden/>
              </w:rPr>
              <w:instrText xml:space="preserve"> PAGEREF _Toc505782518 \h </w:instrText>
            </w:r>
            <w:r>
              <w:rPr>
                <w:noProof/>
                <w:webHidden/>
              </w:rPr>
            </w:r>
            <w:r>
              <w:rPr>
                <w:noProof/>
                <w:webHidden/>
              </w:rPr>
              <w:fldChar w:fldCharType="separate"/>
            </w:r>
            <w:r>
              <w:rPr>
                <w:noProof/>
                <w:webHidden/>
              </w:rPr>
              <w:t>5</w:t>
            </w:r>
            <w:r>
              <w:rPr>
                <w:noProof/>
                <w:webHidden/>
              </w:rPr>
              <w:fldChar w:fldCharType="end"/>
            </w:r>
          </w:hyperlink>
        </w:p>
        <w:p w14:paraId="25647913" w14:textId="41A9D427" w:rsidR="00330049" w:rsidRDefault="00330049">
          <w:pPr>
            <w:pStyle w:val="TOC2"/>
            <w:rPr>
              <w:rFonts w:asciiTheme="minorHAnsi" w:eastAsiaTheme="minorEastAsia" w:hAnsiTheme="minorHAnsi" w:cstheme="minorBidi"/>
              <w:sz w:val="22"/>
              <w:szCs w:val="22"/>
            </w:rPr>
          </w:pPr>
          <w:hyperlink w:anchor="_Toc505782519" w:history="1">
            <w:r w:rsidRPr="00D54DC9">
              <w:rPr>
                <w:rStyle w:val="Hyperlink"/>
              </w:rPr>
              <w:t>2.1.</w:t>
            </w:r>
            <w:r>
              <w:rPr>
                <w:rFonts w:asciiTheme="minorHAnsi" w:eastAsiaTheme="minorEastAsia" w:hAnsiTheme="minorHAnsi" w:cstheme="minorBidi"/>
                <w:sz w:val="22"/>
                <w:szCs w:val="22"/>
              </w:rPr>
              <w:tab/>
            </w:r>
            <w:r w:rsidRPr="00D54DC9">
              <w:rPr>
                <w:rStyle w:val="Hyperlink"/>
              </w:rPr>
              <w:t>Screen Navigation</w:t>
            </w:r>
            <w:r>
              <w:rPr>
                <w:webHidden/>
              </w:rPr>
              <w:tab/>
            </w:r>
            <w:r>
              <w:rPr>
                <w:webHidden/>
              </w:rPr>
              <w:fldChar w:fldCharType="begin"/>
            </w:r>
            <w:r>
              <w:rPr>
                <w:webHidden/>
              </w:rPr>
              <w:instrText xml:space="preserve"> PAGEREF _Toc505782519 \h </w:instrText>
            </w:r>
            <w:r>
              <w:rPr>
                <w:webHidden/>
              </w:rPr>
            </w:r>
            <w:r>
              <w:rPr>
                <w:webHidden/>
              </w:rPr>
              <w:fldChar w:fldCharType="separate"/>
            </w:r>
            <w:r>
              <w:rPr>
                <w:webHidden/>
              </w:rPr>
              <w:t>5</w:t>
            </w:r>
            <w:r>
              <w:rPr>
                <w:webHidden/>
              </w:rPr>
              <w:fldChar w:fldCharType="end"/>
            </w:r>
          </w:hyperlink>
        </w:p>
        <w:p w14:paraId="1A858DF8" w14:textId="3A4AD3FF" w:rsidR="00330049" w:rsidRDefault="00330049">
          <w:pPr>
            <w:pStyle w:val="TOC2"/>
            <w:rPr>
              <w:rFonts w:asciiTheme="minorHAnsi" w:eastAsiaTheme="minorEastAsia" w:hAnsiTheme="minorHAnsi" w:cstheme="minorBidi"/>
              <w:sz w:val="22"/>
              <w:szCs w:val="22"/>
            </w:rPr>
          </w:pPr>
          <w:hyperlink w:anchor="_Toc505782520" w:history="1">
            <w:r w:rsidRPr="00D54DC9">
              <w:rPr>
                <w:rStyle w:val="Hyperlink"/>
              </w:rPr>
              <w:t>2.2.</w:t>
            </w:r>
            <w:r>
              <w:rPr>
                <w:rFonts w:asciiTheme="minorHAnsi" w:eastAsiaTheme="minorEastAsia" w:hAnsiTheme="minorHAnsi" w:cstheme="minorBidi"/>
                <w:sz w:val="22"/>
                <w:szCs w:val="22"/>
              </w:rPr>
              <w:tab/>
            </w:r>
            <w:r w:rsidRPr="00D54DC9">
              <w:rPr>
                <w:rStyle w:val="Hyperlink"/>
              </w:rPr>
              <w:t>UI Design</w:t>
            </w:r>
            <w:r>
              <w:rPr>
                <w:webHidden/>
              </w:rPr>
              <w:tab/>
            </w:r>
            <w:r>
              <w:rPr>
                <w:webHidden/>
              </w:rPr>
              <w:fldChar w:fldCharType="begin"/>
            </w:r>
            <w:r>
              <w:rPr>
                <w:webHidden/>
              </w:rPr>
              <w:instrText xml:space="preserve"> PAGEREF _Toc505782520 \h </w:instrText>
            </w:r>
            <w:r>
              <w:rPr>
                <w:webHidden/>
              </w:rPr>
            </w:r>
            <w:r>
              <w:rPr>
                <w:webHidden/>
              </w:rPr>
              <w:fldChar w:fldCharType="separate"/>
            </w:r>
            <w:r>
              <w:rPr>
                <w:webHidden/>
              </w:rPr>
              <w:t>5</w:t>
            </w:r>
            <w:r>
              <w:rPr>
                <w:webHidden/>
              </w:rPr>
              <w:fldChar w:fldCharType="end"/>
            </w:r>
          </w:hyperlink>
        </w:p>
        <w:p w14:paraId="10A42230" w14:textId="7ED1B4F9" w:rsidR="00330049" w:rsidRDefault="00330049">
          <w:pPr>
            <w:pStyle w:val="TOC2"/>
            <w:rPr>
              <w:rFonts w:asciiTheme="minorHAnsi" w:eastAsiaTheme="minorEastAsia" w:hAnsiTheme="minorHAnsi" w:cstheme="minorBidi"/>
              <w:sz w:val="22"/>
              <w:szCs w:val="22"/>
            </w:rPr>
          </w:pPr>
          <w:hyperlink w:anchor="_Toc505782521" w:history="1">
            <w:r w:rsidRPr="00D54DC9">
              <w:rPr>
                <w:rStyle w:val="Hyperlink"/>
              </w:rPr>
              <w:t>2.3.</w:t>
            </w:r>
            <w:r>
              <w:rPr>
                <w:rFonts w:asciiTheme="minorHAnsi" w:eastAsiaTheme="minorEastAsia" w:hAnsiTheme="minorHAnsi" w:cstheme="minorBidi"/>
                <w:sz w:val="22"/>
                <w:szCs w:val="22"/>
              </w:rPr>
              <w:tab/>
            </w:r>
            <w:r w:rsidRPr="00D54DC9">
              <w:rPr>
                <w:rStyle w:val="Hyperlink"/>
              </w:rPr>
              <w:t>Field Format and Database Mapping</w:t>
            </w:r>
            <w:r>
              <w:rPr>
                <w:webHidden/>
              </w:rPr>
              <w:tab/>
            </w:r>
            <w:r>
              <w:rPr>
                <w:webHidden/>
              </w:rPr>
              <w:fldChar w:fldCharType="begin"/>
            </w:r>
            <w:r>
              <w:rPr>
                <w:webHidden/>
              </w:rPr>
              <w:instrText xml:space="preserve"> PAGEREF _Toc505782521 \h </w:instrText>
            </w:r>
            <w:r>
              <w:rPr>
                <w:webHidden/>
              </w:rPr>
            </w:r>
            <w:r>
              <w:rPr>
                <w:webHidden/>
              </w:rPr>
              <w:fldChar w:fldCharType="separate"/>
            </w:r>
            <w:r>
              <w:rPr>
                <w:webHidden/>
              </w:rPr>
              <w:t>5</w:t>
            </w:r>
            <w:r>
              <w:rPr>
                <w:webHidden/>
              </w:rPr>
              <w:fldChar w:fldCharType="end"/>
            </w:r>
          </w:hyperlink>
        </w:p>
        <w:p w14:paraId="03C03CAB" w14:textId="2E95875D" w:rsidR="00330049" w:rsidRDefault="00330049">
          <w:pPr>
            <w:pStyle w:val="TOC2"/>
            <w:rPr>
              <w:rFonts w:asciiTheme="minorHAnsi" w:eastAsiaTheme="minorEastAsia" w:hAnsiTheme="minorHAnsi" w:cstheme="minorBidi"/>
              <w:sz w:val="22"/>
              <w:szCs w:val="22"/>
            </w:rPr>
          </w:pPr>
          <w:hyperlink w:anchor="_Toc505782522" w:history="1">
            <w:r w:rsidRPr="00D54DC9">
              <w:rPr>
                <w:rStyle w:val="Hyperlink"/>
              </w:rPr>
              <w:t>2.4.</w:t>
            </w:r>
            <w:r>
              <w:rPr>
                <w:rFonts w:asciiTheme="minorHAnsi" w:eastAsiaTheme="minorEastAsia" w:hAnsiTheme="minorHAnsi" w:cstheme="minorBidi"/>
                <w:sz w:val="22"/>
                <w:szCs w:val="22"/>
              </w:rPr>
              <w:tab/>
            </w:r>
            <w:r w:rsidRPr="00D54DC9">
              <w:rPr>
                <w:rStyle w:val="Hyperlink"/>
              </w:rPr>
              <w:t>Service and Business Layer Design</w:t>
            </w:r>
            <w:r>
              <w:rPr>
                <w:webHidden/>
              </w:rPr>
              <w:tab/>
            </w:r>
            <w:r>
              <w:rPr>
                <w:webHidden/>
              </w:rPr>
              <w:fldChar w:fldCharType="begin"/>
            </w:r>
            <w:r>
              <w:rPr>
                <w:webHidden/>
              </w:rPr>
              <w:instrText xml:space="preserve"> PAGEREF _Toc505782522 \h </w:instrText>
            </w:r>
            <w:r>
              <w:rPr>
                <w:webHidden/>
              </w:rPr>
            </w:r>
            <w:r>
              <w:rPr>
                <w:webHidden/>
              </w:rPr>
              <w:fldChar w:fldCharType="separate"/>
            </w:r>
            <w:r>
              <w:rPr>
                <w:webHidden/>
              </w:rPr>
              <w:t>6</w:t>
            </w:r>
            <w:r>
              <w:rPr>
                <w:webHidden/>
              </w:rPr>
              <w:fldChar w:fldCharType="end"/>
            </w:r>
          </w:hyperlink>
        </w:p>
        <w:p w14:paraId="00E42C90" w14:textId="769A3CD9" w:rsidR="00330049" w:rsidRDefault="00330049">
          <w:pPr>
            <w:pStyle w:val="TOC2"/>
            <w:rPr>
              <w:rFonts w:asciiTheme="minorHAnsi" w:eastAsiaTheme="minorEastAsia" w:hAnsiTheme="minorHAnsi" w:cstheme="minorBidi"/>
              <w:sz w:val="22"/>
              <w:szCs w:val="22"/>
            </w:rPr>
          </w:pPr>
          <w:hyperlink w:anchor="_Toc505782523" w:history="1">
            <w:r w:rsidRPr="00D54DC9">
              <w:rPr>
                <w:rStyle w:val="Hyperlink"/>
              </w:rPr>
              <w:t>2.5.</w:t>
            </w:r>
            <w:r>
              <w:rPr>
                <w:rFonts w:asciiTheme="minorHAnsi" w:eastAsiaTheme="minorEastAsia" w:hAnsiTheme="minorHAnsi" w:cstheme="minorBidi"/>
                <w:sz w:val="22"/>
                <w:szCs w:val="22"/>
              </w:rPr>
              <w:tab/>
            </w:r>
            <w:r w:rsidRPr="00D54DC9">
              <w:rPr>
                <w:rStyle w:val="Hyperlink"/>
              </w:rPr>
              <w:t>Business Validations</w:t>
            </w:r>
            <w:r>
              <w:rPr>
                <w:webHidden/>
              </w:rPr>
              <w:tab/>
            </w:r>
            <w:r>
              <w:rPr>
                <w:webHidden/>
              </w:rPr>
              <w:fldChar w:fldCharType="begin"/>
            </w:r>
            <w:r>
              <w:rPr>
                <w:webHidden/>
              </w:rPr>
              <w:instrText xml:space="preserve"> PAGEREF _Toc505782523 \h </w:instrText>
            </w:r>
            <w:r>
              <w:rPr>
                <w:webHidden/>
              </w:rPr>
            </w:r>
            <w:r>
              <w:rPr>
                <w:webHidden/>
              </w:rPr>
              <w:fldChar w:fldCharType="separate"/>
            </w:r>
            <w:r>
              <w:rPr>
                <w:webHidden/>
              </w:rPr>
              <w:t>7</w:t>
            </w:r>
            <w:r>
              <w:rPr>
                <w:webHidden/>
              </w:rPr>
              <w:fldChar w:fldCharType="end"/>
            </w:r>
          </w:hyperlink>
        </w:p>
        <w:p w14:paraId="4C8E4BE1" w14:textId="39533D1D" w:rsidR="00330049" w:rsidRDefault="00330049">
          <w:pPr>
            <w:pStyle w:val="TOC1"/>
            <w:rPr>
              <w:rFonts w:asciiTheme="minorHAnsi" w:eastAsiaTheme="minorEastAsia" w:hAnsiTheme="minorHAnsi" w:cstheme="minorBidi"/>
              <w:b w:val="0"/>
              <w:noProof/>
              <w:sz w:val="22"/>
              <w:szCs w:val="22"/>
            </w:rPr>
          </w:pPr>
          <w:hyperlink w:anchor="_Toc505782524" w:history="1">
            <w:r w:rsidRPr="00D54DC9">
              <w:rPr>
                <w:rStyle w:val="Hyperlink"/>
                <w:rFonts w:eastAsia="Times"/>
                <w:noProof/>
              </w:rPr>
              <w:t>3.</w:t>
            </w:r>
            <w:r>
              <w:rPr>
                <w:rFonts w:asciiTheme="minorHAnsi" w:eastAsiaTheme="minorEastAsia" w:hAnsiTheme="minorHAnsi" w:cstheme="minorBidi"/>
                <w:b w:val="0"/>
                <w:noProof/>
                <w:sz w:val="22"/>
                <w:szCs w:val="22"/>
              </w:rPr>
              <w:tab/>
            </w:r>
            <w:r w:rsidRPr="00D54DC9">
              <w:rPr>
                <w:rStyle w:val="Hyperlink"/>
                <w:noProof/>
              </w:rPr>
              <w:t>Database Design</w:t>
            </w:r>
            <w:r>
              <w:rPr>
                <w:noProof/>
                <w:webHidden/>
              </w:rPr>
              <w:tab/>
            </w:r>
            <w:r>
              <w:rPr>
                <w:noProof/>
                <w:webHidden/>
              </w:rPr>
              <w:fldChar w:fldCharType="begin"/>
            </w:r>
            <w:r>
              <w:rPr>
                <w:noProof/>
                <w:webHidden/>
              </w:rPr>
              <w:instrText xml:space="preserve"> PAGEREF _Toc505782524 \h </w:instrText>
            </w:r>
            <w:r>
              <w:rPr>
                <w:noProof/>
                <w:webHidden/>
              </w:rPr>
            </w:r>
            <w:r>
              <w:rPr>
                <w:noProof/>
                <w:webHidden/>
              </w:rPr>
              <w:fldChar w:fldCharType="separate"/>
            </w:r>
            <w:r>
              <w:rPr>
                <w:noProof/>
                <w:webHidden/>
              </w:rPr>
              <w:t>8</w:t>
            </w:r>
            <w:r>
              <w:rPr>
                <w:noProof/>
                <w:webHidden/>
              </w:rPr>
              <w:fldChar w:fldCharType="end"/>
            </w:r>
          </w:hyperlink>
        </w:p>
        <w:p w14:paraId="0A01E018" w14:textId="6F83468C" w:rsidR="00330049" w:rsidRDefault="00330049">
          <w:pPr>
            <w:pStyle w:val="TOC1"/>
            <w:rPr>
              <w:rFonts w:asciiTheme="minorHAnsi" w:eastAsiaTheme="minorEastAsia" w:hAnsiTheme="minorHAnsi" w:cstheme="minorBidi"/>
              <w:b w:val="0"/>
              <w:noProof/>
              <w:sz w:val="22"/>
              <w:szCs w:val="22"/>
            </w:rPr>
          </w:pPr>
          <w:hyperlink w:anchor="_Toc505782525" w:history="1">
            <w:r w:rsidRPr="00D54DC9">
              <w:rPr>
                <w:rStyle w:val="Hyperlink"/>
                <w:rFonts w:eastAsia="Times"/>
                <w:noProof/>
              </w:rPr>
              <w:t>4.</w:t>
            </w:r>
            <w:r>
              <w:rPr>
                <w:rFonts w:asciiTheme="minorHAnsi" w:eastAsiaTheme="minorEastAsia" w:hAnsiTheme="minorHAnsi" w:cstheme="minorBidi"/>
                <w:b w:val="0"/>
                <w:noProof/>
                <w:sz w:val="22"/>
                <w:szCs w:val="22"/>
              </w:rPr>
              <w:tab/>
            </w:r>
            <w:r w:rsidRPr="00D54DC9">
              <w:rPr>
                <w:rStyle w:val="Hyperlink"/>
                <w:noProof/>
              </w:rPr>
              <w:t>Process Flows</w:t>
            </w:r>
            <w:r>
              <w:rPr>
                <w:noProof/>
                <w:webHidden/>
              </w:rPr>
              <w:tab/>
            </w:r>
            <w:r>
              <w:rPr>
                <w:noProof/>
                <w:webHidden/>
              </w:rPr>
              <w:fldChar w:fldCharType="begin"/>
            </w:r>
            <w:r>
              <w:rPr>
                <w:noProof/>
                <w:webHidden/>
              </w:rPr>
              <w:instrText xml:space="preserve"> PAGEREF _Toc505782525 \h </w:instrText>
            </w:r>
            <w:r>
              <w:rPr>
                <w:noProof/>
                <w:webHidden/>
              </w:rPr>
            </w:r>
            <w:r>
              <w:rPr>
                <w:noProof/>
                <w:webHidden/>
              </w:rPr>
              <w:fldChar w:fldCharType="separate"/>
            </w:r>
            <w:r>
              <w:rPr>
                <w:noProof/>
                <w:webHidden/>
              </w:rPr>
              <w:t>10</w:t>
            </w:r>
            <w:r>
              <w:rPr>
                <w:noProof/>
                <w:webHidden/>
              </w:rPr>
              <w:fldChar w:fldCharType="end"/>
            </w:r>
          </w:hyperlink>
        </w:p>
        <w:p w14:paraId="04FEA023" w14:textId="01EE7F78" w:rsidR="00330049" w:rsidRDefault="00330049">
          <w:pPr>
            <w:pStyle w:val="TOC2"/>
            <w:rPr>
              <w:rFonts w:asciiTheme="minorHAnsi" w:eastAsiaTheme="minorEastAsia" w:hAnsiTheme="minorHAnsi" w:cstheme="minorBidi"/>
              <w:sz w:val="22"/>
              <w:szCs w:val="22"/>
            </w:rPr>
          </w:pPr>
          <w:hyperlink w:anchor="_Toc505782526" w:history="1">
            <w:r w:rsidRPr="00D54DC9">
              <w:rPr>
                <w:rStyle w:val="Hyperlink"/>
              </w:rPr>
              <w:t>4.1.</w:t>
            </w:r>
            <w:r>
              <w:rPr>
                <w:rFonts w:asciiTheme="minorHAnsi" w:eastAsiaTheme="minorEastAsia" w:hAnsiTheme="minorHAnsi" w:cstheme="minorBidi"/>
                <w:sz w:val="22"/>
                <w:szCs w:val="22"/>
              </w:rPr>
              <w:tab/>
            </w:r>
            <w:r w:rsidRPr="00D54DC9">
              <w:rPr>
                <w:rStyle w:val="Hyperlink"/>
              </w:rPr>
              <w:t>Flow Diagrams</w:t>
            </w:r>
            <w:r>
              <w:rPr>
                <w:webHidden/>
              </w:rPr>
              <w:tab/>
            </w:r>
            <w:r>
              <w:rPr>
                <w:webHidden/>
              </w:rPr>
              <w:fldChar w:fldCharType="begin"/>
            </w:r>
            <w:r>
              <w:rPr>
                <w:webHidden/>
              </w:rPr>
              <w:instrText xml:space="preserve"> PAGEREF _Toc505782526 \h </w:instrText>
            </w:r>
            <w:r>
              <w:rPr>
                <w:webHidden/>
              </w:rPr>
            </w:r>
            <w:r>
              <w:rPr>
                <w:webHidden/>
              </w:rPr>
              <w:fldChar w:fldCharType="separate"/>
            </w:r>
            <w:r>
              <w:rPr>
                <w:webHidden/>
              </w:rPr>
              <w:t>10</w:t>
            </w:r>
            <w:r>
              <w:rPr>
                <w:webHidden/>
              </w:rPr>
              <w:fldChar w:fldCharType="end"/>
            </w:r>
          </w:hyperlink>
        </w:p>
        <w:p w14:paraId="375200A9" w14:textId="1D7F77C1" w:rsidR="00330049" w:rsidRDefault="00330049">
          <w:pPr>
            <w:pStyle w:val="TOC2"/>
            <w:rPr>
              <w:rFonts w:asciiTheme="minorHAnsi" w:eastAsiaTheme="minorEastAsia" w:hAnsiTheme="minorHAnsi" w:cstheme="minorBidi"/>
              <w:sz w:val="22"/>
              <w:szCs w:val="22"/>
            </w:rPr>
          </w:pPr>
          <w:hyperlink w:anchor="_Toc505782527" w:history="1">
            <w:r w:rsidRPr="00D54DC9">
              <w:rPr>
                <w:rStyle w:val="Hyperlink"/>
              </w:rPr>
              <w:t>4.2.</w:t>
            </w:r>
            <w:r>
              <w:rPr>
                <w:rFonts w:asciiTheme="minorHAnsi" w:eastAsiaTheme="minorEastAsia" w:hAnsiTheme="minorHAnsi" w:cstheme="minorBidi"/>
                <w:sz w:val="22"/>
                <w:szCs w:val="22"/>
              </w:rPr>
              <w:tab/>
            </w:r>
            <w:r w:rsidRPr="00D54DC9">
              <w:rPr>
                <w:rStyle w:val="Hyperlink"/>
              </w:rPr>
              <w:t>Sequence Diagrams</w:t>
            </w:r>
            <w:r>
              <w:rPr>
                <w:webHidden/>
              </w:rPr>
              <w:tab/>
            </w:r>
            <w:r>
              <w:rPr>
                <w:webHidden/>
              </w:rPr>
              <w:fldChar w:fldCharType="begin"/>
            </w:r>
            <w:r>
              <w:rPr>
                <w:webHidden/>
              </w:rPr>
              <w:instrText xml:space="preserve"> PAGEREF _Toc505782527 \h </w:instrText>
            </w:r>
            <w:r>
              <w:rPr>
                <w:webHidden/>
              </w:rPr>
            </w:r>
            <w:r>
              <w:rPr>
                <w:webHidden/>
              </w:rPr>
              <w:fldChar w:fldCharType="separate"/>
            </w:r>
            <w:r>
              <w:rPr>
                <w:webHidden/>
              </w:rPr>
              <w:t>10</w:t>
            </w:r>
            <w:r>
              <w:rPr>
                <w:webHidden/>
              </w:rPr>
              <w:fldChar w:fldCharType="end"/>
            </w:r>
          </w:hyperlink>
        </w:p>
        <w:p w14:paraId="37D22F46" w14:textId="7A3E102D" w:rsidR="00363A98" w:rsidRPr="00435D32" w:rsidRDefault="00230845" w:rsidP="00363A98">
          <w:pPr>
            <w:rPr>
              <w:rFonts w:cs="Arial"/>
              <w:b/>
              <w:bCs/>
              <w:noProof/>
              <w:sz w:val="22"/>
            </w:rPr>
          </w:pPr>
          <w:r w:rsidRPr="00435D32">
            <w:rPr>
              <w:rFonts w:cs="Arial"/>
              <w:b/>
              <w:bCs/>
              <w:noProof/>
              <w:sz w:val="22"/>
            </w:rPr>
            <w:fldChar w:fldCharType="end"/>
          </w:r>
        </w:p>
      </w:sdtContent>
    </w:sdt>
    <w:p w14:paraId="37D22F47" w14:textId="77777777" w:rsidR="00363A98" w:rsidRPr="00435D32" w:rsidRDefault="00363A98" w:rsidP="003C03A5">
      <w:pPr>
        <w:rPr>
          <w:rFonts w:cs="Arial"/>
          <w:b/>
          <w:color w:val="002776"/>
          <w:sz w:val="28"/>
          <w:szCs w:val="24"/>
        </w:rPr>
      </w:pPr>
    </w:p>
    <w:p w14:paraId="37D22F48" w14:textId="77777777" w:rsidR="00AD601B" w:rsidRPr="00435D32" w:rsidRDefault="00AD601B">
      <w:pPr>
        <w:rPr>
          <w:rFonts w:cs="Arial"/>
          <w:b/>
          <w:color w:val="002776"/>
          <w:sz w:val="22"/>
          <w:lang w:val="en-GB"/>
        </w:rPr>
      </w:pPr>
      <w:bookmarkStart w:id="55" w:name="_Toc348432931"/>
      <w:bookmarkStart w:id="56" w:name="_Toc348433146"/>
      <w:bookmarkStart w:id="57" w:name="_Toc348433331"/>
      <w:bookmarkStart w:id="58" w:name="_Toc348456833"/>
      <w:bookmarkStart w:id="59" w:name="_Toc352395532"/>
      <w:r w:rsidRPr="00435D32">
        <w:rPr>
          <w:rFonts w:cs="Arial"/>
          <w:sz w:val="22"/>
        </w:rPr>
        <w:br w:type="page"/>
      </w:r>
    </w:p>
    <w:p w14:paraId="37D22F49" w14:textId="23F45B44" w:rsidR="003C03A5" w:rsidRDefault="003C03A5" w:rsidP="00DD29DB">
      <w:pPr>
        <w:pStyle w:val="Heading1"/>
        <w:numPr>
          <w:ilvl w:val="0"/>
          <w:numId w:val="38"/>
        </w:numPr>
        <w:ind w:left="432" w:hanging="432"/>
        <w:rPr>
          <w:rFonts w:ascii="Arial" w:hAnsi="Arial"/>
          <w:sz w:val="28"/>
        </w:rPr>
      </w:pPr>
      <w:bookmarkStart w:id="60" w:name="_Toc505782514"/>
      <w:r w:rsidRPr="00435D32">
        <w:rPr>
          <w:rFonts w:ascii="Arial" w:hAnsi="Arial"/>
          <w:sz w:val="28"/>
        </w:rPr>
        <w:lastRenderedPageBreak/>
        <w:t>Introduction</w:t>
      </w:r>
      <w:bookmarkEnd w:id="55"/>
      <w:bookmarkEnd w:id="56"/>
      <w:bookmarkEnd w:id="57"/>
      <w:bookmarkEnd w:id="58"/>
      <w:bookmarkEnd w:id="59"/>
      <w:bookmarkEnd w:id="60"/>
    </w:p>
    <w:p w14:paraId="37D22F4A" w14:textId="471ACDFE" w:rsidR="003C03A5" w:rsidRDefault="003C03A5" w:rsidP="00435D32">
      <w:pPr>
        <w:pStyle w:val="Heading2"/>
        <w:numPr>
          <w:ilvl w:val="1"/>
          <w:numId w:val="38"/>
        </w:numPr>
        <w:rPr>
          <w:sz w:val="28"/>
        </w:rPr>
      </w:pPr>
      <w:bookmarkStart w:id="61" w:name="_Toc336597299"/>
      <w:bookmarkStart w:id="62" w:name="_Toc337110622"/>
      <w:bookmarkStart w:id="63" w:name="_Toc338345689"/>
      <w:bookmarkStart w:id="64" w:name="_Toc346009752"/>
      <w:bookmarkStart w:id="65" w:name="_Toc348432932"/>
      <w:bookmarkStart w:id="66" w:name="_Toc348433147"/>
      <w:bookmarkStart w:id="67" w:name="_Toc348433332"/>
      <w:bookmarkStart w:id="68" w:name="_Toc348456834"/>
      <w:bookmarkStart w:id="69" w:name="_Toc352395533"/>
      <w:bookmarkStart w:id="70" w:name="_Toc505782515"/>
      <w:r w:rsidRPr="00435D32">
        <w:rPr>
          <w:sz w:val="28"/>
        </w:rPr>
        <w:t>Document Purpose</w:t>
      </w:r>
      <w:bookmarkEnd w:id="61"/>
      <w:bookmarkEnd w:id="62"/>
      <w:bookmarkEnd w:id="63"/>
      <w:bookmarkEnd w:id="64"/>
      <w:bookmarkEnd w:id="65"/>
      <w:bookmarkEnd w:id="66"/>
      <w:bookmarkEnd w:id="67"/>
      <w:bookmarkEnd w:id="68"/>
      <w:bookmarkEnd w:id="69"/>
      <w:bookmarkEnd w:id="70"/>
    </w:p>
    <w:p w14:paraId="523BB0DC" w14:textId="030EFF5D" w:rsidR="00B372D6" w:rsidRPr="00B372D6" w:rsidRDefault="00B372D6" w:rsidP="00B372D6">
      <w:pPr>
        <w:pStyle w:val="Bodycopy"/>
        <w:ind w:left="360"/>
      </w:pPr>
      <w:r>
        <w:t xml:space="preserve">This document conveys the design and implementation specific details about the </w:t>
      </w:r>
      <w:r w:rsidRPr="00B372D6">
        <w:rPr>
          <w:b/>
        </w:rPr>
        <w:t>Employee Portal</w:t>
      </w:r>
      <w:r>
        <w:t xml:space="preserve"> Application </w:t>
      </w:r>
      <w:r>
        <w:t xml:space="preserve">that has </w:t>
      </w:r>
      <w:r>
        <w:t xml:space="preserve">been developed by Team </w:t>
      </w:r>
      <w:r w:rsidRPr="00B372D6">
        <w:rPr>
          <w:b/>
        </w:rPr>
        <w:t>GenY-Techies</w:t>
      </w:r>
      <w:r>
        <w:t xml:space="preserve"> for the solution of code challenge problem. </w:t>
      </w:r>
    </w:p>
    <w:p w14:paraId="6A5D7731" w14:textId="77777777" w:rsidR="00B372D6" w:rsidRPr="00B372D6" w:rsidRDefault="00B372D6" w:rsidP="00B372D6">
      <w:pPr>
        <w:pStyle w:val="Bodycopy"/>
        <w:ind w:left="702"/>
        <w:rPr>
          <w:lang w:val="en-GB"/>
        </w:rPr>
      </w:pPr>
    </w:p>
    <w:p w14:paraId="37D22F4C" w14:textId="7167395F" w:rsidR="003C03A5" w:rsidRDefault="003C03A5" w:rsidP="00435D32">
      <w:pPr>
        <w:pStyle w:val="Heading2"/>
        <w:numPr>
          <w:ilvl w:val="1"/>
          <w:numId w:val="38"/>
        </w:numPr>
        <w:rPr>
          <w:sz w:val="28"/>
        </w:rPr>
      </w:pPr>
      <w:bookmarkStart w:id="71" w:name="_Toc336597300"/>
      <w:bookmarkStart w:id="72" w:name="_Toc337110623"/>
      <w:bookmarkStart w:id="73" w:name="_Toc338345690"/>
      <w:bookmarkStart w:id="74" w:name="_Toc346009753"/>
      <w:bookmarkStart w:id="75" w:name="_Toc348432933"/>
      <w:bookmarkStart w:id="76" w:name="_Toc348433148"/>
      <w:bookmarkStart w:id="77" w:name="_Toc348433333"/>
      <w:bookmarkStart w:id="78" w:name="_Toc348456835"/>
      <w:bookmarkStart w:id="79" w:name="_Toc352395534"/>
      <w:bookmarkStart w:id="80" w:name="_Toc505782516"/>
      <w:r w:rsidRPr="00435D32">
        <w:rPr>
          <w:sz w:val="28"/>
        </w:rPr>
        <w:t>Scope</w:t>
      </w:r>
      <w:bookmarkEnd w:id="71"/>
      <w:bookmarkEnd w:id="72"/>
      <w:bookmarkEnd w:id="73"/>
      <w:bookmarkEnd w:id="74"/>
      <w:bookmarkEnd w:id="75"/>
      <w:bookmarkEnd w:id="76"/>
      <w:bookmarkEnd w:id="77"/>
      <w:bookmarkEnd w:id="78"/>
      <w:bookmarkEnd w:id="79"/>
      <w:bookmarkEnd w:id="80"/>
    </w:p>
    <w:p w14:paraId="231F5C3B" w14:textId="77777777" w:rsidR="00B372D6" w:rsidRDefault="00B372D6" w:rsidP="00B372D6">
      <w:pPr>
        <w:pStyle w:val="Bodycopy"/>
        <w:ind w:left="270"/>
        <w:rPr>
          <w:lang w:val="en-GB"/>
        </w:rPr>
      </w:pPr>
      <w:r>
        <w:rPr>
          <w:lang w:val="en-GB"/>
        </w:rPr>
        <w:t>The scope of the application is limited to the set of requirements provided in the problem statement.  Following are the high level scopes covered by this solution:</w:t>
      </w:r>
    </w:p>
    <w:p w14:paraId="1EA949A7" w14:textId="466015C4" w:rsidR="00B372D6" w:rsidRDefault="00B372D6" w:rsidP="00B372D6">
      <w:pPr>
        <w:pStyle w:val="Bodycopy"/>
        <w:numPr>
          <w:ilvl w:val="2"/>
          <w:numId w:val="38"/>
        </w:numPr>
        <w:rPr>
          <w:lang w:val="en-GB"/>
        </w:rPr>
      </w:pPr>
      <w:r>
        <w:rPr>
          <w:lang w:val="en-GB"/>
        </w:rPr>
        <w:t xml:space="preserve"> Employee Sign Up</w:t>
      </w:r>
    </w:p>
    <w:p w14:paraId="613ECC17" w14:textId="41286965" w:rsidR="00B372D6" w:rsidRDefault="00B372D6" w:rsidP="00B372D6">
      <w:pPr>
        <w:pStyle w:val="Bodycopy"/>
        <w:numPr>
          <w:ilvl w:val="2"/>
          <w:numId w:val="38"/>
        </w:numPr>
        <w:rPr>
          <w:lang w:val="en-GB"/>
        </w:rPr>
      </w:pPr>
      <w:r>
        <w:rPr>
          <w:lang w:val="en-GB"/>
        </w:rPr>
        <w:t xml:space="preserve"> Employee Sign In</w:t>
      </w:r>
    </w:p>
    <w:p w14:paraId="2010E043" w14:textId="3E16AC06" w:rsidR="00B372D6" w:rsidRDefault="00B372D6" w:rsidP="00B372D6">
      <w:pPr>
        <w:pStyle w:val="Bodycopy"/>
        <w:numPr>
          <w:ilvl w:val="2"/>
          <w:numId w:val="38"/>
        </w:numPr>
        <w:rPr>
          <w:lang w:val="en-GB"/>
        </w:rPr>
      </w:pPr>
      <w:r>
        <w:rPr>
          <w:lang w:val="en-GB"/>
        </w:rPr>
        <w:t xml:space="preserve"> Employee Dashboard  </w:t>
      </w:r>
    </w:p>
    <w:p w14:paraId="06D2458A" w14:textId="77777777" w:rsidR="008E1C85" w:rsidRPr="00B372D6" w:rsidRDefault="008E1C85" w:rsidP="008E1C85">
      <w:pPr>
        <w:pStyle w:val="Bodycopy"/>
        <w:ind w:left="1224"/>
        <w:rPr>
          <w:lang w:val="en-GB"/>
        </w:rPr>
      </w:pPr>
    </w:p>
    <w:p w14:paraId="37D22F5D" w14:textId="4D7D9534" w:rsidR="00E8266A" w:rsidRDefault="00E8266A" w:rsidP="00435D32">
      <w:pPr>
        <w:pStyle w:val="Heading2"/>
        <w:numPr>
          <w:ilvl w:val="1"/>
          <w:numId w:val="38"/>
        </w:numPr>
        <w:rPr>
          <w:sz w:val="28"/>
        </w:rPr>
      </w:pPr>
      <w:bookmarkStart w:id="81" w:name="_Toc365134818"/>
      <w:bookmarkStart w:id="82" w:name="_Toc505782517"/>
      <w:bookmarkEnd w:id="4"/>
      <w:bookmarkEnd w:id="5"/>
      <w:bookmarkEnd w:id="6"/>
      <w:bookmarkEnd w:id="7"/>
      <w:r w:rsidRPr="00435D32">
        <w:rPr>
          <w:sz w:val="28"/>
        </w:rPr>
        <w:t>Maintenance</w:t>
      </w:r>
      <w:bookmarkEnd w:id="81"/>
      <w:bookmarkEnd w:id="82"/>
    </w:p>
    <w:p w14:paraId="65D1D649" w14:textId="06D8CB4E" w:rsidR="008E1C85" w:rsidRDefault="008E1C85" w:rsidP="008E1C85">
      <w:pPr>
        <w:pStyle w:val="Bodycopy"/>
        <w:ind w:left="270"/>
        <w:rPr>
          <w:lang w:val="en-GB"/>
        </w:rPr>
      </w:pPr>
      <w:r>
        <w:rPr>
          <w:lang w:val="en-GB"/>
        </w:rPr>
        <w:t>The application has been modelled as a distributed application. Front-end Components and Model-Business Backend implementation are separate deployable that can be hosted on different servers and interact through HTTP REST calls for above stated operations.</w:t>
      </w:r>
    </w:p>
    <w:p w14:paraId="5FD4BAC7" w14:textId="77777777" w:rsidR="008E1C85" w:rsidRDefault="008E1C85" w:rsidP="008E1C85">
      <w:pPr>
        <w:pStyle w:val="Bodycopy"/>
        <w:ind w:left="270"/>
        <w:rPr>
          <w:lang w:val="en-GB"/>
        </w:rPr>
      </w:pPr>
      <w:r>
        <w:rPr>
          <w:lang w:val="en-GB"/>
        </w:rPr>
        <w:t>Thus, maintenance of this application involves</w:t>
      </w:r>
    </w:p>
    <w:p w14:paraId="5B2D08AD" w14:textId="77777777" w:rsidR="008E1C85" w:rsidRDefault="008E1C85" w:rsidP="008E1C85">
      <w:pPr>
        <w:pStyle w:val="Bodycopy"/>
        <w:numPr>
          <w:ilvl w:val="2"/>
          <w:numId w:val="38"/>
        </w:numPr>
        <w:rPr>
          <w:lang w:val="en-GB"/>
        </w:rPr>
      </w:pPr>
      <w:r>
        <w:rPr>
          <w:lang w:val="en-GB"/>
        </w:rPr>
        <w:t xml:space="preserve"> Hosting the individual components on web hosting servers.</w:t>
      </w:r>
    </w:p>
    <w:p w14:paraId="06B69F22" w14:textId="77777777" w:rsidR="008E1C85" w:rsidRDefault="008E1C85" w:rsidP="008E1C85">
      <w:pPr>
        <w:pStyle w:val="Bodycopy"/>
        <w:numPr>
          <w:ilvl w:val="2"/>
          <w:numId w:val="38"/>
        </w:numPr>
        <w:rPr>
          <w:lang w:val="en-GB"/>
        </w:rPr>
      </w:pPr>
      <w:r>
        <w:rPr>
          <w:lang w:val="en-GB"/>
        </w:rPr>
        <w:t xml:space="preserve"> Scale up and scale down can be configured for these components depending on the load increase and decrease respectively.</w:t>
      </w:r>
    </w:p>
    <w:p w14:paraId="45FC19BF" w14:textId="19D47A7B" w:rsidR="008E1C85" w:rsidRPr="008E1C85" w:rsidRDefault="008E1C85" w:rsidP="008E1C85">
      <w:pPr>
        <w:pStyle w:val="Bodycopy"/>
        <w:numPr>
          <w:ilvl w:val="2"/>
          <w:numId w:val="38"/>
        </w:numPr>
        <w:rPr>
          <w:lang w:val="en-GB"/>
        </w:rPr>
      </w:pPr>
      <w:r>
        <w:rPr>
          <w:lang w:val="en-GB"/>
        </w:rPr>
        <w:t xml:space="preserve"> PCF instances can be engaged for this activity.  </w:t>
      </w:r>
    </w:p>
    <w:p w14:paraId="37D23084" w14:textId="03DC8817" w:rsidR="001C3C68" w:rsidRPr="00435D32" w:rsidRDefault="00B34ACE" w:rsidP="00DD29DB">
      <w:pPr>
        <w:pStyle w:val="Heading1"/>
        <w:numPr>
          <w:ilvl w:val="0"/>
          <w:numId w:val="38"/>
        </w:numPr>
        <w:ind w:left="432" w:hanging="432"/>
        <w:rPr>
          <w:rFonts w:ascii="Arial" w:hAnsi="Arial"/>
          <w:sz w:val="28"/>
        </w:rPr>
      </w:pPr>
      <w:bookmarkStart w:id="83" w:name="_Toc505782518"/>
      <w:r w:rsidRPr="00435D32">
        <w:rPr>
          <w:rFonts w:ascii="Arial" w:hAnsi="Arial"/>
          <w:sz w:val="28"/>
        </w:rPr>
        <w:lastRenderedPageBreak/>
        <w:t>Application Elements and Mappings</w:t>
      </w:r>
      <w:bookmarkEnd w:id="83"/>
    </w:p>
    <w:p w14:paraId="20B4BA85" w14:textId="77678C46" w:rsidR="000E2FA4" w:rsidRDefault="00AF3591" w:rsidP="00835774">
      <w:pPr>
        <w:pStyle w:val="Heading2"/>
        <w:numPr>
          <w:ilvl w:val="1"/>
          <w:numId w:val="38"/>
        </w:numPr>
        <w:rPr>
          <w:sz w:val="28"/>
        </w:rPr>
      </w:pPr>
      <w:bookmarkStart w:id="84" w:name="_Toc505782520"/>
      <w:r w:rsidRPr="000E2FA4">
        <w:rPr>
          <w:sz w:val="28"/>
        </w:rPr>
        <w:t>UI</w:t>
      </w:r>
      <w:r w:rsidR="008A1B51" w:rsidRPr="000E2FA4">
        <w:rPr>
          <w:sz w:val="28"/>
        </w:rPr>
        <w:t>Design</w:t>
      </w:r>
      <w:bookmarkEnd w:id="84"/>
      <w:r w:rsidR="000E2FA4">
        <w:rPr>
          <w:noProof/>
        </w:rPr>
        <w:drawing>
          <wp:inline distT="0" distB="0" distL="0" distR="0" wp14:anchorId="51F9BBD1" wp14:editId="6C6C80CC">
            <wp:extent cx="5943600" cy="3108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r w:rsidR="000E2FA4">
        <w:rPr>
          <w:noProof/>
        </w:rPr>
        <w:lastRenderedPageBreak/>
        <w:drawing>
          <wp:inline distT="0" distB="0" distL="0" distR="0" wp14:anchorId="7514AE4A" wp14:editId="4960F740">
            <wp:extent cx="5943600" cy="3108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gnu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r w:rsidR="000E2FA4">
        <w:rPr>
          <w:noProof/>
        </w:rPr>
        <w:drawing>
          <wp:inline distT="0" distB="0" distL="0" distR="0" wp14:anchorId="3CB66E9D" wp14:editId="72114EBF">
            <wp:extent cx="5943600" cy="310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shboar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14:paraId="5A7D5B47" w14:textId="1623AAC2" w:rsidR="00B91908" w:rsidRDefault="00B91908" w:rsidP="00B91908">
      <w:pPr>
        <w:pStyle w:val="Bodycopy"/>
        <w:rPr>
          <w:lang w:val="en-GB"/>
        </w:rPr>
      </w:pPr>
    </w:p>
    <w:p w14:paraId="715A8088" w14:textId="7EC45F29" w:rsidR="00B91908" w:rsidRDefault="00B91908" w:rsidP="00B91908">
      <w:pPr>
        <w:pStyle w:val="Bodycopy"/>
        <w:rPr>
          <w:lang w:val="en-GB"/>
        </w:rPr>
      </w:pPr>
    </w:p>
    <w:p w14:paraId="4E839943" w14:textId="299B7270" w:rsidR="00B91908" w:rsidRDefault="00B91908" w:rsidP="00B91908">
      <w:pPr>
        <w:pStyle w:val="Bodycopy"/>
        <w:rPr>
          <w:lang w:val="en-GB"/>
        </w:rPr>
      </w:pPr>
    </w:p>
    <w:p w14:paraId="4B81F706" w14:textId="5E38080B" w:rsidR="00B91908" w:rsidRDefault="00B91908" w:rsidP="00B91908">
      <w:pPr>
        <w:pStyle w:val="Bodycopy"/>
        <w:rPr>
          <w:lang w:val="en-GB"/>
        </w:rPr>
      </w:pPr>
    </w:p>
    <w:p w14:paraId="26996716" w14:textId="66148FB5" w:rsidR="00B91908" w:rsidRDefault="00B91908" w:rsidP="00B91908">
      <w:pPr>
        <w:pStyle w:val="Bodycopy"/>
        <w:rPr>
          <w:lang w:val="en-GB"/>
        </w:rPr>
      </w:pPr>
    </w:p>
    <w:p w14:paraId="3DD9EEFE" w14:textId="6CB250C0" w:rsidR="00B91908" w:rsidRDefault="00B91908" w:rsidP="00B91908">
      <w:pPr>
        <w:pStyle w:val="Bodycopy"/>
        <w:rPr>
          <w:lang w:val="en-GB"/>
        </w:rPr>
      </w:pPr>
    </w:p>
    <w:p w14:paraId="0FD0C4B9" w14:textId="5717A122" w:rsidR="00B91908" w:rsidRDefault="00B91908" w:rsidP="00B91908">
      <w:pPr>
        <w:pStyle w:val="Bodycopy"/>
        <w:rPr>
          <w:lang w:val="en-GB"/>
        </w:rPr>
      </w:pPr>
    </w:p>
    <w:p w14:paraId="408D6A78" w14:textId="77777777" w:rsidR="00B91908" w:rsidRPr="00B91908" w:rsidRDefault="00B91908" w:rsidP="00B91908">
      <w:pPr>
        <w:pStyle w:val="Bodycopy"/>
        <w:rPr>
          <w:lang w:val="en-GB"/>
        </w:rPr>
      </w:pPr>
      <w:bookmarkStart w:id="85" w:name="_GoBack"/>
      <w:bookmarkEnd w:id="85"/>
    </w:p>
    <w:p w14:paraId="37D230C7" w14:textId="7D7EAAC3" w:rsidR="007A6985" w:rsidRDefault="007E0B11" w:rsidP="00010044">
      <w:pPr>
        <w:pStyle w:val="Heading2"/>
        <w:numPr>
          <w:ilvl w:val="1"/>
          <w:numId w:val="38"/>
        </w:numPr>
        <w:rPr>
          <w:sz w:val="28"/>
        </w:rPr>
      </w:pPr>
      <w:bookmarkStart w:id="86" w:name="_Toc493529735"/>
      <w:bookmarkStart w:id="87" w:name="_Toc505782521"/>
      <w:r w:rsidRPr="00435D32">
        <w:rPr>
          <w:sz w:val="28"/>
        </w:rPr>
        <w:lastRenderedPageBreak/>
        <w:t>Field Format and Database Mapping</w:t>
      </w:r>
      <w:bookmarkEnd w:id="86"/>
      <w:bookmarkEnd w:id="87"/>
    </w:p>
    <w:p w14:paraId="1264B7AF" w14:textId="77777777" w:rsidR="00AC67E1" w:rsidRDefault="00AC67E1" w:rsidP="00183E23">
      <w:pPr>
        <w:pStyle w:val="Bodycopy"/>
        <w:rPr>
          <w:lang w:val="en-GB"/>
        </w:rPr>
      </w:pPr>
    </w:p>
    <w:p w14:paraId="14982C02" w14:textId="77777777" w:rsidR="00AC67E1" w:rsidRDefault="00AC67E1" w:rsidP="00183E23">
      <w:pPr>
        <w:pStyle w:val="Bodycopy"/>
        <w:rPr>
          <w:lang w:val="en-GB"/>
        </w:rPr>
      </w:pPr>
    </w:p>
    <w:p w14:paraId="6581E051" w14:textId="3CE76846" w:rsidR="00DB1D52" w:rsidRDefault="00DB1D52" w:rsidP="00183E23">
      <w:pPr>
        <w:pStyle w:val="Bodycopy"/>
        <w:rPr>
          <w:lang w:val="en-GB"/>
        </w:rPr>
      </w:pPr>
      <w:r>
        <w:rPr>
          <w:lang w:val="en-GB"/>
        </w:rPr>
        <w:t>Update the following properties file “src/main/resources/application.properties” with the database connection credentials:</w:t>
      </w:r>
    </w:p>
    <w:p w14:paraId="69D0F248" w14:textId="7F12E464" w:rsidR="00183E23" w:rsidRPr="00DB1D52" w:rsidRDefault="00183E23" w:rsidP="00183E23">
      <w:pPr>
        <w:pStyle w:val="Bodycopy"/>
        <w:rPr>
          <w:b/>
          <w:lang w:val="en-GB"/>
        </w:rPr>
      </w:pPr>
      <w:r w:rsidRPr="00DB1D52">
        <w:rPr>
          <w:b/>
          <w:lang w:val="en-GB"/>
        </w:rPr>
        <w:t>server.port=8080</w:t>
      </w:r>
    </w:p>
    <w:p w14:paraId="0FEBB0B1" w14:textId="77777777" w:rsidR="00183E23" w:rsidRPr="00DB1D52" w:rsidRDefault="00183E23" w:rsidP="00183E23">
      <w:pPr>
        <w:pStyle w:val="Bodycopy"/>
        <w:rPr>
          <w:b/>
          <w:lang w:val="en-GB"/>
        </w:rPr>
      </w:pPr>
      <w:r w:rsidRPr="00DB1D52">
        <w:rPr>
          <w:b/>
          <w:lang w:val="en-GB"/>
        </w:rPr>
        <w:t>spring.datasource.url=jdbc:mysql://localhost:3306/eoy</w:t>
      </w:r>
    </w:p>
    <w:p w14:paraId="5FE6256E" w14:textId="77777777" w:rsidR="00183E23" w:rsidRPr="00DB1D52" w:rsidRDefault="00183E23" w:rsidP="00183E23">
      <w:pPr>
        <w:pStyle w:val="Bodycopy"/>
        <w:rPr>
          <w:b/>
          <w:lang w:val="en-GB"/>
        </w:rPr>
      </w:pPr>
      <w:r w:rsidRPr="00DB1D52">
        <w:rPr>
          <w:b/>
          <w:lang w:val="en-GB"/>
        </w:rPr>
        <w:t>spring.datasource.username=root</w:t>
      </w:r>
    </w:p>
    <w:p w14:paraId="1B36D078" w14:textId="77777777" w:rsidR="00183E23" w:rsidRPr="00DB1D52" w:rsidRDefault="00183E23" w:rsidP="00183E23">
      <w:pPr>
        <w:pStyle w:val="Bodycopy"/>
        <w:rPr>
          <w:b/>
          <w:lang w:val="en-GB"/>
        </w:rPr>
      </w:pPr>
      <w:r w:rsidRPr="00DB1D52">
        <w:rPr>
          <w:b/>
          <w:lang w:val="en-GB"/>
        </w:rPr>
        <w:t>spring.datasource.password=kjain28</w:t>
      </w:r>
    </w:p>
    <w:p w14:paraId="20E84777" w14:textId="77777777" w:rsidR="00183E23" w:rsidRPr="00DB1D52" w:rsidRDefault="00183E23" w:rsidP="00183E23">
      <w:pPr>
        <w:pStyle w:val="Bodycopy"/>
        <w:rPr>
          <w:b/>
          <w:lang w:val="en-GB"/>
        </w:rPr>
      </w:pPr>
      <w:r w:rsidRPr="00DB1D52">
        <w:rPr>
          <w:b/>
          <w:lang w:val="en-GB"/>
        </w:rPr>
        <w:t>spring.jpa.show-sql=false</w:t>
      </w:r>
    </w:p>
    <w:p w14:paraId="0A0A58BB" w14:textId="77777777" w:rsidR="00183E23" w:rsidRPr="00DB1D52" w:rsidRDefault="00183E23" w:rsidP="00183E23">
      <w:pPr>
        <w:pStyle w:val="Bodycopy"/>
        <w:rPr>
          <w:b/>
          <w:lang w:val="en-GB"/>
        </w:rPr>
      </w:pPr>
      <w:r w:rsidRPr="00DB1D52">
        <w:rPr>
          <w:b/>
          <w:lang w:val="en-GB"/>
        </w:rPr>
        <w:t>spring.jpa.properties.hibernate.dialect=org.hibernate.dialect.MySQLDialect</w:t>
      </w:r>
    </w:p>
    <w:p w14:paraId="7F6A0322" w14:textId="0E604F3C" w:rsidR="00183E23" w:rsidRPr="00DB1D52" w:rsidRDefault="00183E23" w:rsidP="00183E23">
      <w:pPr>
        <w:pStyle w:val="Bodycopy"/>
        <w:rPr>
          <w:b/>
          <w:lang w:val="en-GB"/>
        </w:rPr>
      </w:pPr>
      <w:r w:rsidRPr="00DB1D52">
        <w:rPr>
          <w:b/>
          <w:lang w:val="en-GB"/>
        </w:rPr>
        <w:t>spring.jpa.hibernate.ddl-auto=create</w:t>
      </w:r>
    </w:p>
    <w:p w14:paraId="1FCC6387" w14:textId="77777777" w:rsidR="00DB1D52" w:rsidRDefault="00DB1D52" w:rsidP="00183E23">
      <w:pPr>
        <w:pStyle w:val="Bodycopy"/>
        <w:rPr>
          <w:lang w:val="en-GB"/>
        </w:rPr>
      </w:pPr>
    </w:p>
    <w:p w14:paraId="70EE43B8" w14:textId="72AAC7A3" w:rsidR="00183E23" w:rsidRDefault="00183E23" w:rsidP="00183E23">
      <w:pPr>
        <w:pStyle w:val="Bodycopy"/>
        <w:rPr>
          <w:lang w:val="en-GB"/>
        </w:rPr>
      </w:pPr>
    </w:p>
    <w:p w14:paraId="1CB9B1C0" w14:textId="1AE4DE35" w:rsidR="00AC67E1" w:rsidRDefault="00AC67E1" w:rsidP="00183E23">
      <w:pPr>
        <w:pStyle w:val="Bodycopy"/>
        <w:rPr>
          <w:lang w:val="en-GB"/>
        </w:rPr>
      </w:pPr>
    </w:p>
    <w:p w14:paraId="592D475B" w14:textId="39175F6D" w:rsidR="00AC67E1" w:rsidRDefault="00AC67E1" w:rsidP="00183E23">
      <w:pPr>
        <w:pStyle w:val="Bodycopy"/>
        <w:rPr>
          <w:lang w:val="en-GB"/>
        </w:rPr>
      </w:pPr>
    </w:p>
    <w:p w14:paraId="50B4AB9E" w14:textId="3E28B021" w:rsidR="00AC67E1" w:rsidRDefault="00AC67E1" w:rsidP="00183E23">
      <w:pPr>
        <w:pStyle w:val="Bodycopy"/>
        <w:rPr>
          <w:lang w:val="en-GB"/>
        </w:rPr>
      </w:pPr>
    </w:p>
    <w:p w14:paraId="39F9B2C3" w14:textId="3B4BB556" w:rsidR="00AC67E1" w:rsidRDefault="00AC67E1" w:rsidP="00183E23">
      <w:pPr>
        <w:pStyle w:val="Bodycopy"/>
        <w:rPr>
          <w:lang w:val="en-GB"/>
        </w:rPr>
      </w:pPr>
    </w:p>
    <w:p w14:paraId="62787D8E" w14:textId="43759E35" w:rsidR="00AC67E1" w:rsidRDefault="00AC67E1" w:rsidP="00183E23">
      <w:pPr>
        <w:pStyle w:val="Bodycopy"/>
        <w:rPr>
          <w:lang w:val="en-GB"/>
        </w:rPr>
      </w:pPr>
    </w:p>
    <w:p w14:paraId="12432721" w14:textId="3540E898" w:rsidR="00AC67E1" w:rsidRDefault="00AC67E1" w:rsidP="00183E23">
      <w:pPr>
        <w:pStyle w:val="Bodycopy"/>
        <w:rPr>
          <w:lang w:val="en-GB"/>
        </w:rPr>
      </w:pPr>
    </w:p>
    <w:p w14:paraId="1627CD43" w14:textId="0FFA461B" w:rsidR="00AC67E1" w:rsidRDefault="00AC67E1" w:rsidP="00183E23">
      <w:pPr>
        <w:pStyle w:val="Bodycopy"/>
        <w:rPr>
          <w:lang w:val="en-GB"/>
        </w:rPr>
      </w:pPr>
    </w:p>
    <w:p w14:paraId="0F602738" w14:textId="2CDD15C1" w:rsidR="00AC67E1" w:rsidRDefault="00AC67E1" w:rsidP="00183E23">
      <w:pPr>
        <w:pStyle w:val="Bodycopy"/>
        <w:rPr>
          <w:lang w:val="en-GB"/>
        </w:rPr>
      </w:pPr>
    </w:p>
    <w:p w14:paraId="38985C77" w14:textId="4820026B" w:rsidR="00AC67E1" w:rsidRDefault="00AC67E1" w:rsidP="00183E23">
      <w:pPr>
        <w:pStyle w:val="Bodycopy"/>
        <w:rPr>
          <w:lang w:val="en-GB"/>
        </w:rPr>
      </w:pPr>
    </w:p>
    <w:p w14:paraId="0F099DC3" w14:textId="7EF601FA" w:rsidR="00AC67E1" w:rsidRDefault="00AC67E1" w:rsidP="00183E23">
      <w:pPr>
        <w:pStyle w:val="Bodycopy"/>
        <w:rPr>
          <w:lang w:val="en-GB"/>
        </w:rPr>
      </w:pPr>
    </w:p>
    <w:p w14:paraId="3EB6C03E" w14:textId="03F9DE13" w:rsidR="00AC67E1" w:rsidRDefault="00AC67E1" w:rsidP="00183E23">
      <w:pPr>
        <w:pStyle w:val="Bodycopy"/>
        <w:rPr>
          <w:lang w:val="en-GB"/>
        </w:rPr>
      </w:pPr>
    </w:p>
    <w:p w14:paraId="23C92053" w14:textId="75E9C413" w:rsidR="00AC67E1" w:rsidRDefault="00AC67E1" w:rsidP="00183E23">
      <w:pPr>
        <w:pStyle w:val="Bodycopy"/>
        <w:rPr>
          <w:lang w:val="en-GB"/>
        </w:rPr>
      </w:pPr>
    </w:p>
    <w:p w14:paraId="24140863" w14:textId="2F927EA1" w:rsidR="00AC67E1" w:rsidRDefault="00AC67E1" w:rsidP="00183E23">
      <w:pPr>
        <w:pStyle w:val="Bodycopy"/>
        <w:rPr>
          <w:lang w:val="en-GB"/>
        </w:rPr>
      </w:pPr>
    </w:p>
    <w:p w14:paraId="2210B6F7" w14:textId="7647D85A" w:rsidR="00AC67E1" w:rsidRDefault="00AC67E1" w:rsidP="00183E23">
      <w:pPr>
        <w:pStyle w:val="Bodycopy"/>
        <w:rPr>
          <w:lang w:val="en-GB"/>
        </w:rPr>
      </w:pPr>
    </w:p>
    <w:p w14:paraId="3D43DE7F" w14:textId="6FBB73E4" w:rsidR="00AC67E1" w:rsidRDefault="00AC67E1" w:rsidP="00183E23">
      <w:pPr>
        <w:pStyle w:val="Bodycopy"/>
        <w:rPr>
          <w:lang w:val="en-GB"/>
        </w:rPr>
      </w:pPr>
    </w:p>
    <w:p w14:paraId="0559F628" w14:textId="77777777" w:rsidR="00AC67E1" w:rsidRDefault="00AC67E1" w:rsidP="00183E23">
      <w:pPr>
        <w:pStyle w:val="Bodycopy"/>
        <w:rPr>
          <w:lang w:val="en-GB"/>
        </w:rPr>
      </w:pPr>
    </w:p>
    <w:p w14:paraId="3BF67F0C" w14:textId="7A74C599" w:rsidR="00AC67E1" w:rsidRDefault="00AC67E1" w:rsidP="00183E23">
      <w:pPr>
        <w:pStyle w:val="Bodycopy"/>
        <w:rPr>
          <w:lang w:val="en-GB"/>
        </w:rPr>
      </w:pPr>
    </w:p>
    <w:p w14:paraId="6CCD8168" w14:textId="77777777" w:rsidR="00AC67E1" w:rsidRPr="00183E23" w:rsidRDefault="00AC67E1" w:rsidP="00183E23">
      <w:pPr>
        <w:pStyle w:val="Bodycopy"/>
        <w:rPr>
          <w:lang w:val="en-GB"/>
        </w:rPr>
      </w:pPr>
    </w:p>
    <w:p w14:paraId="67C4AF47" w14:textId="47F8FBF5" w:rsidR="0069070E" w:rsidRDefault="0069070E" w:rsidP="0069070E">
      <w:pPr>
        <w:pStyle w:val="Bodycopy"/>
        <w:ind w:left="270"/>
        <w:rPr>
          <w:lang w:val="en-GB"/>
        </w:rPr>
      </w:pPr>
      <w:r>
        <w:rPr>
          <w:lang w:val="en-GB"/>
        </w:rPr>
        <w:t xml:space="preserve">The application engages ORM layer integration that maps the schema in the external database MySQL. </w:t>
      </w:r>
    </w:p>
    <w:p w14:paraId="35E6B042" w14:textId="038B7EEA" w:rsidR="0069070E" w:rsidRDefault="00050890" w:rsidP="0069070E">
      <w:pPr>
        <w:pStyle w:val="Bodycopy"/>
        <w:ind w:left="270"/>
        <w:rPr>
          <w:lang w:val="en-GB"/>
        </w:rPr>
      </w:pPr>
      <w:r>
        <w:rPr>
          <w:noProof/>
        </w:rPr>
        <w:lastRenderedPageBreak/>
        <w:drawing>
          <wp:inline distT="0" distB="0" distL="0" distR="0" wp14:anchorId="54DFF599" wp14:editId="50747590">
            <wp:extent cx="5137150" cy="43561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7150" cy="4356100"/>
                    </a:xfrm>
                    <a:prstGeom prst="rect">
                      <a:avLst/>
                    </a:prstGeom>
                    <a:noFill/>
                    <a:ln>
                      <a:noFill/>
                    </a:ln>
                  </pic:spPr>
                </pic:pic>
              </a:graphicData>
            </a:graphic>
          </wp:inline>
        </w:drawing>
      </w:r>
    </w:p>
    <w:p w14:paraId="19907F3F" w14:textId="47ADD19B" w:rsidR="00050890" w:rsidRDefault="00050890" w:rsidP="0069070E">
      <w:pPr>
        <w:pStyle w:val="Bodycopy"/>
        <w:ind w:left="270"/>
        <w:rPr>
          <w:lang w:val="en-GB"/>
        </w:rPr>
      </w:pPr>
    </w:p>
    <w:p w14:paraId="724F1095" w14:textId="00883530" w:rsidR="00050890" w:rsidRDefault="00050890" w:rsidP="0069070E">
      <w:pPr>
        <w:pStyle w:val="Bodycopy"/>
        <w:ind w:left="270"/>
        <w:rPr>
          <w:lang w:val="en-GB"/>
        </w:rPr>
      </w:pPr>
      <w:r>
        <w:rPr>
          <w:lang w:val="en-GB"/>
        </w:rPr>
        <w:t xml:space="preserve">With table </w:t>
      </w:r>
      <w:r w:rsidRPr="00050890">
        <w:rPr>
          <w:b/>
          <w:lang w:val="en-GB"/>
        </w:rPr>
        <w:t>employee</w:t>
      </w:r>
      <w:r>
        <w:rPr>
          <w:b/>
          <w:lang w:val="en-GB"/>
        </w:rPr>
        <w:t xml:space="preserve">, </w:t>
      </w:r>
      <w:r>
        <w:rPr>
          <w:lang w:val="en-GB"/>
        </w:rPr>
        <w:t>following are the mapped attributes from Java Bean to the table scema</w:t>
      </w:r>
    </w:p>
    <w:p w14:paraId="046D155C" w14:textId="63AE7D80" w:rsidR="00050890" w:rsidRDefault="00050890" w:rsidP="00050890">
      <w:pPr>
        <w:pStyle w:val="Bodycopy"/>
        <w:numPr>
          <w:ilvl w:val="2"/>
          <w:numId w:val="38"/>
        </w:numPr>
        <w:rPr>
          <w:lang w:val="en-GB"/>
        </w:rPr>
      </w:pPr>
      <w:r>
        <w:rPr>
          <w:lang w:val="en-GB"/>
        </w:rPr>
        <w:t>empNo : Unique, Integer</w:t>
      </w:r>
    </w:p>
    <w:p w14:paraId="191FFAFD" w14:textId="78C320BC" w:rsidR="00050890" w:rsidRDefault="00050890" w:rsidP="00050890">
      <w:pPr>
        <w:pStyle w:val="Bodycopy"/>
        <w:numPr>
          <w:ilvl w:val="2"/>
          <w:numId w:val="38"/>
        </w:numPr>
        <w:rPr>
          <w:lang w:val="en-GB"/>
        </w:rPr>
      </w:pPr>
      <w:r>
        <w:rPr>
          <w:lang w:val="en-GB"/>
        </w:rPr>
        <w:t xml:space="preserve"> empName : String</w:t>
      </w:r>
    </w:p>
    <w:p w14:paraId="7EDD9170" w14:textId="29030346" w:rsidR="00050890" w:rsidRDefault="00050890" w:rsidP="00050890">
      <w:pPr>
        <w:pStyle w:val="Bodycopy"/>
        <w:numPr>
          <w:ilvl w:val="2"/>
          <w:numId w:val="38"/>
        </w:numPr>
        <w:rPr>
          <w:lang w:val="en-GB"/>
        </w:rPr>
      </w:pPr>
      <w:r>
        <w:rPr>
          <w:lang w:val="en-GB"/>
        </w:rPr>
        <w:t xml:space="preserve"> password : String | Encoded</w:t>
      </w:r>
    </w:p>
    <w:p w14:paraId="18598848" w14:textId="521475CA" w:rsidR="00050890" w:rsidRDefault="00050890" w:rsidP="00050890">
      <w:pPr>
        <w:pStyle w:val="Bodycopy"/>
        <w:numPr>
          <w:ilvl w:val="2"/>
          <w:numId w:val="38"/>
        </w:numPr>
        <w:rPr>
          <w:lang w:val="en-GB"/>
        </w:rPr>
      </w:pPr>
      <w:r>
        <w:rPr>
          <w:lang w:val="en-GB"/>
        </w:rPr>
        <w:t xml:space="preserve"> serviceLine : String</w:t>
      </w:r>
    </w:p>
    <w:p w14:paraId="75F7ACF5" w14:textId="0EDF4A18" w:rsidR="00050890" w:rsidRDefault="00050890" w:rsidP="00050890">
      <w:pPr>
        <w:pStyle w:val="Bodycopy"/>
        <w:numPr>
          <w:ilvl w:val="2"/>
          <w:numId w:val="38"/>
        </w:numPr>
        <w:rPr>
          <w:lang w:val="en-GB"/>
        </w:rPr>
      </w:pPr>
      <w:r>
        <w:rPr>
          <w:lang w:val="en-GB"/>
        </w:rPr>
        <w:t xml:space="preserve"> role : String </w:t>
      </w:r>
    </w:p>
    <w:p w14:paraId="272A220F" w14:textId="77777777" w:rsidR="0048065F" w:rsidRPr="00050890" w:rsidRDefault="0048065F" w:rsidP="0048065F">
      <w:pPr>
        <w:pStyle w:val="Bodycopy"/>
        <w:ind w:left="1224"/>
        <w:rPr>
          <w:lang w:val="en-GB"/>
        </w:rPr>
      </w:pPr>
    </w:p>
    <w:p w14:paraId="37D230C8" w14:textId="0E521CAE" w:rsidR="0068290A" w:rsidRDefault="0068290A" w:rsidP="00435D32">
      <w:pPr>
        <w:pStyle w:val="Heading2"/>
        <w:numPr>
          <w:ilvl w:val="1"/>
          <w:numId w:val="38"/>
        </w:numPr>
        <w:rPr>
          <w:sz w:val="28"/>
        </w:rPr>
      </w:pPr>
      <w:bookmarkStart w:id="88" w:name="_Toc505782522"/>
      <w:r w:rsidRPr="00435D32">
        <w:rPr>
          <w:sz w:val="28"/>
        </w:rPr>
        <w:t xml:space="preserve">Service </w:t>
      </w:r>
      <w:r w:rsidR="00F64F46" w:rsidRPr="00435D32">
        <w:rPr>
          <w:sz w:val="28"/>
        </w:rPr>
        <w:t xml:space="preserve">and Business </w:t>
      </w:r>
      <w:r w:rsidR="002262E2" w:rsidRPr="00435D32">
        <w:rPr>
          <w:sz w:val="28"/>
        </w:rPr>
        <w:t>L</w:t>
      </w:r>
      <w:r w:rsidR="00F64F46" w:rsidRPr="00435D32">
        <w:rPr>
          <w:sz w:val="28"/>
        </w:rPr>
        <w:t xml:space="preserve">ayer </w:t>
      </w:r>
      <w:r w:rsidR="008A1B51">
        <w:rPr>
          <w:sz w:val="28"/>
        </w:rPr>
        <w:t>Design</w:t>
      </w:r>
      <w:bookmarkEnd w:id="88"/>
    </w:p>
    <w:p w14:paraId="7F22FCF3" w14:textId="0F3731CB" w:rsidR="0048065F" w:rsidRDefault="0048065F" w:rsidP="0048065F">
      <w:pPr>
        <w:pStyle w:val="Bodycopy"/>
        <w:numPr>
          <w:ilvl w:val="2"/>
          <w:numId w:val="38"/>
        </w:numPr>
        <w:rPr>
          <w:lang w:val="en-GB"/>
        </w:rPr>
      </w:pPr>
      <w:r>
        <w:rPr>
          <w:lang w:val="en-GB"/>
        </w:rPr>
        <w:t xml:space="preserve"> </w:t>
      </w:r>
      <w:r w:rsidR="00B544F9">
        <w:rPr>
          <w:lang w:val="en-GB"/>
        </w:rPr>
        <w:t>Back-end is designed as an autonomous and independently hosted RESTful service.</w:t>
      </w:r>
    </w:p>
    <w:p w14:paraId="087F312F" w14:textId="505496F9" w:rsidR="00B544F9" w:rsidRDefault="00B544F9" w:rsidP="0048065F">
      <w:pPr>
        <w:pStyle w:val="Bodycopy"/>
        <w:numPr>
          <w:ilvl w:val="2"/>
          <w:numId w:val="38"/>
        </w:numPr>
        <w:rPr>
          <w:lang w:val="en-GB"/>
        </w:rPr>
      </w:pPr>
      <w:r>
        <w:rPr>
          <w:lang w:val="en-GB"/>
        </w:rPr>
        <w:t xml:space="preserve"> These Spring based RESTful services consumes and produces JSON requests and responses respectively for their individual business calls from the front end.</w:t>
      </w:r>
    </w:p>
    <w:p w14:paraId="2DFDC01D" w14:textId="76654B44" w:rsidR="00B544F9" w:rsidRDefault="00B544F9" w:rsidP="0048065F">
      <w:pPr>
        <w:pStyle w:val="Bodycopy"/>
        <w:numPr>
          <w:ilvl w:val="2"/>
          <w:numId w:val="38"/>
        </w:numPr>
        <w:rPr>
          <w:lang w:val="en-GB"/>
        </w:rPr>
      </w:pPr>
      <w:r>
        <w:rPr>
          <w:lang w:val="en-GB"/>
        </w:rPr>
        <w:t xml:space="preserve"> The application has been designed in a modular way where the business / backend layer is loosely coupled with the presentation/UI layer. Hence, these services can be integrated with presentation layer or any other business client.</w:t>
      </w:r>
    </w:p>
    <w:p w14:paraId="27056BF0" w14:textId="6B23ED6E" w:rsidR="004C3633" w:rsidRDefault="004C3633" w:rsidP="0048065F">
      <w:pPr>
        <w:pStyle w:val="Bodycopy"/>
        <w:numPr>
          <w:ilvl w:val="2"/>
          <w:numId w:val="38"/>
        </w:numPr>
        <w:rPr>
          <w:lang w:val="en-GB"/>
        </w:rPr>
      </w:pPr>
      <w:r>
        <w:rPr>
          <w:lang w:val="en-GB"/>
        </w:rPr>
        <w:t xml:space="preserve"> Exposed REST endpoint are:</w:t>
      </w:r>
    </w:p>
    <w:p w14:paraId="5C589670" w14:textId="2FF29DBB" w:rsidR="004C3633" w:rsidRPr="006D0F92" w:rsidRDefault="00155D23" w:rsidP="004C3633">
      <w:pPr>
        <w:pStyle w:val="Bodycopy"/>
        <w:numPr>
          <w:ilvl w:val="3"/>
          <w:numId w:val="38"/>
        </w:numPr>
        <w:rPr>
          <w:b/>
          <w:lang w:val="en-GB"/>
        </w:rPr>
      </w:pPr>
      <w:r>
        <w:rPr>
          <w:b/>
          <w:lang w:val="en-GB"/>
        </w:rPr>
        <w:t>http://&lt;server&gt;/register</w:t>
      </w:r>
      <w:r w:rsidR="004C3633" w:rsidRPr="006D0F92">
        <w:rPr>
          <w:b/>
          <w:lang w:val="en-GB"/>
        </w:rPr>
        <w:t>/</w:t>
      </w:r>
      <w:r w:rsidR="006D0F92">
        <w:rPr>
          <w:b/>
          <w:lang w:val="en-GB"/>
        </w:rPr>
        <w:t>signUp</w:t>
      </w:r>
    </w:p>
    <w:p w14:paraId="2C37D16D" w14:textId="21F2EB63" w:rsidR="004C3633" w:rsidRDefault="004C3633" w:rsidP="004C3633">
      <w:pPr>
        <w:pStyle w:val="Bodycopy"/>
        <w:ind w:left="1368" w:firstLine="360"/>
        <w:rPr>
          <w:lang w:val="en-GB"/>
        </w:rPr>
      </w:pPr>
      <w:r>
        <w:rPr>
          <w:lang w:val="en-GB"/>
        </w:rPr>
        <w:t xml:space="preserve">This accepts the input JSON object over HTTP POST, containing the employee details persists the same to the underlying database through ORM. For password </w:t>
      </w:r>
      <w:r>
        <w:rPr>
          <w:lang w:val="en-GB"/>
        </w:rPr>
        <w:lastRenderedPageBreak/>
        <w:t>encryption, the application has employed Base64 encoder format. Password is persisted to the database using Base64 encoded format.</w:t>
      </w:r>
    </w:p>
    <w:p w14:paraId="3CD4E48C" w14:textId="402A2770" w:rsidR="004C3633" w:rsidRDefault="004C3633" w:rsidP="004C3633">
      <w:pPr>
        <w:pStyle w:val="Bodycopy"/>
        <w:ind w:left="1368" w:firstLine="360"/>
        <w:rPr>
          <w:lang w:val="en-GB"/>
        </w:rPr>
      </w:pPr>
      <w:r>
        <w:rPr>
          <w:lang w:val="en-GB"/>
        </w:rPr>
        <w:t xml:space="preserve">   </w:t>
      </w:r>
    </w:p>
    <w:p w14:paraId="0236854E" w14:textId="3F3D3CEE" w:rsidR="004C3633" w:rsidRPr="006D0F92" w:rsidRDefault="00155D23" w:rsidP="004C3633">
      <w:pPr>
        <w:pStyle w:val="Bodycopy"/>
        <w:numPr>
          <w:ilvl w:val="3"/>
          <w:numId w:val="38"/>
        </w:numPr>
        <w:rPr>
          <w:b/>
          <w:lang w:val="en-GB"/>
        </w:rPr>
      </w:pPr>
      <w:r>
        <w:rPr>
          <w:b/>
          <w:lang w:val="en-GB"/>
        </w:rPr>
        <w:t>http://&lt;server&gt;/</w:t>
      </w:r>
      <w:r>
        <w:rPr>
          <w:b/>
          <w:lang w:val="en-GB"/>
        </w:rPr>
        <w:t>register</w:t>
      </w:r>
      <w:r w:rsidR="004C3633" w:rsidRPr="006D0F92">
        <w:rPr>
          <w:b/>
          <w:lang w:val="en-GB"/>
        </w:rPr>
        <w:t>/sign</w:t>
      </w:r>
      <w:r w:rsidR="00C8343F" w:rsidRPr="006D0F92">
        <w:rPr>
          <w:b/>
          <w:lang w:val="en-GB"/>
        </w:rPr>
        <w:t>I</w:t>
      </w:r>
      <w:r w:rsidR="004C3633" w:rsidRPr="006D0F92">
        <w:rPr>
          <w:b/>
          <w:lang w:val="en-GB"/>
        </w:rPr>
        <w:t>n</w:t>
      </w:r>
    </w:p>
    <w:p w14:paraId="21681930" w14:textId="14CF49FB" w:rsidR="004C3633" w:rsidRDefault="004C3633" w:rsidP="004C3633">
      <w:pPr>
        <w:pStyle w:val="Bodycopy"/>
        <w:ind w:left="1728"/>
        <w:rPr>
          <w:lang w:val="en-GB"/>
        </w:rPr>
      </w:pPr>
      <w:r>
        <w:rPr>
          <w:lang w:val="en-GB"/>
        </w:rPr>
        <w:t xml:space="preserve">This accepts the input JSON object over HTTP POST, with input username and password this service authenticates the user with the provided input credentials. Encoded Password is fetched from Database, decoded and matched with the provided input password for authentication. </w:t>
      </w:r>
    </w:p>
    <w:p w14:paraId="79971B8D" w14:textId="77777777" w:rsidR="004C3633" w:rsidRDefault="004C3633" w:rsidP="004C3633">
      <w:pPr>
        <w:pStyle w:val="Bodycopy"/>
        <w:ind w:left="1728"/>
        <w:rPr>
          <w:lang w:val="en-GB"/>
        </w:rPr>
      </w:pPr>
    </w:p>
    <w:p w14:paraId="09AC8610" w14:textId="6F511A82" w:rsidR="004C3633" w:rsidRDefault="00155D23" w:rsidP="004C3633">
      <w:pPr>
        <w:pStyle w:val="Bodycopy"/>
        <w:numPr>
          <w:ilvl w:val="3"/>
          <w:numId w:val="38"/>
        </w:numPr>
        <w:rPr>
          <w:lang w:val="en-GB"/>
        </w:rPr>
      </w:pPr>
      <w:r>
        <w:rPr>
          <w:b/>
          <w:lang w:val="en-GB"/>
        </w:rPr>
        <w:t>http://&lt;server&gt;/</w:t>
      </w:r>
      <w:r>
        <w:rPr>
          <w:b/>
          <w:lang w:val="en-GB"/>
        </w:rPr>
        <w:t>employee</w:t>
      </w:r>
      <w:r w:rsidR="004C3633" w:rsidRPr="00155D23">
        <w:rPr>
          <w:b/>
          <w:lang w:val="en-GB"/>
        </w:rPr>
        <w:t>/getAllEmployees</w:t>
      </w:r>
    </w:p>
    <w:p w14:paraId="4B2EE35A" w14:textId="320FF706" w:rsidR="004C3633" w:rsidRDefault="004C3633" w:rsidP="004C3633">
      <w:pPr>
        <w:pStyle w:val="Bodycopy"/>
        <w:ind w:left="1728"/>
        <w:rPr>
          <w:lang w:val="en-GB"/>
        </w:rPr>
      </w:pPr>
      <w:r>
        <w:rPr>
          <w:lang w:val="en-GB"/>
        </w:rPr>
        <w:t>This services fetches all the employees in the employee database that have successfully registered for the employee portal and produces a JSON Array in response.</w:t>
      </w:r>
    </w:p>
    <w:p w14:paraId="29847ACC" w14:textId="77777777" w:rsidR="004C3633" w:rsidRDefault="004C3633" w:rsidP="004C3633">
      <w:pPr>
        <w:pStyle w:val="Bodycopy"/>
        <w:ind w:left="1728"/>
        <w:rPr>
          <w:lang w:val="en-GB"/>
        </w:rPr>
      </w:pPr>
    </w:p>
    <w:p w14:paraId="37F9130B" w14:textId="526B388D" w:rsidR="004C3633" w:rsidRPr="004C3633" w:rsidRDefault="00B544F9" w:rsidP="004C3633">
      <w:pPr>
        <w:pStyle w:val="Bodycopy"/>
        <w:numPr>
          <w:ilvl w:val="2"/>
          <w:numId w:val="38"/>
        </w:numPr>
        <w:rPr>
          <w:lang w:val="en-GB"/>
        </w:rPr>
      </w:pPr>
      <w:r>
        <w:rPr>
          <w:lang w:val="en-GB"/>
        </w:rPr>
        <w:t xml:space="preserve"> Following is the representation of the laid out architecture:</w:t>
      </w:r>
    </w:p>
    <w:p w14:paraId="52802D32" w14:textId="7176B69B" w:rsidR="00D7354A" w:rsidRDefault="00D7354A" w:rsidP="00D7354A">
      <w:pPr>
        <w:pStyle w:val="Bodycopy"/>
        <w:ind w:left="1224"/>
        <w:rPr>
          <w:lang w:val="en-GB"/>
        </w:rPr>
      </w:pPr>
      <w:r>
        <w:rPr>
          <w:noProof/>
        </w:rPr>
        <w:drawing>
          <wp:inline distT="0" distB="0" distL="0" distR="0" wp14:anchorId="6B40E2E1" wp14:editId="38FD88D2">
            <wp:extent cx="1803400" cy="18796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3400" cy="1879600"/>
                    </a:xfrm>
                    <a:prstGeom prst="rect">
                      <a:avLst/>
                    </a:prstGeom>
                    <a:noFill/>
                    <a:ln>
                      <a:noFill/>
                    </a:ln>
                  </pic:spPr>
                </pic:pic>
              </a:graphicData>
            </a:graphic>
          </wp:inline>
        </w:drawing>
      </w:r>
    </w:p>
    <w:p w14:paraId="6E25FFCC" w14:textId="5A67A0E0" w:rsidR="00827068" w:rsidRDefault="00827068" w:rsidP="00B544F9">
      <w:pPr>
        <w:pStyle w:val="Bodycopy"/>
        <w:ind w:left="1224"/>
        <w:rPr>
          <w:lang w:val="en-GB"/>
        </w:rPr>
      </w:pPr>
    </w:p>
    <w:p w14:paraId="54939720" w14:textId="3D199A17" w:rsidR="004C3633" w:rsidRDefault="004C3633" w:rsidP="00B544F9">
      <w:pPr>
        <w:pStyle w:val="Bodycopy"/>
        <w:ind w:left="1224"/>
        <w:rPr>
          <w:lang w:val="en-GB"/>
        </w:rPr>
      </w:pPr>
    </w:p>
    <w:p w14:paraId="5211DB45" w14:textId="1215C90D" w:rsidR="004C3633" w:rsidRDefault="004C3633" w:rsidP="00B544F9">
      <w:pPr>
        <w:pStyle w:val="Bodycopy"/>
        <w:ind w:left="1224"/>
        <w:rPr>
          <w:lang w:val="en-GB"/>
        </w:rPr>
      </w:pPr>
    </w:p>
    <w:p w14:paraId="537DE926" w14:textId="46428BBA" w:rsidR="00B544F9" w:rsidRDefault="00B544F9" w:rsidP="00B544F9">
      <w:pPr>
        <w:pStyle w:val="Bodycopy"/>
        <w:ind w:left="1224"/>
        <w:rPr>
          <w:lang w:val="en-GB"/>
        </w:rPr>
      </w:pPr>
      <w:r>
        <w:rPr>
          <w:lang w:val="en-GB"/>
        </w:rPr>
        <w:t xml:space="preserve"> </w:t>
      </w:r>
    </w:p>
    <w:p w14:paraId="01F72648" w14:textId="77777777" w:rsidR="000432F2" w:rsidRPr="0048065F" w:rsidRDefault="000432F2" w:rsidP="00B544F9">
      <w:pPr>
        <w:pStyle w:val="Bodycopy"/>
        <w:ind w:left="1224"/>
        <w:rPr>
          <w:lang w:val="en-GB"/>
        </w:rPr>
      </w:pPr>
    </w:p>
    <w:p w14:paraId="37D23153" w14:textId="254FB06D" w:rsidR="008A1B51" w:rsidRDefault="00CD15EC" w:rsidP="008A1B51">
      <w:pPr>
        <w:pStyle w:val="Heading2"/>
        <w:numPr>
          <w:ilvl w:val="1"/>
          <w:numId w:val="38"/>
        </w:numPr>
        <w:rPr>
          <w:sz w:val="28"/>
        </w:rPr>
      </w:pPr>
      <w:bookmarkStart w:id="89" w:name="_Toc505782523"/>
      <w:r w:rsidRPr="00435D32">
        <w:rPr>
          <w:sz w:val="28"/>
        </w:rPr>
        <w:t xml:space="preserve">Business </w:t>
      </w:r>
      <w:r w:rsidR="002262E2" w:rsidRPr="00435D32">
        <w:rPr>
          <w:sz w:val="28"/>
        </w:rPr>
        <w:t>V</w:t>
      </w:r>
      <w:r w:rsidRPr="00435D32">
        <w:rPr>
          <w:sz w:val="28"/>
        </w:rPr>
        <w:t>alidations</w:t>
      </w:r>
      <w:bookmarkEnd w:id="89"/>
    </w:p>
    <w:p w14:paraId="7D3019F7" w14:textId="14AD873A" w:rsidR="000432F2" w:rsidRDefault="000432F2" w:rsidP="000432F2">
      <w:pPr>
        <w:pStyle w:val="Bodycopy"/>
        <w:numPr>
          <w:ilvl w:val="2"/>
          <w:numId w:val="38"/>
        </w:numPr>
        <w:rPr>
          <w:lang w:val="en-GB"/>
        </w:rPr>
      </w:pPr>
      <w:r>
        <w:rPr>
          <w:lang w:val="en-GB"/>
        </w:rPr>
        <w:t xml:space="preserve"> All fields are mandatory for sign up.</w:t>
      </w:r>
    </w:p>
    <w:p w14:paraId="602981FA" w14:textId="39B43239" w:rsidR="000432F2" w:rsidRDefault="000432F2" w:rsidP="000432F2">
      <w:pPr>
        <w:pStyle w:val="Bodycopy"/>
        <w:numPr>
          <w:ilvl w:val="2"/>
          <w:numId w:val="38"/>
        </w:numPr>
        <w:rPr>
          <w:lang w:val="en-GB"/>
        </w:rPr>
      </w:pPr>
      <w:r>
        <w:rPr>
          <w:lang w:val="en-GB"/>
        </w:rPr>
        <w:t xml:space="preserve"> All fields are mandatory for sign in</w:t>
      </w:r>
    </w:p>
    <w:p w14:paraId="50F7845B" w14:textId="1B86F801" w:rsidR="000432F2" w:rsidRDefault="000432F2" w:rsidP="000432F2">
      <w:pPr>
        <w:pStyle w:val="Bodycopy"/>
        <w:numPr>
          <w:ilvl w:val="2"/>
          <w:numId w:val="38"/>
        </w:numPr>
        <w:rPr>
          <w:lang w:val="en-GB"/>
        </w:rPr>
      </w:pPr>
      <w:r>
        <w:rPr>
          <w:lang w:val="en-GB"/>
        </w:rPr>
        <w:t xml:space="preserve"> Sign up cannot proceed with a pre-existing employee number. An asynchronous call is fired from the signup screen while signup to check for the employee number to be pre-existing. </w:t>
      </w:r>
    </w:p>
    <w:p w14:paraId="23E50EC3" w14:textId="77777777" w:rsidR="00790434" w:rsidRDefault="00790434" w:rsidP="00790434">
      <w:pPr>
        <w:pStyle w:val="Bodycopy"/>
        <w:ind w:left="1224"/>
        <w:rPr>
          <w:lang w:val="en-GB"/>
        </w:rPr>
      </w:pPr>
    </w:p>
    <w:p w14:paraId="4F68A785" w14:textId="470B0F3A" w:rsidR="005B5935" w:rsidRDefault="00224945" w:rsidP="00DD29DB">
      <w:pPr>
        <w:pStyle w:val="Heading1"/>
        <w:numPr>
          <w:ilvl w:val="0"/>
          <w:numId w:val="38"/>
        </w:numPr>
        <w:ind w:left="432" w:hanging="432"/>
        <w:rPr>
          <w:rFonts w:ascii="Arial" w:hAnsi="Arial"/>
          <w:sz w:val="28"/>
        </w:rPr>
      </w:pPr>
      <w:bookmarkStart w:id="90" w:name="_Toc505782524"/>
      <w:r w:rsidRPr="00435D32">
        <w:rPr>
          <w:rFonts w:ascii="Arial" w:hAnsi="Arial"/>
          <w:sz w:val="28"/>
        </w:rPr>
        <w:lastRenderedPageBreak/>
        <w:t>Da</w:t>
      </w:r>
      <w:r w:rsidR="00E73E53" w:rsidRPr="00435D32">
        <w:rPr>
          <w:rFonts w:ascii="Arial" w:hAnsi="Arial"/>
          <w:sz w:val="28"/>
        </w:rPr>
        <w:t>tabase</w:t>
      </w:r>
      <w:r w:rsidR="000A100C" w:rsidRPr="00435D32">
        <w:rPr>
          <w:rFonts w:ascii="Arial" w:hAnsi="Arial"/>
          <w:sz w:val="28"/>
        </w:rPr>
        <w:t xml:space="preserve"> </w:t>
      </w:r>
      <w:r w:rsidR="008A1B51">
        <w:rPr>
          <w:rFonts w:ascii="Arial" w:hAnsi="Arial"/>
          <w:sz w:val="28"/>
        </w:rPr>
        <w:t>Design</w:t>
      </w:r>
      <w:bookmarkEnd w:id="90"/>
    </w:p>
    <w:p w14:paraId="07E8454E" w14:textId="350539D4" w:rsidR="005B5935" w:rsidRDefault="00522C39" w:rsidP="005B5935">
      <w:pPr>
        <w:pStyle w:val="Bodycopy"/>
      </w:pPr>
      <w:r>
        <w:rPr>
          <w:noProof/>
        </w:rPr>
        <w:drawing>
          <wp:inline distT="0" distB="0" distL="0" distR="0" wp14:anchorId="1E83412E" wp14:editId="64D5CF58">
            <wp:extent cx="160020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0200" cy="2419350"/>
                    </a:xfrm>
                    <a:prstGeom prst="rect">
                      <a:avLst/>
                    </a:prstGeom>
                    <a:noFill/>
                    <a:ln>
                      <a:noFill/>
                    </a:ln>
                  </pic:spPr>
                </pic:pic>
              </a:graphicData>
            </a:graphic>
          </wp:inline>
        </w:drawing>
      </w:r>
    </w:p>
    <w:p w14:paraId="24885BE0" w14:textId="50C07C93" w:rsidR="00F25550" w:rsidRDefault="00F25550" w:rsidP="005B5935">
      <w:pPr>
        <w:pStyle w:val="Bodycopy"/>
      </w:pPr>
    </w:p>
    <w:p w14:paraId="0377E5FA" w14:textId="2618E8CE" w:rsidR="00F25550" w:rsidRDefault="00F25550" w:rsidP="005B5935">
      <w:pPr>
        <w:pStyle w:val="Bodycopy"/>
      </w:pPr>
      <w:r>
        <w:t>Attached is the DDL script for the above table:</w:t>
      </w:r>
    </w:p>
    <w:p w14:paraId="24A7F43D" w14:textId="67CD2A97" w:rsidR="00F25550" w:rsidRDefault="00FD2907" w:rsidP="005B5935">
      <w:pPr>
        <w:pStyle w:val="Bodycopy"/>
      </w:pPr>
      <w:r>
        <w:object w:dxaOrig="1508" w:dyaOrig="983" w14:anchorId="56D94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5pt;height:49pt" o:ole="">
            <v:imagedata r:id="rId18" o:title=""/>
          </v:shape>
          <o:OLEObject Type="Embed" ProgID="Package" ShapeID="_x0000_i1029" DrawAspect="Icon" ObjectID="_1579530528" r:id="rId19"/>
        </w:object>
      </w:r>
    </w:p>
    <w:p w14:paraId="7FF92FDE" w14:textId="77777777" w:rsidR="00FD2907" w:rsidRDefault="00FD2907" w:rsidP="00FD2907">
      <w:pPr>
        <w:pStyle w:val="Bodycopy"/>
      </w:pPr>
      <w:r>
        <w:t>CREATE TABLE `employee` (</w:t>
      </w:r>
    </w:p>
    <w:p w14:paraId="15AE5109" w14:textId="77777777" w:rsidR="00FD2907" w:rsidRDefault="00FD2907" w:rsidP="00FD2907">
      <w:pPr>
        <w:pStyle w:val="Bodycopy"/>
      </w:pPr>
      <w:r>
        <w:t xml:space="preserve">  `empid` int(11) NOT NULL auto_increment,</w:t>
      </w:r>
    </w:p>
    <w:p w14:paraId="5B6783A2" w14:textId="77777777" w:rsidR="00FD2907" w:rsidRDefault="00FD2907" w:rsidP="00FD2907">
      <w:pPr>
        <w:pStyle w:val="Bodycopy"/>
      </w:pPr>
      <w:r>
        <w:t xml:space="preserve">  `empno` varchar(45) NOT NULL,</w:t>
      </w:r>
    </w:p>
    <w:p w14:paraId="2D31D4FD" w14:textId="77777777" w:rsidR="00FD2907" w:rsidRDefault="00FD2907" w:rsidP="00FD2907">
      <w:pPr>
        <w:pStyle w:val="Bodycopy"/>
      </w:pPr>
      <w:r>
        <w:t xml:space="preserve">  `empname` varchar(100) NOT NULL,</w:t>
      </w:r>
    </w:p>
    <w:p w14:paraId="6BC4C067" w14:textId="77777777" w:rsidR="00FD2907" w:rsidRDefault="00FD2907" w:rsidP="00FD2907">
      <w:pPr>
        <w:pStyle w:val="Bodycopy"/>
      </w:pPr>
      <w:r>
        <w:t xml:space="preserve">  `password` varchar(20) NOT NULL,</w:t>
      </w:r>
    </w:p>
    <w:p w14:paraId="76162F18" w14:textId="77777777" w:rsidR="00FD2907" w:rsidRDefault="00FD2907" w:rsidP="00FD2907">
      <w:pPr>
        <w:pStyle w:val="Bodycopy"/>
      </w:pPr>
      <w:r>
        <w:t xml:space="preserve">  `designation` varchar(50) NOT NULL,</w:t>
      </w:r>
    </w:p>
    <w:p w14:paraId="4C199957" w14:textId="77777777" w:rsidR="00FD2907" w:rsidRDefault="00FD2907" w:rsidP="00FD2907">
      <w:pPr>
        <w:pStyle w:val="Bodycopy"/>
      </w:pPr>
      <w:r>
        <w:t xml:space="preserve">  `serviceline` varchar(50) NOT NULL,</w:t>
      </w:r>
    </w:p>
    <w:p w14:paraId="0D1C6E8F" w14:textId="77777777" w:rsidR="00FD2907" w:rsidRDefault="00FD2907" w:rsidP="00FD2907">
      <w:pPr>
        <w:pStyle w:val="Bodycopy"/>
      </w:pPr>
      <w:r>
        <w:t xml:space="preserve">  `role` varchar(50) NOT NULL,</w:t>
      </w:r>
    </w:p>
    <w:p w14:paraId="16CA1029" w14:textId="77777777" w:rsidR="00FD2907" w:rsidRDefault="00FD2907" w:rsidP="00FD2907">
      <w:pPr>
        <w:pStyle w:val="Bodycopy"/>
      </w:pPr>
      <w:r>
        <w:t xml:space="preserve">  `emp_no` int(11) default NULL,</w:t>
      </w:r>
    </w:p>
    <w:p w14:paraId="60DAAED0" w14:textId="77777777" w:rsidR="00FD2907" w:rsidRDefault="00FD2907" w:rsidP="00FD2907">
      <w:pPr>
        <w:pStyle w:val="Bodycopy"/>
      </w:pPr>
      <w:r>
        <w:t xml:space="preserve">  PRIMARY KEY  (`empid`),</w:t>
      </w:r>
    </w:p>
    <w:p w14:paraId="40714B10" w14:textId="77777777" w:rsidR="00FD2907" w:rsidRDefault="00FD2907" w:rsidP="00FD2907">
      <w:pPr>
        <w:pStyle w:val="Bodycopy"/>
      </w:pPr>
      <w:r>
        <w:t xml:space="preserve">  UNIQUE KEY `empno_UNIQUE` (`empno`)</w:t>
      </w:r>
    </w:p>
    <w:p w14:paraId="37D2318C" w14:textId="20861F6D" w:rsidR="00AF3591" w:rsidRPr="00435D32" w:rsidRDefault="00FD2907" w:rsidP="00B87368">
      <w:pPr>
        <w:pStyle w:val="Bodycopy"/>
        <w:rPr>
          <w:sz w:val="28"/>
        </w:rPr>
      </w:pPr>
      <w:r>
        <w:t>) ENGINE=InnoDB DEFAULT CHARSET=latin1 COMMENT='Holds data for registered employee';</w:t>
      </w:r>
      <w:bookmarkStart w:id="91" w:name="_Toc505782525"/>
      <w:r w:rsidR="00B87368" w:rsidRPr="00435D32">
        <w:rPr>
          <w:sz w:val="28"/>
        </w:rPr>
        <w:t xml:space="preserve"> </w:t>
      </w:r>
      <w:r w:rsidR="00B65E18" w:rsidRPr="00435D32">
        <w:rPr>
          <w:sz w:val="28"/>
        </w:rPr>
        <w:t xml:space="preserve">Process </w:t>
      </w:r>
      <w:r w:rsidR="00AF3591" w:rsidRPr="00435D32">
        <w:rPr>
          <w:sz w:val="28"/>
        </w:rPr>
        <w:t>Flow</w:t>
      </w:r>
      <w:r w:rsidR="00B65E18" w:rsidRPr="00435D32">
        <w:rPr>
          <w:sz w:val="28"/>
        </w:rPr>
        <w:t>s</w:t>
      </w:r>
      <w:bookmarkEnd w:id="91"/>
      <w:r w:rsidR="00AF3591" w:rsidRPr="00435D32">
        <w:rPr>
          <w:sz w:val="28"/>
        </w:rPr>
        <w:t xml:space="preserve"> </w:t>
      </w:r>
    </w:p>
    <w:p w14:paraId="551D71B0" w14:textId="14B8256D" w:rsidR="00CD1F3D" w:rsidRDefault="00573511" w:rsidP="00435D32">
      <w:pPr>
        <w:pStyle w:val="Heading2"/>
        <w:numPr>
          <w:ilvl w:val="1"/>
          <w:numId w:val="38"/>
        </w:numPr>
        <w:rPr>
          <w:sz w:val="28"/>
        </w:rPr>
      </w:pPr>
      <w:bookmarkStart w:id="92" w:name="_Toc505782526"/>
      <w:r>
        <w:rPr>
          <w:sz w:val="28"/>
        </w:rPr>
        <w:t xml:space="preserve">Application </w:t>
      </w:r>
      <w:r w:rsidR="00CD1F3D" w:rsidRPr="00435D32">
        <w:rPr>
          <w:sz w:val="28"/>
        </w:rPr>
        <w:t>Flow</w:t>
      </w:r>
      <w:r>
        <w:rPr>
          <w:sz w:val="28"/>
        </w:rPr>
        <w:t>s</w:t>
      </w:r>
      <w:bookmarkEnd w:id="92"/>
    </w:p>
    <w:p w14:paraId="0C29C8D2" w14:textId="7BCDD751" w:rsidR="00573511" w:rsidRDefault="00573511" w:rsidP="00573511">
      <w:pPr>
        <w:pStyle w:val="Bodycopy"/>
        <w:numPr>
          <w:ilvl w:val="0"/>
          <w:numId w:val="60"/>
        </w:numPr>
        <w:rPr>
          <w:lang w:val="en-GB"/>
        </w:rPr>
      </w:pPr>
      <w:r>
        <w:rPr>
          <w:lang w:val="en-GB"/>
        </w:rPr>
        <w:t xml:space="preserve">Signup </w:t>
      </w:r>
      <w:r w:rsidRPr="00573511">
        <w:rPr>
          <w:lang w:val="en-GB"/>
        </w:rPr>
        <w:sym w:font="Wingdings" w:char="F0E0"/>
      </w:r>
      <w:r>
        <w:rPr>
          <w:lang w:val="en-GB"/>
        </w:rPr>
        <w:t xml:space="preserve"> SignIn </w:t>
      </w:r>
      <w:r w:rsidRPr="00573511">
        <w:rPr>
          <w:lang w:val="en-GB"/>
        </w:rPr>
        <w:sym w:font="Wingdings" w:char="F0E0"/>
      </w:r>
      <w:r>
        <w:rPr>
          <w:lang w:val="en-GB"/>
        </w:rPr>
        <w:t xml:space="preserve"> EmployeeDashboard </w:t>
      </w:r>
      <w:r w:rsidRPr="00573511">
        <w:rPr>
          <w:lang w:val="en-GB"/>
        </w:rPr>
        <w:sym w:font="Wingdings" w:char="F0E0"/>
      </w:r>
      <w:r>
        <w:rPr>
          <w:lang w:val="en-GB"/>
        </w:rPr>
        <w:t xml:space="preserve"> </w:t>
      </w:r>
      <w:r>
        <w:rPr>
          <w:lang w:val="en-GB"/>
        </w:rPr>
        <w:t>(Upon Logout) SignIn</w:t>
      </w:r>
    </w:p>
    <w:p w14:paraId="15E1B92B" w14:textId="22CA3843" w:rsidR="00663398" w:rsidRPr="00435D32" w:rsidRDefault="00573511" w:rsidP="00573511">
      <w:pPr>
        <w:pStyle w:val="Bodycopy"/>
        <w:numPr>
          <w:ilvl w:val="0"/>
          <w:numId w:val="60"/>
        </w:numPr>
        <w:rPr>
          <w:sz w:val="22"/>
        </w:rPr>
      </w:pPr>
      <w:r>
        <w:rPr>
          <w:lang w:val="en-GB"/>
        </w:rPr>
        <w:t xml:space="preserve">SignIn </w:t>
      </w:r>
      <w:r w:rsidRPr="00573511">
        <w:rPr>
          <w:lang w:val="en-GB"/>
        </w:rPr>
        <w:sym w:font="Wingdings" w:char="F0E0"/>
      </w:r>
      <w:r>
        <w:rPr>
          <w:lang w:val="en-GB"/>
        </w:rPr>
        <w:t xml:space="preserve"> EmployeeDashboard </w:t>
      </w:r>
      <w:r w:rsidRPr="00573511">
        <w:rPr>
          <w:lang w:val="en-GB"/>
        </w:rPr>
        <w:sym w:font="Wingdings" w:char="F0E0"/>
      </w:r>
      <w:r>
        <w:rPr>
          <w:lang w:val="en-GB"/>
        </w:rPr>
        <w:t xml:space="preserve"> (Upon Logout) SignIn</w:t>
      </w:r>
    </w:p>
    <w:p w14:paraId="37D231A1" w14:textId="38A02D52" w:rsidR="00E73E53" w:rsidRPr="00435D32" w:rsidRDefault="00E73E53" w:rsidP="00573511">
      <w:pPr>
        <w:pStyle w:val="Bodycopy"/>
        <w:rPr>
          <w:rFonts w:cs="Arial"/>
          <w:sz w:val="22"/>
        </w:rPr>
      </w:pPr>
    </w:p>
    <w:p w14:paraId="37D231A5" w14:textId="0BE54925" w:rsidR="00E73E53" w:rsidRPr="00435D32" w:rsidRDefault="00573511" w:rsidP="00573511">
      <w:pPr>
        <w:pStyle w:val="Bodycopy"/>
        <w:jc w:val="center"/>
        <w:rPr>
          <w:rFonts w:cs="Arial"/>
          <w:szCs w:val="18"/>
        </w:rPr>
      </w:pPr>
      <w:r>
        <w:rPr>
          <w:rFonts w:cs="Arial"/>
          <w:szCs w:val="18"/>
        </w:rPr>
        <w:t>****End Of Document****</w:t>
      </w:r>
    </w:p>
    <w:p w14:paraId="37D231A6" w14:textId="77777777" w:rsidR="00535648" w:rsidRPr="00435D32" w:rsidRDefault="00535648" w:rsidP="00535648">
      <w:pPr>
        <w:pStyle w:val="Caption"/>
        <w:ind w:left="720"/>
        <w:rPr>
          <w:rFonts w:cs="Arial"/>
          <w:sz w:val="22"/>
          <w:lang w:val="en-GB"/>
        </w:rPr>
      </w:pPr>
    </w:p>
    <w:sectPr w:rsidR="00535648" w:rsidRPr="00435D32" w:rsidSect="00BC7B16">
      <w:headerReference w:type="default" r:id="rId20"/>
      <w:footerReference w:type="default" r:id="rId21"/>
      <w:headerReference w:type="first" r:id="rId22"/>
      <w:pgSz w:w="12240" w:h="15840" w:code="1"/>
      <w:pgMar w:top="1440" w:right="1440" w:bottom="634" w:left="1440" w:header="720" w:footer="720" w:gutter="0"/>
      <w:pgBorders w:offsetFrom="page">
        <w:top w:val="single" w:sz="4" w:space="24" w:color="FFFFFF"/>
      </w:pgBorders>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4C4BA7" w14:textId="77777777" w:rsidR="00176A53" w:rsidRDefault="00176A53">
      <w:r>
        <w:separator/>
      </w:r>
    </w:p>
    <w:p w14:paraId="5CFF27AC" w14:textId="77777777" w:rsidR="00176A53" w:rsidRDefault="00176A53"/>
    <w:p w14:paraId="43A1E1CD" w14:textId="77777777" w:rsidR="00176A53" w:rsidRDefault="00176A53"/>
  </w:endnote>
  <w:endnote w:type="continuationSeparator" w:id="0">
    <w:p w14:paraId="6F6A8F3D" w14:textId="77777777" w:rsidR="00176A53" w:rsidRDefault="00176A53">
      <w:r>
        <w:continuationSeparator/>
      </w:r>
    </w:p>
    <w:p w14:paraId="6606090D" w14:textId="77777777" w:rsidR="00176A53" w:rsidRDefault="00176A53"/>
    <w:p w14:paraId="10961529" w14:textId="77777777" w:rsidR="00176A53" w:rsidRDefault="00176A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231C6" w14:textId="77777777" w:rsidR="004A5FF9" w:rsidRPr="00F8558A" w:rsidRDefault="004A5FF9" w:rsidP="00F85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7EDD45" w14:textId="77777777" w:rsidR="00176A53" w:rsidRDefault="00176A53">
      <w:r>
        <w:separator/>
      </w:r>
    </w:p>
    <w:p w14:paraId="74FB7CF9" w14:textId="77777777" w:rsidR="00176A53" w:rsidRDefault="00176A53"/>
    <w:p w14:paraId="6EF665A6" w14:textId="77777777" w:rsidR="00176A53" w:rsidRDefault="00176A53"/>
  </w:footnote>
  <w:footnote w:type="continuationSeparator" w:id="0">
    <w:p w14:paraId="77C79563" w14:textId="77777777" w:rsidR="00176A53" w:rsidRDefault="00176A53">
      <w:r>
        <w:continuationSeparator/>
      </w:r>
    </w:p>
    <w:p w14:paraId="3EBAF512" w14:textId="77777777" w:rsidR="00176A53" w:rsidRDefault="00176A53"/>
    <w:p w14:paraId="255881FE" w14:textId="77777777" w:rsidR="00176A53" w:rsidRDefault="00176A5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231BC" w14:textId="77777777" w:rsidR="004A5FF9" w:rsidRPr="00BE64B6" w:rsidRDefault="004A5FF9" w:rsidP="00BE6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28" w:type="dxa"/>
      <w:tblLayout w:type="fixed"/>
      <w:tblLook w:val="0000" w:firstRow="0" w:lastRow="0" w:firstColumn="0" w:lastColumn="0" w:noHBand="0" w:noVBand="0"/>
    </w:tblPr>
    <w:tblGrid>
      <w:gridCol w:w="3528"/>
      <w:gridCol w:w="5040"/>
      <w:gridCol w:w="2160"/>
    </w:tblGrid>
    <w:tr w:rsidR="004A5FF9" w:rsidRPr="0084165C" w14:paraId="37D231CA" w14:textId="77777777" w:rsidTr="006B6C31">
      <w:tc>
        <w:tcPr>
          <w:tcW w:w="3528" w:type="dxa"/>
        </w:tcPr>
        <w:p w14:paraId="37D231C7" w14:textId="67CD1182" w:rsidR="004A5FF9" w:rsidRPr="00E03656" w:rsidRDefault="004A5FF9" w:rsidP="006B6C31">
          <w:pPr>
            <w:rPr>
              <w:rFonts w:cs="Arial"/>
              <w:b/>
              <w:bCs/>
              <w:sz w:val="28"/>
              <w:szCs w:val="28"/>
            </w:rPr>
          </w:pPr>
        </w:p>
      </w:tc>
      <w:tc>
        <w:tcPr>
          <w:tcW w:w="5040" w:type="dxa"/>
        </w:tcPr>
        <w:p w14:paraId="37D231C8" w14:textId="77777777" w:rsidR="004A5FF9" w:rsidRPr="002C11FE" w:rsidRDefault="004A5FF9" w:rsidP="006B6C31">
          <w:pPr>
            <w:pStyle w:val="Header"/>
            <w:rPr>
              <w:rFonts w:cs="Arial"/>
              <w:b w:val="0"/>
              <w:bCs/>
              <w:smallCaps/>
            </w:rPr>
          </w:pPr>
          <w:r>
            <w:rPr>
              <w:b w:val="0"/>
              <w:noProof/>
              <w:color w:val="000066"/>
              <w:sz w:val="18"/>
              <w:szCs w:val="18"/>
            </w:rPr>
            <mc:AlternateContent>
              <mc:Choice Requires="wps">
                <w:drawing>
                  <wp:anchor distT="0" distB="0" distL="114300" distR="114300" simplePos="0" relativeHeight="251659264" behindDoc="0" locked="0" layoutInCell="1" allowOverlap="1" wp14:anchorId="37D231D3" wp14:editId="37D231D4">
                    <wp:simplePos x="0" y="0"/>
                    <wp:positionH relativeFrom="column">
                      <wp:posOffset>75565</wp:posOffset>
                    </wp:positionH>
                    <wp:positionV relativeFrom="paragraph">
                      <wp:posOffset>-74930</wp:posOffset>
                    </wp:positionV>
                    <wp:extent cx="3873500" cy="601980"/>
                    <wp:effectExtent l="0" t="0" r="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0" cy="601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D231D5" w14:textId="412597CC" w:rsidR="004A5FF9" w:rsidRPr="008C5E68" w:rsidRDefault="004A5FF9" w:rsidP="00D160CC">
                                <w:pPr>
                                  <w:jc w:val="center"/>
                                  <w:rPr>
                                    <w:rFonts w:ascii="Times New Roman" w:hAnsi="Times New Roman"/>
                                    <w:b/>
                                    <w:sz w:val="60"/>
                                    <w:szCs w:val="6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D231D3" id="_x0000_t202" coordsize="21600,21600" o:spt="202" path="m,l,21600r21600,l21600,xe">
                    <v:stroke joinstyle="miter"/>
                    <v:path gradientshapeok="t" o:connecttype="rect"/>
                  </v:shapetype>
                  <v:shape id="Text Box 1" o:spid="_x0000_s1026" type="#_x0000_t202" style="position:absolute;left:0;text-align:left;margin-left:5.95pt;margin-top:-5.9pt;width:305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" stroked="f">
                    <v:textbox>
                      <w:txbxContent>
                        <w:p w14:paraId="37D231D5" w14:textId="412597CC" w:rsidR="004A5FF9" w:rsidRPr="008C5E68" w:rsidRDefault="004A5FF9" w:rsidP="00D160CC">
                          <w:pPr>
                            <w:jc w:val="center"/>
                            <w:rPr>
                              <w:rFonts w:ascii="Times New Roman" w:hAnsi="Times New Roman"/>
                              <w:b/>
                              <w:sz w:val="60"/>
                              <w:szCs w:val="60"/>
                            </w:rPr>
                          </w:pPr>
                        </w:p>
                      </w:txbxContent>
                    </v:textbox>
                  </v:shape>
                </w:pict>
              </mc:Fallback>
            </mc:AlternateContent>
          </w:r>
        </w:p>
      </w:tc>
      <w:tc>
        <w:tcPr>
          <w:tcW w:w="2160" w:type="dxa"/>
        </w:tcPr>
        <w:p w14:paraId="37D231C9" w14:textId="77777777" w:rsidR="004A5FF9" w:rsidRPr="0049677E" w:rsidRDefault="004A5FF9" w:rsidP="006B6C31">
          <w:pPr>
            <w:pStyle w:val="Header"/>
            <w:ind w:right="1062"/>
            <w:jc w:val="right"/>
            <w:rPr>
              <w:b w:val="0"/>
            </w:rPr>
          </w:pPr>
        </w:p>
      </w:tc>
    </w:tr>
  </w:tbl>
  <w:p w14:paraId="37D231CB" w14:textId="77777777" w:rsidR="004A5FF9" w:rsidRDefault="004A5FF9" w:rsidP="00D160CC">
    <w:pPr>
      <w:tabs>
        <w:tab w:val="right" w:pos="9360"/>
      </w:tabs>
      <w:ind w:right="-274"/>
    </w:pPr>
    <w:r>
      <w:tab/>
    </w:r>
  </w:p>
  <w:p w14:paraId="37D231CC" w14:textId="77777777" w:rsidR="004A5FF9" w:rsidRDefault="004A5F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8B02930"/>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DC0A0940"/>
    <w:lvl w:ilvl="0">
      <w:start w:val="1"/>
      <w:numFmt w:val="bullet"/>
      <w:pStyle w:val="Bullet1Last"/>
      <w:lvlText w:val=""/>
      <w:lvlJc w:val="left"/>
      <w:pPr>
        <w:tabs>
          <w:tab w:val="num" w:pos="360"/>
        </w:tabs>
        <w:ind w:left="360" w:hanging="360"/>
      </w:pPr>
      <w:rPr>
        <w:rFonts w:ascii="Symbol" w:hAnsi="Symbol" w:hint="default"/>
      </w:rPr>
    </w:lvl>
  </w:abstractNum>
  <w:abstractNum w:abstractNumId="9" w15:restartNumberingAfterBreak="0">
    <w:nsid w:val="00000002"/>
    <w:multiLevelType w:val="singleLevel"/>
    <w:tmpl w:val="EEA85AB6"/>
    <w:lvl w:ilvl="0">
      <w:start w:val="1"/>
      <w:numFmt w:val="bullet"/>
      <w:pStyle w:val="Bullet2"/>
      <w:lvlText w:val=""/>
      <w:lvlJc w:val="left"/>
      <w:pPr>
        <w:tabs>
          <w:tab w:val="num" w:pos="720"/>
        </w:tabs>
        <w:ind w:left="720" w:hanging="360"/>
      </w:pPr>
      <w:rPr>
        <w:rFonts w:ascii="Symbol" w:hAnsi="Symbol" w:hint="default"/>
        <w:sz w:val="22"/>
      </w:rPr>
    </w:lvl>
  </w:abstractNum>
  <w:abstractNum w:abstractNumId="10" w15:restartNumberingAfterBreak="0">
    <w:nsid w:val="00000003"/>
    <w:multiLevelType w:val="singleLevel"/>
    <w:tmpl w:val="620CEA68"/>
    <w:lvl w:ilvl="0">
      <w:numFmt w:val="bullet"/>
      <w:pStyle w:val="Bullet1"/>
      <w:lvlText w:val=""/>
      <w:lvlJc w:val="left"/>
      <w:pPr>
        <w:tabs>
          <w:tab w:val="num" w:pos="360"/>
        </w:tabs>
        <w:ind w:left="360" w:hanging="360"/>
      </w:pPr>
      <w:rPr>
        <w:rFonts w:ascii="Symbol" w:hAnsi="Symbol" w:hint="default"/>
        <w:color w:val="auto"/>
        <w:sz w:val="22"/>
      </w:rPr>
    </w:lvl>
  </w:abstractNum>
  <w:abstractNum w:abstractNumId="11" w15:restartNumberingAfterBreak="0">
    <w:nsid w:val="02B5130B"/>
    <w:multiLevelType w:val="hybridMultilevel"/>
    <w:tmpl w:val="7002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3830E2"/>
    <w:multiLevelType w:val="hybridMultilevel"/>
    <w:tmpl w:val="7C847ACA"/>
    <w:lvl w:ilvl="0" w:tplc="F5C08A5A">
      <w:start w:val="1"/>
      <w:numFmt w:val="bullet"/>
      <w:pStyle w:val="Bullet20"/>
      <w:lvlText w:val="o"/>
      <w:lvlJc w:val="left"/>
      <w:pPr>
        <w:ind w:left="1080" w:hanging="360"/>
      </w:pPr>
      <w:rPr>
        <w:rFonts w:ascii="Courier New" w:hAnsi="Courier New" w:hint="default"/>
        <w:sz w:val="1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3657A5F"/>
    <w:multiLevelType w:val="hybridMultilevel"/>
    <w:tmpl w:val="8EB66760"/>
    <w:lvl w:ilvl="0" w:tplc="FFFFFFFF">
      <w:numFmt w:val="bullet"/>
      <w:pStyle w:val="Tablebullet1"/>
      <w:lvlText w:val=""/>
      <w:lvlJc w:val="left"/>
      <w:pPr>
        <w:tabs>
          <w:tab w:val="num" w:pos="1442"/>
        </w:tabs>
        <w:ind w:left="1442" w:hanging="440"/>
      </w:pPr>
      <w:rPr>
        <w:rFonts w:ascii="Symbol" w:hAnsi="Symbol" w:hint="default"/>
        <w:color w:val="auto"/>
        <w:sz w:val="20"/>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6AF2AA4"/>
    <w:multiLevelType w:val="hybridMultilevel"/>
    <w:tmpl w:val="02AA9D0C"/>
    <w:lvl w:ilvl="0" w:tplc="8332AF24">
      <w:start w:val="1"/>
      <w:numFmt w:val="decimal"/>
      <w:pStyle w:val="Bulletlist1"/>
      <w:lvlText w:val="%1."/>
      <w:lvlJc w:val="left"/>
      <w:pPr>
        <w:ind w:left="360" w:hanging="360"/>
      </w:pPr>
    </w:lvl>
    <w:lvl w:ilvl="1" w:tplc="67161008">
      <w:start w:val="1"/>
      <w:numFmt w:val="lowerLetter"/>
      <w:pStyle w:val="Bulletlist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0A16D4"/>
    <w:multiLevelType w:val="multilevel"/>
    <w:tmpl w:val="02364D62"/>
    <w:numStyleLink w:val="List1"/>
  </w:abstractNum>
  <w:abstractNum w:abstractNumId="16" w15:restartNumberingAfterBreak="0">
    <w:nsid w:val="0EF73D32"/>
    <w:multiLevelType w:val="multilevel"/>
    <w:tmpl w:val="DD1C3D34"/>
    <w:lvl w:ilvl="0">
      <w:start w:val="1"/>
      <w:numFmt w:val="bullet"/>
      <w:lvlText w:val=""/>
      <w:lvlJc w:val="left"/>
      <w:pPr>
        <w:tabs>
          <w:tab w:val="num" w:pos="720"/>
        </w:tabs>
        <w:ind w:left="720" w:hanging="360"/>
      </w:pPr>
      <w:rPr>
        <w:rFonts w:ascii="Symbol" w:hAnsi="Symbol" w:hint="default"/>
      </w:rPr>
    </w:lvl>
    <w:lvl w:ilvl="1">
      <w:start w:val="1"/>
      <w:numFmt w:val="decimal"/>
      <w:lvlText w:val="%1.%2."/>
      <w:lvlJc w:val="left"/>
      <w:pPr>
        <w:tabs>
          <w:tab w:val="num" w:pos="1350"/>
        </w:tabs>
        <w:ind w:left="1062" w:hanging="432"/>
      </w:pPr>
      <w:rPr>
        <w:b/>
        <w:color w:val="auto"/>
        <w:sz w:val="22"/>
        <w:szCs w:val="22"/>
      </w:rPr>
    </w:lvl>
    <w:lvl w:ilvl="2">
      <w:start w:val="1"/>
      <w:numFmt w:val="decimal"/>
      <w:lvlText w:val="%1.%2.%3."/>
      <w:lvlJc w:val="left"/>
      <w:pPr>
        <w:tabs>
          <w:tab w:val="num" w:pos="2160"/>
        </w:tabs>
        <w:ind w:left="1584" w:hanging="504"/>
      </w:p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4320"/>
        </w:tabs>
        <w:ind w:left="3096" w:hanging="936"/>
      </w:pPr>
    </w:lvl>
    <w:lvl w:ilvl="6">
      <w:start w:val="1"/>
      <w:numFmt w:val="decimal"/>
      <w:lvlText w:val="%1.%2.%3.%4.%5.%6.%7."/>
      <w:lvlJc w:val="left"/>
      <w:pPr>
        <w:tabs>
          <w:tab w:val="num" w:pos="5040"/>
        </w:tabs>
        <w:ind w:left="3600" w:hanging="1080"/>
      </w:pPr>
    </w:lvl>
    <w:lvl w:ilvl="7">
      <w:start w:val="1"/>
      <w:numFmt w:val="decimal"/>
      <w:lvlText w:val="%1.%2.%3.%4.%5.%6.%7.%8."/>
      <w:lvlJc w:val="left"/>
      <w:pPr>
        <w:tabs>
          <w:tab w:val="num" w:pos="5760"/>
        </w:tabs>
        <w:ind w:left="4104" w:hanging="1224"/>
      </w:pPr>
    </w:lvl>
    <w:lvl w:ilvl="8">
      <w:start w:val="1"/>
      <w:numFmt w:val="decimal"/>
      <w:lvlText w:val="%1.%2.%3.%4.%5.%6.%7.%8.%9."/>
      <w:lvlJc w:val="left"/>
      <w:pPr>
        <w:tabs>
          <w:tab w:val="num" w:pos="6480"/>
        </w:tabs>
        <w:ind w:left="4680" w:hanging="1440"/>
      </w:pPr>
    </w:lvl>
  </w:abstractNum>
  <w:abstractNum w:abstractNumId="17"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61B37D4"/>
    <w:multiLevelType w:val="hybridMultilevel"/>
    <w:tmpl w:val="F5B4B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1655F6"/>
    <w:multiLevelType w:val="hybridMultilevel"/>
    <w:tmpl w:val="87543A80"/>
    <w:lvl w:ilvl="0" w:tplc="0409000F">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1" w15:restartNumberingAfterBreak="0">
    <w:nsid w:val="179C7CA6"/>
    <w:multiLevelType w:val="hybridMultilevel"/>
    <w:tmpl w:val="4B5C6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1AAB4FA9"/>
    <w:multiLevelType w:val="hybridMultilevel"/>
    <w:tmpl w:val="8528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D364688"/>
    <w:multiLevelType w:val="hybridMultilevel"/>
    <w:tmpl w:val="B9687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301061C"/>
    <w:multiLevelType w:val="hybridMultilevel"/>
    <w:tmpl w:val="8EAE0BF0"/>
    <w:lvl w:ilvl="0" w:tplc="AB1CF2EE">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DF2525F"/>
    <w:multiLevelType w:val="multilevel"/>
    <w:tmpl w:val="008C5ADE"/>
    <w:numStyleLink w:val="Style3"/>
  </w:abstractNum>
  <w:abstractNum w:abstractNumId="28" w15:restartNumberingAfterBreak="0">
    <w:nsid w:val="32E652BE"/>
    <w:multiLevelType w:val="hybridMultilevel"/>
    <w:tmpl w:val="F3862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055698"/>
    <w:multiLevelType w:val="hybridMultilevel"/>
    <w:tmpl w:val="4F1C53E6"/>
    <w:lvl w:ilvl="0" w:tplc="2C88D666">
      <w:start w:val="1"/>
      <w:numFmt w:val="bullet"/>
      <w:pStyle w:val="Bulletlevel1"/>
      <w:lvlText w:val=""/>
      <w:lvlJc w:val="left"/>
      <w:pPr>
        <w:ind w:left="720" w:hanging="360"/>
      </w:pPr>
      <w:rPr>
        <w:rFonts w:ascii="Symbol" w:hAnsi="Symbol" w:hint="default"/>
        <w:b w:val="0"/>
        <w:i w:val="0"/>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B41BD8"/>
    <w:multiLevelType w:val="multilevel"/>
    <w:tmpl w:val="FEFEF65A"/>
    <w:lvl w:ilvl="0">
      <w:start w:val="1"/>
      <w:numFmt w:val="decimal"/>
      <w:pStyle w:val="Header1"/>
      <w:lvlText w:val="%1."/>
      <w:lvlJc w:val="left"/>
      <w:pPr>
        <w:tabs>
          <w:tab w:val="num" w:pos="360"/>
        </w:tabs>
        <w:ind w:left="360" w:hanging="360"/>
      </w:pPr>
      <w:rPr>
        <w:rFonts w:hint="default"/>
      </w:rPr>
    </w:lvl>
    <w:lvl w:ilvl="1">
      <w:start w:val="1"/>
      <w:numFmt w:val="decimal"/>
      <w:pStyle w:val="Header2"/>
      <w:lvlText w:val="%1.%2."/>
      <w:lvlJc w:val="left"/>
      <w:pPr>
        <w:tabs>
          <w:tab w:val="num" w:pos="1080"/>
        </w:tabs>
        <w:ind w:left="792" w:hanging="432"/>
      </w:pPr>
      <w:rPr>
        <w:rFonts w:hint="default"/>
      </w:rPr>
    </w:lvl>
    <w:lvl w:ilvl="2">
      <w:start w:val="1"/>
      <w:numFmt w:val="decimal"/>
      <w:pStyle w:val="Header3"/>
      <w:isLgl/>
      <w:suff w:val="space"/>
      <w:lvlText w:val="%1.%2.%3."/>
      <w:lvlJc w:val="left"/>
      <w:pPr>
        <w:ind w:left="1224" w:hanging="504"/>
      </w:pPr>
      <w:rPr>
        <w:rFonts w:hint="default"/>
      </w:rPr>
    </w:lvl>
    <w:lvl w:ilvl="3">
      <w:start w:val="1"/>
      <w:numFmt w:val="decimal"/>
      <w:pStyle w:val="Header4"/>
      <w:suff w:val="space"/>
      <w:lvlText w:val="%1.%2.%3.%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2" w15:restartNumberingAfterBreak="0">
    <w:nsid w:val="368558E7"/>
    <w:multiLevelType w:val="hybridMultilevel"/>
    <w:tmpl w:val="F33AA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3CA40F18"/>
    <w:multiLevelType w:val="hybridMultilevel"/>
    <w:tmpl w:val="7EE20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844115"/>
    <w:multiLevelType w:val="multilevel"/>
    <w:tmpl w:val="D012E70E"/>
    <w:lvl w:ilvl="0">
      <w:start w:val="1"/>
      <w:numFmt w:val="decimal"/>
      <w:lvlText w:val="%1."/>
      <w:lvlJc w:val="left"/>
      <w:pPr>
        <w:tabs>
          <w:tab w:val="num" w:pos="360"/>
        </w:tabs>
        <w:ind w:left="360" w:hanging="360"/>
      </w:pPr>
      <w:rPr>
        <w:rFonts w:ascii="Arial" w:eastAsia="Times" w:hAnsi="Arial" w:cs="Times New Roman"/>
      </w:rPr>
    </w:lvl>
    <w:lvl w:ilvl="1">
      <w:start w:val="1"/>
      <w:numFmt w:val="decimal"/>
      <w:lvlText w:val="%1.%2."/>
      <w:lvlJc w:val="left"/>
      <w:pPr>
        <w:tabs>
          <w:tab w:val="num" w:pos="990"/>
        </w:tabs>
        <w:ind w:left="702" w:hanging="432"/>
      </w:pPr>
      <w:rPr>
        <w:b/>
        <w:color w:val="auto"/>
        <w:sz w:val="22"/>
        <w:szCs w:val="22"/>
      </w:r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6" w15:restartNumberingAfterBreak="0">
    <w:nsid w:val="421439C2"/>
    <w:multiLevelType w:val="singleLevel"/>
    <w:tmpl w:val="291EECCE"/>
    <w:lvl w:ilvl="0">
      <w:start w:val="1"/>
      <w:numFmt w:val="bullet"/>
      <w:pStyle w:val="Bullets"/>
      <w:lvlText w:val=""/>
      <w:lvlJc w:val="left"/>
      <w:pPr>
        <w:tabs>
          <w:tab w:val="num" w:pos="360"/>
        </w:tabs>
        <w:ind w:left="360" w:hanging="360"/>
      </w:pPr>
      <w:rPr>
        <w:rFonts w:ascii="Symbol" w:hAnsi="Symbol" w:hint="default"/>
      </w:rPr>
    </w:lvl>
  </w:abstractNum>
  <w:abstractNum w:abstractNumId="37" w15:restartNumberingAfterBreak="0">
    <w:nsid w:val="43764B5F"/>
    <w:multiLevelType w:val="hybridMultilevel"/>
    <w:tmpl w:val="62B40622"/>
    <w:lvl w:ilvl="0" w:tplc="7C9C1106">
      <w:start w:val="1"/>
      <w:numFmt w:val="bullet"/>
      <w:pStyle w:val="Tablebullet2"/>
      <w:lvlText w:val="o"/>
      <w:lvlJc w:val="left"/>
      <w:pPr>
        <w:ind w:left="1038" w:hanging="360"/>
      </w:pPr>
      <w:rPr>
        <w:rFonts w:ascii="Courier New" w:hAnsi="Courier New" w:hint="default"/>
        <w:color w:val="auto"/>
        <w:sz w:val="14"/>
      </w:rPr>
    </w:lvl>
    <w:lvl w:ilvl="1" w:tplc="6CFED3F6" w:tentative="1">
      <w:start w:val="1"/>
      <w:numFmt w:val="bullet"/>
      <w:lvlText w:val="o"/>
      <w:lvlJc w:val="left"/>
      <w:pPr>
        <w:ind w:left="1758" w:hanging="360"/>
      </w:pPr>
      <w:rPr>
        <w:rFonts w:ascii="Courier New" w:hAnsi="Courier New" w:cs="Courier New" w:hint="default"/>
      </w:rPr>
    </w:lvl>
    <w:lvl w:ilvl="2" w:tplc="242C285A" w:tentative="1">
      <w:start w:val="1"/>
      <w:numFmt w:val="bullet"/>
      <w:lvlText w:val=""/>
      <w:lvlJc w:val="left"/>
      <w:pPr>
        <w:ind w:left="2478" w:hanging="360"/>
      </w:pPr>
      <w:rPr>
        <w:rFonts w:ascii="Wingdings" w:hAnsi="Wingdings" w:hint="default"/>
      </w:rPr>
    </w:lvl>
    <w:lvl w:ilvl="3" w:tplc="496AD1EE" w:tentative="1">
      <w:start w:val="1"/>
      <w:numFmt w:val="bullet"/>
      <w:lvlText w:val=""/>
      <w:lvlJc w:val="left"/>
      <w:pPr>
        <w:ind w:left="3198" w:hanging="360"/>
      </w:pPr>
      <w:rPr>
        <w:rFonts w:ascii="Symbol" w:hAnsi="Symbol" w:hint="default"/>
      </w:rPr>
    </w:lvl>
    <w:lvl w:ilvl="4" w:tplc="51CA06FE" w:tentative="1">
      <w:start w:val="1"/>
      <w:numFmt w:val="bullet"/>
      <w:lvlText w:val="o"/>
      <w:lvlJc w:val="left"/>
      <w:pPr>
        <w:ind w:left="3918" w:hanging="360"/>
      </w:pPr>
      <w:rPr>
        <w:rFonts w:ascii="Courier New" w:hAnsi="Courier New" w:cs="Courier New" w:hint="default"/>
      </w:rPr>
    </w:lvl>
    <w:lvl w:ilvl="5" w:tplc="B41AFF76" w:tentative="1">
      <w:start w:val="1"/>
      <w:numFmt w:val="bullet"/>
      <w:lvlText w:val=""/>
      <w:lvlJc w:val="left"/>
      <w:pPr>
        <w:ind w:left="4638" w:hanging="360"/>
      </w:pPr>
      <w:rPr>
        <w:rFonts w:ascii="Wingdings" w:hAnsi="Wingdings" w:hint="default"/>
      </w:rPr>
    </w:lvl>
    <w:lvl w:ilvl="6" w:tplc="1AFEF85C" w:tentative="1">
      <w:start w:val="1"/>
      <w:numFmt w:val="bullet"/>
      <w:lvlText w:val=""/>
      <w:lvlJc w:val="left"/>
      <w:pPr>
        <w:ind w:left="5358" w:hanging="360"/>
      </w:pPr>
      <w:rPr>
        <w:rFonts w:ascii="Symbol" w:hAnsi="Symbol" w:hint="default"/>
      </w:rPr>
    </w:lvl>
    <w:lvl w:ilvl="7" w:tplc="8DDCB782" w:tentative="1">
      <w:start w:val="1"/>
      <w:numFmt w:val="bullet"/>
      <w:lvlText w:val="o"/>
      <w:lvlJc w:val="left"/>
      <w:pPr>
        <w:ind w:left="6078" w:hanging="360"/>
      </w:pPr>
      <w:rPr>
        <w:rFonts w:ascii="Courier New" w:hAnsi="Courier New" w:cs="Courier New" w:hint="default"/>
      </w:rPr>
    </w:lvl>
    <w:lvl w:ilvl="8" w:tplc="67EC2A72" w:tentative="1">
      <w:start w:val="1"/>
      <w:numFmt w:val="bullet"/>
      <w:lvlText w:val=""/>
      <w:lvlJc w:val="left"/>
      <w:pPr>
        <w:ind w:left="6798" w:hanging="360"/>
      </w:pPr>
      <w:rPr>
        <w:rFonts w:ascii="Wingdings" w:hAnsi="Wingdings" w:hint="default"/>
      </w:rPr>
    </w:lvl>
  </w:abstractNum>
  <w:abstractNum w:abstractNumId="38" w15:restartNumberingAfterBreak="0">
    <w:nsid w:val="49B32ADB"/>
    <w:multiLevelType w:val="hybridMultilevel"/>
    <w:tmpl w:val="0A5823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4BA827E7"/>
    <w:multiLevelType w:val="hybridMultilevel"/>
    <w:tmpl w:val="14A2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41" w15:restartNumberingAfterBreak="0">
    <w:nsid w:val="6228682E"/>
    <w:multiLevelType w:val="hybridMultilevel"/>
    <w:tmpl w:val="133A1128"/>
    <w:lvl w:ilvl="0" w:tplc="A1EC86A0">
      <w:start w:val="1"/>
      <w:numFmt w:val="bullet"/>
      <w:pStyle w:val="Bullet10"/>
      <w:lvlText w:val=""/>
      <w:lvlJc w:val="left"/>
      <w:pPr>
        <w:tabs>
          <w:tab w:val="num" w:pos="720"/>
        </w:tabs>
        <w:ind w:left="720" w:hanging="360"/>
      </w:pPr>
      <w:rPr>
        <w:rFonts w:ascii="Symbol" w:hAnsi="Symbol" w:hint="default"/>
      </w:rPr>
    </w:lvl>
    <w:lvl w:ilvl="1" w:tplc="3CF8846E" w:tentative="1">
      <w:start w:val="1"/>
      <w:numFmt w:val="bullet"/>
      <w:lvlText w:val="o"/>
      <w:lvlJc w:val="left"/>
      <w:pPr>
        <w:tabs>
          <w:tab w:val="num" w:pos="1440"/>
        </w:tabs>
        <w:ind w:left="1440" w:hanging="360"/>
      </w:pPr>
      <w:rPr>
        <w:rFonts w:ascii="Courier New" w:hAnsi="Courier New" w:cs="Courier New" w:hint="default"/>
      </w:rPr>
    </w:lvl>
    <w:lvl w:ilvl="2" w:tplc="D4AEBA7A" w:tentative="1">
      <w:start w:val="1"/>
      <w:numFmt w:val="bullet"/>
      <w:lvlText w:val=""/>
      <w:lvlJc w:val="left"/>
      <w:pPr>
        <w:tabs>
          <w:tab w:val="num" w:pos="2160"/>
        </w:tabs>
        <w:ind w:left="2160" w:hanging="360"/>
      </w:pPr>
      <w:rPr>
        <w:rFonts w:ascii="Wingdings" w:hAnsi="Wingdings" w:hint="default"/>
      </w:rPr>
    </w:lvl>
    <w:lvl w:ilvl="3" w:tplc="5E8698EC" w:tentative="1">
      <w:start w:val="1"/>
      <w:numFmt w:val="bullet"/>
      <w:lvlText w:val=""/>
      <w:lvlJc w:val="left"/>
      <w:pPr>
        <w:tabs>
          <w:tab w:val="num" w:pos="2880"/>
        </w:tabs>
        <w:ind w:left="2880" w:hanging="360"/>
      </w:pPr>
      <w:rPr>
        <w:rFonts w:ascii="Symbol" w:hAnsi="Symbol" w:hint="default"/>
      </w:rPr>
    </w:lvl>
    <w:lvl w:ilvl="4" w:tplc="437C4912" w:tentative="1">
      <w:start w:val="1"/>
      <w:numFmt w:val="bullet"/>
      <w:lvlText w:val="o"/>
      <w:lvlJc w:val="left"/>
      <w:pPr>
        <w:tabs>
          <w:tab w:val="num" w:pos="3600"/>
        </w:tabs>
        <w:ind w:left="3600" w:hanging="360"/>
      </w:pPr>
      <w:rPr>
        <w:rFonts w:ascii="Courier New" w:hAnsi="Courier New" w:cs="Courier New" w:hint="default"/>
      </w:rPr>
    </w:lvl>
    <w:lvl w:ilvl="5" w:tplc="93886634" w:tentative="1">
      <w:start w:val="1"/>
      <w:numFmt w:val="bullet"/>
      <w:lvlText w:val=""/>
      <w:lvlJc w:val="left"/>
      <w:pPr>
        <w:tabs>
          <w:tab w:val="num" w:pos="4320"/>
        </w:tabs>
        <w:ind w:left="4320" w:hanging="360"/>
      </w:pPr>
      <w:rPr>
        <w:rFonts w:ascii="Wingdings" w:hAnsi="Wingdings" w:hint="default"/>
      </w:rPr>
    </w:lvl>
    <w:lvl w:ilvl="6" w:tplc="74DA736E" w:tentative="1">
      <w:start w:val="1"/>
      <w:numFmt w:val="bullet"/>
      <w:lvlText w:val=""/>
      <w:lvlJc w:val="left"/>
      <w:pPr>
        <w:tabs>
          <w:tab w:val="num" w:pos="5040"/>
        </w:tabs>
        <w:ind w:left="5040" w:hanging="360"/>
      </w:pPr>
      <w:rPr>
        <w:rFonts w:ascii="Symbol" w:hAnsi="Symbol" w:hint="default"/>
      </w:rPr>
    </w:lvl>
    <w:lvl w:ilvl="7" w:tplc="9E246E52" w:tentative="1">
      <w:start w:val="1"/>
      <w:numFmt w:val="bullet"/>
      <w:lvlText w:val="o"/>
      <w:lvlJc w:val="left"/>
      <w:pPr>
        <w:tabs>
          <w:tab w:val="num" w:pos="5760"/>
        </w:tabs>
        <w:ind w:left="5760" w:hanging="360"/>
      </w:pPr>
      <w:rPr>
        <w:rFonts w:ascii="Courier New" w:hAnsi="Courier New" w:cs="Courier New" w:hint="default"/>
      </w:rPr>
    </w:lvl>
    <w:lvl w:ilvl="8" w:tplc="D2A0D04E"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43B6539"/>
    <w:multiLevelType w:val="hybridMultilevel"/>
    <w:tmpl w:val="556C7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2316B7"/>
    <w:multiLevelType w:val="hybridMultilevel"/>
    <w:tmpl w:val="4A40021A"/>
    <w:lvl w:ilvl="0" w:tplc="FFFFFFFF">
      <w:start w:val="1"/>
      <w:numFmt w:val="bullet"/>
      <w:pStyle w:val="Tablebullet"/>
      <w:lvlText w:val=""/>
      <w:lvlJc w:val="left"/>
      <w:pPr>
        <w:ind w:left="360" w:hanging="360"/>
      </w:pPr>
      <w:rPr>
        <w:rFonts w:ascii="Symbol" w:hAnsi="Symbol" w:hint="default"/>
        <w:sz w:val="20"/>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71403F"/>
    <w:multiLevelType w:val="hybridMultilevel"/>
    <w:tmpl w:val="04324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1E510B"/>
    <w:multiLevelType w:val="hybridMultilevel"/>
    <w:tmpl w:val="9EC0A52E"/>
    <w:lvl w:ilvl="0" w:tplc="CF488D8C">
      <w:start w:val="1"/>
      <w:numFmt w:val="bullet"/>
      <w:pStyle w:val="numbullet2"/>
      <w:lvlText w:val="o"/>
      <w:lvlJc w:val="left"/>
      <w:pPr>
        <w:ind w:left="1440" w:hanging="360"/>
      </w:pPr>
      <w:rPr>
        <w:rFonts w:ascii="Courier New" w:hAnsi="Courier New" w:hint="default"/>
        <w:sz w:val="14"/>
      </w:rPr>
    </w:lvl>
    <w:lvl w:ilvl="1" w:tplc="C420AD7E"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E410E66"/>
    <w:multiLevelType w:val="multilevel"/>
    <w:tmpl w:val="3D343DB2"/>
    <w:lvl w:ilvl="0">
      <w:start w:val="5"/>
      <w:numFmt w:val="decimal"/>
      <w:lvlText w:val="%1"/>
      <w:lvlJc w:val="left"/>
      <w:pPr>
        <w:ind w:left="444" w:hanging="444"/>
      </w:pPr>
      <w:rPr>
        <w:rFonts w:hint="default"/>
        <w:b/>
        <w:u w:val="single"/>
      </w:rPr>
    </w:lvl>
    <w:lvl w:ilvl="1">
      <w:start w:val="1"/>
      <w:numFmt w:val="decimal"/>
      <w:lvlText w:val="%1.%2"/>
      <w:lvlJc w:val="left"/>
      <w:pPr>
        <w:ind w:left="444" w:hanging="444"/>
      </w:pPr>
      <w:rPr>
        <w:rFonts w:hint="default"/>
        <w:b/>
        <w:u w:val="single"/>
      </w:rPr>
    </w:lvl>
    <w:lvl w:ilvl="2">
      <w:start w:val="2"/>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800" w:hanging="1800"/>
      </w:pPr>
      <w:rPr>
        <w:rFonts w:hint="default"/>
        <w:b/>
        <w:u w:val="single"/>
      </w:rPr>
    </w:lvl>
  </w:abstractNum>
  <w:abstractNum w:abstractNumId="47" w15:restartNumberingAfterBreak="0">
    <w:nsid w:val="71C85744"/>
    <w:multiLevelType w:val="hybridMultilevel"/>
    <w:tmpl w:val="25D81108"/>
    <w:lvl w:ilvl="0" w:tplc="EBD6FFC0">
      <w:start w:val="1"/>
      <w:numFmt w:val="bullet"/>
      <w:pStyle w:val="Bullet3"/>
      <w:lvlText w:val="-"/>
      <w:lvlJc w:val="left"/>
      <w:pPr>
        <w:ind w:left="1440" w:hanging="360"/>
      </w:pPr>
      <w:rPr>
        <w:rFonts w:ascii="Arial" w:hAnsi="Aria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48" w15:restartNumberingAfterBreak="0">
    <w:nsid w:val="71D95087"/>
    <w:multiLevelType w:val="hybridMultilevel"/>
    <w:tmpl w:val="07EC496C"/>
    <w:lvl w:ilvl="0" w:tplc="E3D88C70">
      <w:start w:val="1"/>
      <w:numFmt w:val="bullet"/>
      <w:pStyle w:val="numbullet1"/>
      <w:lvlText w:val=""/>
      <w:lvlJc w:val="left"/>
      <w:pPr>
        <w:ind w:left="1080" w:hanging="360"/>
      </w:pPr>
      <w:rPr>
        <w:rFonts w:ascii="Symbol" w:hAnsi="Symbol" w:hint="default"/>
        <w:color w:val="auto"/>
      </w:rPr>
    </w:lvl>
    <w:lvl w:ilvl="1" w:tplc="03A62EC8">
      <w:start w:val="1"/>
      <w:numFmt w:val="bullet"/>
      <w:lvlText w:val="o"/>
      <w:lvlJc w:val="left"/>
      <w:pPr>
        <w:ind w:left="1800" w:hanging="360"/>
      </w:pPr>
      <w:rPr>
        <w:rFonts w:ascii="Courier New" w:hAnsi="Courier New" w:cs="Courier New" w:hint="default"/>
        <w:color w:val="auto"/>
      </w:rPr>
    </w:lvl>
    <w:lvl w:ilvl="2" w:tplc="0409001B">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49" w15:restartNumberingAfterBreak="0">
    <w:nsid w:val="73375283"/>
    <w:multiLevelType w:val="hybridMultilevel"/>
    <w:tmpl w:val="88E2D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5"/>
  </w:num>
  <w:num w:numId="2">
    <w:abstractNumId w:val="40"/>
  </w:num>
  <w:num w:numId="3">
    <w:abstractNumId w:val="18"/>
  </w:num>
  <w:num w:numId="4">
    <w:abstractNumId w:val="50"/>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31"/>
  </w:num>
  <w:num w:numId="14">
    <w:abstractNumId w:val="52"/>
  </w:num>
  <w:num w:numId="15">
    <w:abstractNumId w:val="26"/>
  </w:num>
  <w:num w:numId="16">
    <w:abstractNumId w:val="15"/>
  </w:num>
  <w:num w:numId="17">
    <w:abstractNumId w:val="12"/>
  </w:num>
  <w:num w:numId="18">
    <w:abstractNumId w:val="51"/>
  </w:num>
  <w:num w:numId="19">
    <w:abstractNumId w:val="48"/>
  </w:num>
  <w:num w:numId="20">
    <w:abstractNumId w:val="45"/>
  </w:num>
  <w:num w:numId="21">
    <w:abstractNumId w:val="3"/>
  </w:num>
  <w:num w:numId="22">
    <w:abstractNumId w:val="47"/>
  </w:num>
  <w:num w:numId="23">
    <w:abstractNumId w:val="37"/>
  </w:num>
  <w:num w:numId="24">
    <w:abstractNumId w:val="53"/>
  </w:num>
  <w:num w:numId="25">
    <w:abstractNumId w:val="17"/>
  </w:num>
  <w:num w:numId="26">
    <w:abstractNumId w:val="24"/>
  </w:num>
  <w:num w:numId="27">
    <w:abstractNumId w:val="33"/>
  </w:num>
  <w:num w:numId="28">
    <w:abstractNumId w:val="27"/>
  </w:num>
  <w:num w:numId="29">
    <w:abstractNumId w:val="41"/>
  </w:num>
  <w:num w:numId="30">
    <w:abstractNumId w:val="43"/>
  </w:num>
  <w:num w:numId="31">
    <w:abstractNumId w:val="14"/>
  </w:num>
  <w:num w:numId="32">
    <w:abstractNumId w:val="9"/>
  </w:num>
  <w:num w:numId="33">
    <w:abstractNumId w:val="10"/>
  </w:num>
  <w:num w:numId="34">
    <w:abstractNumId w:val="13"/>
  </w:num>
  <w:num w:numId="35">
    <w:abstractNumId w:val="30"/>
  </w:num>
  <w:num w:numId="36">
    <w:abstractNumId w:val="36"/>
  </w:num>
  <w:num w:numId="37">
    <w:abstractNumId w:val="29"/>
  </w:num>
  <w:num w:numId="38">
    <w:abstractNumId w:val="35"/>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9"/>
  </w:num>
  <w:num w:numId="41">
    <w:abstractNumId w:val="34"/>
  </w:num>
  <w:num w:numId="42">
    <w:abstractNumId w:val="28"/>
  </w:num>
  <w:num w:numId="43">
    <w:abstractNumId w:val="11"/>
  </w:num>
  <w:num w:numId="44">
    <w:abstractNumId w:val="22"/>
  </w:num>
  <w:num w:numId="45">
    <w:abstractNumId w:val="32"/>
  </w:num>
  <w:num w:numId="46">
    <w:abstractNumId w:val="49"/>
  </w:num>
  <w:num w:numId="47">
    <w:abstractNumId w:val="44"/>
  </w:num>
  <w:num w:numId="48">
    <w:abstractNumId w:val="16"/>
  </w:num>
  <w:num w:numId="49">
    <w:abstractNumId w:val="35"/>
  </w:num>
  <w:num w:numId="50">
    <w:abstractNumId w:val="35"/>
  </w:num>
  <w:num w:numId="51">
    <w:abstractNumId w:val="35"/>
  </w:num>
  <w:num w:numId="52">
    <w:abstractNumId w:val="35"/>
  </w:num>
  <w:num w:numId="53">
    <w:abstractNumId w:val="35"/>
  </w:num>
  <w:num w:numId="54">
    <w:abstractNumId w:val="42"/>
  </w:num>
  <w:num w:numId="55">
    <w:abstractNumId w:val="19"/>
  </w:num>
  <w:num w:numId="56">
    <w:abstractNumId w:val="46"/>
  </w:num>
  <w:num w:numId="57">
    <w:abstractNumId w:val="23"/>
  </w:num>
  <w:num w:numId="5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attachedTemplate r:id="rId1"/>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YxNzU0Nzc0MDa1sDRR0lEKTi0uzszPAykwrAUADUk3fiwAAAA="/>
  </w:docVars>
  <w:rsids>
    <w:rsidRoot w:val="00B058AA"/>
    <w:rsid w:val="00000118"/>
    <w:rsid w:val="0000017C"/>
    <w:rsid w:val="000006EA"/>
    <w:rsid w:val="00000ED7"/>
    <w:rsid w:val="00001175"/>
    <w:rsid w:val="000020B7"/>
    <w:rsid w:val="000028ED"/>
    <w:rsid w:val="00003274"/>
    <w:rsid w:val="000037AC"/>
    <w:rsid w:val="00004E80"/>
    <w:rsid w:val="00005845"/>
    <w:rsid w:val="00005902"/>
    <w:rsid w:val="00006C5E"/>
    <w:rsid w:val="000070C0"/>
    <w:rsid w:val="00007B77"/>
    <w:rsid w:val="00010044"/>
    <w:rsid w:val="00011873"/>
    <w:rsid w:val="00012065"/>
    <w:rsid w:val="000125D5"/>
    <w:rsid w:val="00013014"/>
    <w:rsid w:val="000130BE"/>
    <w:rsid w:val="00013DF1"/>
    <w:rsid w:val="00014451"/>
    <w:rsid w:val="00014692"/>
    <w:rsid w:val="00015418"/>
    <w:rsid w:val="00016F0C"/>
    <w:rsid w:val="0001774C"/>
    <w:rsid w:val="00017B4A"/>
    <w:rsid w:val="00020491"/>
    <w:rsid w:val="00021013"/>
    <w:rsid w:val="0002275F"/>
    <w:rsid w:val="000228FD"/>
    <w:rsid w:val="000229D6"/>
    <w:rsid w:val="0002381C"/>
    <w:rsid w:val="00023FAA"/>
    <w:rsid w:val="00024753"/>
    <w:rsid w:val="00026874"/>
    <w:rsid w:val="00026CE2"/>
    <w:rsid w:val="00027470"/>
    <w:rsid w:val="00032C0B"/>
    <w:rsid w:val="00032FD9"/>
    <w:rsid w:val="00033139"/>
    <w:rsid w:val="0003318C"/>
    <w:rsid w:val="000342AD"/>
    <w:rsid w:val="00034631"/>
    <w:rsid w:val="000348F7"/>
    <w:rsid w:val="0003495A"/>
    <w:rsid w:val="00034BA5"/>
    <w:rsid w:val="00035E55"/>
    <w:rsid w:val="00036125"/>
    <w:rsid w:val="00036FF6"/>
    <w:rsid w:val="00037BA5"/>
    <w:rsid w:val="00040BD3"/>
    <w:rsid w:val="00041230"/>
    <w:rsid w:val="00042038"/>
    <w:rsid w:val="00042B3B"/>
    <w:rsid w:val="000430CE"/>
    <w:rsid w:val="00043175"/>
    <w:rsid w:val="000432F2"/>
    <w:rsid w:val="000433A3"/>
    <w:rsid w:val="0004351F"/>
    <w:rsid w:val="00043667"/>
    <w:rsid w:val="00043988"/>
    <w:rsid w:val="000447F2"/>
    <w:rsid w:val="00044C71"/>
    <w:rsid w:val="00044FAD"/>
    <w:rsid w:val="000455BA"/>
    <w:rsid w:val="00046CB9"/>
    <w:rsid w:val="00046E6B"/>
    <w:rsid w:val="000470F3"/>
    <w:rsid w:val="00050397"/>
    <w:rsid w:val="00050890"/>
    <w:rsid w:val="000513E5"/>
    <w:rsid w:val="000518FD"/>
    <w:rsid w:val="00051AC8"/>
    <w:rsid w:val="000526F3"/>
    <w:rsid w:val="00052C5E"/>
    <w:rsid w:val="0005363A"/>
    <w:rsid w:val="00054856"/>
    <w:rsid w:val="00055B89"/>
    <w:rsid w:val="000564E7"/>
    <w:rsid w:val="00056A1F"/>
    <w:rsid w:val="0005727E"/>
    <w:rsid w:val="00057D33"/>
    <w:rsid w:val="0006016F"/>
    <w:rsid w:val="0006039D"/>
    <w:rsid w:val="000603DD"/>
    <w:rsid w:val="000609AB"/>
    <w:rsid w:val="00061144"/>
    <w:rsid w:val="00061272"/>
    <w:rsid w:val="00061C11"/>
    <w:rsid w:val="00061D0B"/>
    <w:rsid w:val="0006203A"/>
    <w:rsid w:val="00062751"/>
    <w:rsid w:val="00062EF3"/>
    <w:rsid w:val="0006360C"/>
    <w:rsid w:val="00063F3B"/>
    <w:rsid w:val="000649E2"/>
    <w:rsid w:val="0006630B"/>
    <w:rsid w:val="0006678F"/>
    <w:rsid w:val="00067498"/>
    <w:rsid w:val="00067EA2"/>
    <w:rsid w:val="00067F20"/>
    <w:rsid w:val="000708B4"/>
    <w:rsid w:val="0007147D"/>
    <w:rsid w:val="00075C54"/>
    <w:rsid w:val="00075D45"/>
    <w:rsid w:val="00076002"/>
    <w:rsid w:val="000762A3"/>
    <w:rsid w:val="000762ED"/>
    <w:rsid w:val="0007689F"/>
    <w:rsid w:val="00076A46"/>
    <w:rsid w:val="0007733A"/>
    <w:rsid w:val="000776BC"/>
    <w:rsid w:val="00077738"/>
    <w:rsid w:val="0007786F"/>
    <w:rsid w:val="00080510"/>
    <w:rsid w:val="00080E53"/>
    <w:rsid w:val="00082F0E"/>
    <w:rsid w:val="000839ED"/>
    <w:rsid w:val="000842D1"/>
    <w:rsid w:val="0008438B"/>
    <w:rsid w:val="00084E59"/>
    <w:rsid w:val="00084FB5"/>
    <w:rsid w:val="000850D5"/>
    <w:rsid w:val="0008579F"/>
    <w:rsid w:val="000857FA"/>
    <w:rsid w:val="0008588F"/>
    <w:rsid w:val="00085FF2"/>
    <w:rsid w:val="0008782B"/>
    <w:rsid w:val="000909D6"/>
    <w:rsid w:val="00090ACD"/>
    <w:rsid w:val="00092308"/>
    <w:rsid w:val="00094AEC"/>
    <w:rsid w:val="0009534A"/>
    <w:rsid w:val="000959E6"/>
    <w:rsid w:val="0009600C"/>
    <w:rsid w:val="00096170"/>
    <w:rsid w:val="000A100C"/>
    <w:rsid w:val="000A146F"/>
    <w:rsid w:val="000A1684"/>
    <w:rsid w:val="000A34C3"/>
    <w:rsid w:val="000A364C"/>
    <w:rsid w:val="000A4074"/>
    <w:rsid w:val="000A4110"/>
    <w:rsid w:val="000A4B84"/>
    <w:rsid w:val="000A5E1D"/>
    <w:rsid w:val="000A651D"/>
    <w:rsid w:val="000A6B41"/>
    <w:rsid w:val="000A6C7A"/>
    <w:rsid w:val="000A6D39"/>
    <w:rsid w:val="000A74BC"/>
    <w:rsid w:val="000A777A"/>
    <w:rsid w:val="000A7BB1"/>
    <w:rsid w:val="000B00EF"/>
    <w:rsid w:val="000B0E46"/>
    <w:rsid w:val="000B1573"/>
    <w:rsid w:val="000B3DF1"/>
    <w:rsid w:val="000B52C4"/>
    <w:rsid w:val="000B5A7E"/>
    <w:rsid w:val="000B5FC0"/>
    <w:rsid w:val="000B615C"/>
    <w:rsid w:val="000B7120"/>
    <w:rsid w:val="000B7CD0"/>
    <w:rsid w:val="000C1B29"/>
    <w:rsid w:val="000C23B1"/>
    <w:rsid w:val="000C27BE"/>
    <w:rsid w:val="000C2F7E"/>
    <w:rsid w:val="000C37AC"/>
    <w:rsid w:val="000C3936"/>
    <w:rsid w:val="000C4942"/>
    <w:rsid w:val="000C49AF"/>
    <w:rsid w:val="000C4CD3"/>
    <w:rsid w:val="000C6914"/>
    <w:rsid w:val="000C697C"/>
    <w:rsid w:val="000C6B50"/>
    <w:rsid w:val="000C6CE8"/>
    <w:rsid w:val="000C6FB6"/>
    <w:rsid w:val="000C717F"/>
    <w:rsid w:val="000C7704"/>
    <w:rsid w:val="000D0995"/>
    <w:rsid w:val="000D1627"/>
    <w:rsid w:val="000D16B4"/>
    <w:rsid w:val="000D1D0B"/>
    <w:rsid w:val="000D2E92"/>
    <w:rsid w:val="000D32C9"/>
    <w:rsid w:val="000D3825"/>
    <w:rsid w:val="000D3899"/>
    <w:rsid w:val="000D3952"/>
    <w:rsid w:val="000D3CAD"/>
    <w:rsid w:val="000D426E"/>
    <w:rsid w:val="000D6B7D"/>
    <w:rsid w:val="000D76B2"/>
    <w:rsid w:val="000E0112"/>
    <w:rsid w:val="000E03E9"/>
    <w:rsid w:val="000E16FE"/>
    <w:rsid w:val="000E1F25"/>
    <w:rsid w:val="000E286A"/>
    <w:rsid w:val="000E2FA4"/>
    <w:rsid w:val="000E33F6"/>
    <w:rsid w:val="000E3648"/>
    <w:rsid w:val="000E3AF5"/>
    <w:rsid w:val="000E3CE2"/>
    <w:rsid w:val="000E3E48"/>
    <w:rsid w:val="000E46DD"/>
    <w:rsid w:val="000E616D"/>
    <w:rsid w:val="000E7288"/>
    <w:rsid w:val="000E771D"/>
    <w:rsid w:val="000E7CC4"/>
    <w:rsid w:val="000E7DD3"/>
    <w:rsid w:val="000F0BA8"/>
    <w:rsid w:val="000F131A"/>
    <w:rsid w:val="000F152F"/>
    <w:rsid w:val="000F16BB"/>
    <w:rsid w:val="000F1D88"/>
    <w:rsid w:val="000F21BF"/>
    <w:rsid w:val="000F2F46"/>
    <w:rsid w:val="000F41EA"/>
    <w:rsid w:val="000F4665"/>
    <w:rsid w:val="000F5CAA"/>
    <w:rsid w:val="000F6DBA"/>
    <w:rsid w:val="0010050A"/>
    <w:rsid w:val="00100EA0"/>
    <w:rsid w:val="00100F4B"/>
    <w:rsid w:val="00101FD8"/>
    <w:rsid w:val="00102855"/>
    <w:rsid w:val="0010334D"/>
    <w:rsid w:val="00104A07"/>
    <w:rsid w:val="00104AFE"/>
    <w:rsid w:val="001054A8"/>
    <w:rsid w:val="00105D46"/>
    <w:rsid w:val="00105EBC"/>
    <w:rsid w:val="00107B0C"/>
    <w:rsid w:val="00110018"/>
    <w:rsid w:val="00110F56"/>
    <w:rsid w:val="00110F64"/>
    <w:rsid w:val="001123BF"/>
    <w:rsid w:val="001144B8"/>
    <w:rsid w:val="001153F6"/>
    <w:rsid w:val="00115412"/>
    <w:rsid w:val="00115DA5"/>
    <w:rsid w:val="00115F2F"/>
    <w:rsid w:val="001168D6"/>
    <w:rsid w:val="00116973"/>
    <w:rsid w:val="00116B96"/>
    <w:rsid w:val="00116FE3"/>
    <w:rsid w:val="00117DA3"/>
    <w:rsid w:val="00117DD4"/>
    <w:rsid w:val="00117E6A"/>
    <w:rsid w:val="00120601"/>
    <w:rsid w:val="00120892"/>
    <w:rsid w:val="00120898"/>
    <w:rsid w:val="0012092B"/>
    <w:rsid w:val="00121063"/>
    <w:rsid w:val="00121671"/>
    <w:rsid w:val="00121B1C"/>
    <w:rsid w:val="001223D8"/>
    <w:rsid w:val="00122410"/>
    <w:rsid w:val="0012250A"/>
    <w:rsid w:val="00122FD4"/>
    <w:rsid w:val="00123C65"/>
    <w:rsid w:val="001245FD"/>
    <w:rsid w:val="00124760"/>
    <w:rsid w:val="00125C8B"/>
    <w:rsid w:val="00125FFE"/>
    <w:rsid w:val="0012626C"/>
    <w:rsid w:val="00126DEB"/>
    <w:rsid w:val="0013198F"/>
    <w:rsid w:val="00131FB9"/>
    <w:rsid w:val="001324F4"/>
    <w:rsid w:val="00132E97"/>
    <w:rsid w:val="0013344A"/>
    <w:rsid w:val="00133774"/>
    <w:rsid w:val="00133815"/>
    <w:rsid w:val="00133859"/>
    <w:rsid w:val="00134F1E"/>
    <w:rsid w:val="00134F3D"/>
    <w:rsid w:val="001352A2"/>
    <w:rsid w:val="0013611A"/>
    <w:rsid w:val="00136306"/>
    <w:rsid w:val="00136E8B"/>
    <w:rsid w:val="0013702F"/>
    <w:rsid w:val="001371C8"/>
    <w:rsid w:val="001373DC"/>
    <w:rsid w:val="0013792F"/>
    <w:rsid w:val="001405BA"/>
    <w:rsid w:val="00142AB6"/>
    <w:rsid w:val="00143242"/>
    <w:rsid w:val="00143D47"/>
    <w:rsid w:val="001444B4"/>
    <w:rsid w:val="00144C9D"/>
    <w:rsid w:val="00146A11"/>
    <w:rsid w:val="00147863"/>
    <w:rsid w:val="00147DED"/>
    <w:rsid w:val="00147E58"/>
    <w:rsid w:val="001509F9"/>
    <w:rsid w:val="00150FAD"/>
    <w:rsid w:val="00151ABF"/>
    <w:rsid w:val="0015255D"/>
    <w:rsid w:val="00152A5B"/>
    <w:rsid w:val="00153804"/>
    <w:rsid w:val="00153C83"/>
    <w:rsid w:val="00154172"/>
    <w:rsid w:val="0015573D"/>
    <w:rsid w:val="00155836"/>
    <w:rsid w:val="00155D23"/>
    <w:rsid w:val="00156E4A"/>
    <w:rsid w:val="00156F28"/>
    <w:rsid w:val="0016173A"/>
    <w:rsid w:val="00161E54"/>
    <w:rsid w:val="0016236C"/>
    <w:rsid w:val="00162B65"/>
    <w:rsid w:val="00162F23"/>
    <w:rsid w:val="001631B2"/>
    <w:rsid w:val="001653A4"/>
    <w:rsid w:val="001658F2"/>
    <w:rsid w:val="00165AE1"/>
    <w:rsid w:val="00165B4F"/>
    <w:rsid w:val="00166459"/>
    <w:rsid w:val="00166687"/>
    <w:rsid w:val="00166A9C"/>
    <w:rsid w:val="00167005"/>
    <w:rsid w:val="001670FD"/>
    <w:rsid w:val="0016735B"/>
    <w:rsid w:val="001711DC"/>
    <w:rsid w:val="00171560"/>
    <w:rsid w:val="00172849"/>
    <w:rsid w:val="00173606"/>
    <w:rsid w:val="00173774"/>
    <w:rsid w:val="00173EC8"/>
    <w:rsid w:val="00174A7D"/>
    <w:rsid w:val="00174DFF"/>
    <w:rsid w:val="001759B0"/>
    <w:rsid w:val="00175AD0"/>
    <w:rsid w:val="001766A9"/>
    <w:rsid w:val="00176A53"/>
    <w:rsid w:val="00176BE9"/>
    <w:rsid w:val="00176C95"/>
    <w:rsid w:val="00177396"/>
    <w:rsid w:val="0017789E"/>
    <w:rsid w:val="00180089"/>
    <w:rsid w:val="001803DF"/>
    <w:rsid w:val="001806A3"/>
    <w:rsid w:val="00180E6C"/>
    <w:rsid w:val="00181756"/>
    <w:rsid w:val="0018286D"/>
    <w:rsid w:val="00183241"/>
    <w:rsid w:val="001839E6"/>
    <w:rsid w:val="00183BFF"/>
    <w:rsid w:val="00183CBF"/>
    <w:rsid w:val="00183E23"/>
    <w:rsid w:val="0018407F"/>
    <w:rsid w:val="0018564A"/>
    <w:rsid w:val="00185CD7"/>
    <w:rsid w:val="00186127"/>
    <w:rsid w:val="00186645"/>
    <w:rsid w:val="00186A9A"/>
    <w:rsid w:val="00187F6C"/>
    <w:rsid w:val="00187FEC"/>
    <w:rsid w:val="0019046D"/>
    <w:rsid w:val="001908CD"/>
    <w:rsid w:val="00190B1D"/>
    <w:rsid w:val="00191848"/>
    <w:rsid w:val="001920ED"/>
    <w:rsid w:val="00192920"/>
    <w:rsid w:val="00193A53"/>
    <w:rsid w:val="00195B91"/>
    <w:rsid w:val="0019622A"/>
    <w:rsid w:val="001968E2"/>
    <w:rsid w:val="00196A42"/>
    <w:rsid w:val="0019788C"/>
    <w:rsid w:val="00197F46"/>
    <w:rsid w:val="001A083A"/>
    <w:rsid w:val="001A184B"/>
    <w:rsid w:val="001A2C41"/>
    <w:rsid w:val="001A2D5A"/>
    <w:rsid w:val="001A2DA0"/>
    <w:rsid w:val="001A37FC"/>
    <w:rsid w:val="001A382D"/>
    <w:rsid w:val="001A3B01"/>
    <w:rsid w:val="001A3DA8"/>
    <w:rsid w:val="001A40DE"/>
    <w:rsid w:val="001A4184"/>
    <w:rsid w:val="001A473F"/>
    <w:rsid w:val="001A47AB"/>
    <w:rsid w:val="001A4A58"/>
    <w:rsid w:val="001A60F9"/>
    <w:rsid w:val="001A7074"/>
    <w:rsid w:val="001A747E"/>
    <w:rsid w:val="001A75DB"/>
    <w:rsid w:val="001A77E8"/>
    <w:rsid w:val="001B003B"/>
    <w:rsid w:val="001B05CD"/>
    <w:rsid w:val="001B08FF"/>
    <w:rsid w:val="001B11A6"/>
    <w:rsid w:val="001B1A71"/>
    <w:rsid w:val="001B21D9"/>
    <w:rsid w:val="001B21DA"/>
    <w:rsid w:val="001B2423"/>
    <w:rsid w:val="001B24CE"/>
    <w:rsid w:val="001B2B82"/>
    <w:rsid w:val="001B3C2F"/>
    <w:rsid w:val="001B49E0"/>
    <w:rsid w:val="001B5B36"/>
    <w:rsid w:val="001B5F40"/>
    <w:rsid w:val="001B6713"/>
    <w:rsid w:val="001B67E0"/>
    <w:rsid w:val="001B6B24"/>
    <w:rsid w:val="001B78BA"/>
    <w:rsid w:val="001B7D80"/>
    <w:rsid w:val="001C044D"/>
    <w:rsid w:val="001C0C74"/>
    <w:rsid w:val="001C1BA8"/>
    <w:rsid w:val="001C2A54"/>
    <w:rsid w:val="001C3436"/>
    <w:rsid w:val="001C3C68"/>
    <w:rsid w:val="001C4C98"/>
    <w:rsid w:val="001C62F7"/>
    <w:rsid w:val="001C6C83"/>
    <w:rsid w:val="001C6CEB"/>
    <w:rsid w:val="001C7375"/>
    <w:rsid w:val="001C75E4"/>
    <w:rsid w:val="001C7747"/>
    <w:rsid w:val="001C7B63"/>
    <w:rsid w:val="001D2004"/>
    <w:rsid w:val="001D2776"/>
    <w:rsid w:val="001D5694"/>
    <w:rsid w:val="001D5846"/>
    <w:rsid w:val="001D5F1B"/>
    <w:rsid w:val="001D5F70"/>
    <w:rsid w:val="001D6C91"/>
    <w:rsid w:val="001D72E5"/>
    <w:rsid w:val="001D7691"/>
    <w:rsid w:val="001E007F"/>
    <w:rsid w:val="001E0FEE"/>
    <w:rsid w:val="001E1996"/>
    <w:rsid w:val="001E1D8B"/>
    <w:rsid w:val="001E1E1B"/>
    <w:rsid w:val="001E26A7"/>
    <w:rsid w:val="001E26F2"/>
    <w:rsid w:val="001E2A26"/>
    <w:rsid w:val="001E4D2A"/>
    <w:rsid w:val="001E4D3C"/>
    <w:rsid w:val="001E4E71"/>
    <w:rsid w:val="001E670E"/>
    <w:rsid w:val="001E747C"/>
    <w:rsid w:val="001E7498"/>
    <w:rsid w:val="001F01D2"/>
    <w:rsid w:val="001F03E0"/>
    <w:rsid w:val="001F078E"/>
    <w:rsid w:val="001F0972"/>
    <w:rsid w:val="001F10AE"/>
    <w:rsid w:val="001F26FB"/>
    <w:rsid w:val="001F2843"/>
    <w:rsid w:val="001F37BC"/>
    <w:rsid w:val="001F4830"/>
    <w:rsid w:val="001F4C75"/>
    <w:rsid w:val="001F548D"/>
    <w:rsid w:val="001F5BFB"/>
    <w:rsid w:val="001F6BD3"/>
    <w:rsid w:val="001F6CD1"/>
    <w:rsid w:val="001F6D0E"/>
    <w:rsid w:val="001F7D3F"/>
    <w:rsid w:val="001F7FB6"/>
    <w:rsid w:val="00201E96"/>
    <w:rsid w:val="00202D2A"/>
    <w:rsid w:val="00203358"/>
    <w:rsid w:val="00203D70"/>
    <w:rsid w:val="002048B1"/>
    <w:rsid w:val="00205933"/>
    <w:rsid w:val="002060FA"/>
    <w:rsid w:val="002063C6"/>
    <w:rsid w:val="002064BD"/>
    <w:rsid w:val="002069C9"/>
    <w:rsid w:val="0021015A"/>
    <w:rsid w:val="002104FE"/>
    <w:rsid w:val="002106A1"/>
    <w:rsid w:val="002108B6"/>
    <w:rsid w:val="0021095B"/>
    <w:rsid w:val="00210E72"/>
    <w:rsid w:val="00211283"/>
    <w:rsid w:val="002125D5"/>
    <w:rsid w:val="00212910"/>
    <w:rsid w:val="00214E73"/>
    <w:rsid w:val="002153DA"/>
    <w:rsid w:val="002156A3"/>
    <w:rsid w:val="002163D0"/>
    <w:rsid w:val="00217177"/>
    <w:rsid w:val="002171DE"/>
    <w:rsid w:val="002178F8"/>
    <w:rsid w:val="002216FD"/>
    <w:rsid w:val="00221F74"/>
    <w:rsid w:val="002242A3"/>
    <w:rsid w:val="00224604"/>
    <w:rsid w:val="00224945"/>
    <w:rsid w:val="002260B7"/>
    <w:rsid w:val="002262E2"/>
    <w:rsid w:val="002268D8"/>
    <w:rsid w:val="00226F96"/>
    <w:rsid w:val="00227250"/>
    <w:rsid w:val="002274B9"/>
    <w:rsid w:val="00227EC1"/>
    <w:rsid w:val="0023016A"/>
    <w:rsid w:val="002305C8"/>
    <w:rsid w:val="00230845"/>
    <w:rsid w:val="00230B38"/>
    <w:rsid w:val="00230D89"/>
    <w:rsid w:val="00230FDB"/>
    <w:rsid w:val="002316D2"/>
    <w:rsid w:val="00231AC6"/>
    <w:rsid w:val="00231E47"/>
    <w:rsid w:val="00232994"/>
    <w:rsid w:val="002331E7"/>
    <w:rsid w:val="002335EC"/>
    <w:rsid w:val="00234686"/>
    <w:rsid w:val="0023487D"/>
    <w:rsid w:val="002348A3"/>
    <w:rsid w:val="00235659"/>
    <w:rsid w:val="002357EA"/>
    <w:rsid w:val="002359B4"/>
    <w:rsid w:val="00235C46"/>
    <w:rsid w:val="00235D9B"/>
    <w:rsid w:val="00236B8D"/>
    <w:rsid w:val="00236F6C"/>
    <w:rsid w:val="002406B5"/>
    <w:rsid w:val="002409EA"/>
    <w:rsid w:val="00241004"/>
    <w:rsid w:val="00241A03"/>
    <w:rsid w:val="002421BA"/>
    <w:rsid w:val="0024299A"/>
    <w:rsid w:val="00242CA1"/>
    <w:rsid w:val="00243861"/>
    <w:rsid w:val="00243C58"/>
    <w:rsid w:val="00244FCB"/>
    <w:rsid w:val="00245781"/>
    <w:rsid w:val="00245942"/>
    <w:rsid w:val="00245DF1"/>
    <w:rsid w:val="002477D7"/>
    <w:rsid w:val="0024785F"/>
    <w:rsid w:val="00247E06"/>
    <w:rsid w:val="00247EA0"/>
    <w:rsid w:val="0025004E"/>
    <w:rsid w:val="00250797"/>
    <w:rsid w:val="00252C3E"/>
    <w:rsid w:val="002535CD"/>
    <w:rsid w:val="002539E1"/>
    <w:rsid w:val="002546B5"/>
    <w:rsid w:val="00254C40"/>
    <w:rsid w:val="00254DDB"/>
    <w:rsid w:val="002555E1"/>
    <w:rsid w:val="00255AD6"/>
    <w:rsid w:val="0025627D"/>
    <w:rsid w:val="00256876"/>
    <w:rsid w:val="00260BE5"/>
    <w:rsid w:val="0026105B"/>
    <w:rsid w:val="002614C9"/>
    <w:rsid w:val="0026160B"/>
    <w:rsid w:val="0026217E"/>
    <w:rsid w:val="0026219E"/>
    <w:rsid w:val="00262C50"/>
    <w:rsid w:val="00262C65"/>
    <w:rsid w:val="002634A4"/>
    <w:rsid w:val="00263887"/>
    <w:rsid w:val="0026452A"/>
    <w:rsid w:val="00264B38"/>
    <w:rsid w:val="00264F2F"/>
    <w:rsid w:val="00264FFA"/>
    <w:rsid w:val="00265293"/>
    <w:rsid w:val="0026600F"/>
    <w:rsid w:val="0026691F"/>
    <w:rsid w:val="002672B6"/>
    <w:rsid w:val="00267C29"/>
    <w:rsid w:val="00267F43"/>
    <w:rsid w:val="002709D1"/>
    <w:rsid w:val="0027163A"/>
    <w:rsid w:val="0027316B"/>
    <w:rsid w:val="00273451"/>
    <w:rsid w:val="002735B8"/>
    <w:rsid w:val="0027372F"/>
    <w:rsid w:val="00273CAB"/>
    <w:rsid w:val="00273F70"/>
    <w:rsid w:val="00274751"/>
    <w:rsid w:val="00274F14"/>
    <w:rsid w:val="0027526B"/>
    <w:rsid w:val="002759F4"/>
    <w:rsid w:val="00277388"/>
    <w:rsid w:val="002777BA"/>
    <w:rsid w:val="0028014C"/>
    <w:rsid w:val="00280573"/>
    <w:rsid w:val="00280C07"/>
    <w:rsid w:val="00281E52"/>
    <w:rsid w:val="00282393"/>
    <w:rsid w:val="00284F21"/>
    <w:rsid w:val="002851D7"/>
    <w:rsid w:val="002852D9"/>
    <w:rsid w:val="00285630"/>
    <w:rsid w:val="0028579C"/>
    <w:rsid w:val="00285FBD"/>
    <w:rsid w:val="002860B5"/>
    <w:rsid w:val="002865A0"/>
    <w:rsid w:val="00286CCE"/>
    <w:rsid w:val="002871AD"/>
    <w:rsid w:val="002873D8"/>
    <w:rsid w:val="002878ED"/>
    <w:rsid w:val="00287C38"/>
    <w:rsid w:val="00287F8E"/>
    <w:rsid w:val="00287FAE"/>
    <w:rsid w:val="002909C7"/>
    <w:rsid w:val="00291323"/>
    <w:rsid w:val="0029133F"/>
    <w:rsid w:val="002918C4"/>
    <w:rsid w:val="002952F1"/>
    <w:rsid w:val="00295521"/>
    <w:rsid w:val="00295A1C"/>
    <w:rsid w:val="00295E9E"/>
    <w:rsid w:val="00295F52"/>
    <w:rsid w:val="00296835"/>
    <w:rsid w:val="00296F00"/>
    <w:rsid w:val="002A00BC"/>
    <w:rsid w:val="002A00BD"/>
    <w:rsid w:val="002A07C4"/>
    <w:rsid w:val="002A08E5"/>
    <w:rsid w:val="002A22FE"/>
    <w:rsid w:val="002A2658"/>
    <w:rsid w:val="002A4208"/>
    <w:rsid w:val="002A4680"/>
    <w:rsid w:val="002A51D8"/>
    <w:rsid w:val="002A527E"/>
    <w:rsid w:val="002A55BD"/>
    <w:rsid w:val="002A5908"/>
    <w:rsid w:val="002A603B"/>
    <w:rsid w:val="002A6F3A"/>
    <w:rsid w:val="002A7A5C"/>
    <w:rsid w:val="002B0A31"/>
    <w:rsid w:val="002B0EE2"/>
    <w:rsid w:val="002B2D65"/>
    <w:rsid w:val="002B40F1"/>
    <w:rsid w:val="002B4216"/>
    <w:rsid w:val="002B474F"/>
    <w:rsid w:val="002B482E"/>
    <w:rsid w:val="002B53C5"/>
    <w:rsid w:val="002B6AA1"/>
    <w:rsid w:val="002C10D6"/>
    <w:rsid w:val="002C11FE"/>
    <w:rsid w:val="002C1917"/>
    <w:rsid w:val="002C3F74"/>
    <w:rsid w:val="002C5AA3"/>
    <w:rsid w:val="002C5F37"/>
    <w:rsid w:val="002C64DF"/>
    <w:rsid w:val="002C7084"/>
    <w:rsid w:val="002C7716"/>
    <w:rsid w:val="002D0567"/>
    <w:rsid w:val="002D0F33"/>
    <w:rsid w:val="002D1BA1"/>
    <w:rsid w:val="002D2519"/>
    <w:rsid w:val="002D270E"/>
    <w:rsid w:val="002D3751"/>
    <w:rsid w:val="002D48B1"/>
    <w:rsid w:val="002D4973"/>
    <w:rsid w:val="002D5768"/>
    <w:rsid w:val="002D591B"/>
    <w:rsid w:val="002D5C35"/>
    <w:rsid w:val="002D6327"/>
    <w:rsid w:val="002D69E0"/>
    <w:rsid w:val="002E11C4"/>
    <w:rsid w:val="002E1297"/>
    <w:rsid w:val="002E2276"/>
    <w:rsid w:val="002E2B36"/>
    <w:rsid w:val="002E2FA2"/>
    <w:rsid w:val="002E3EA3"/>
    <w:rsid w:val="002E5182"/>
    <w:rsid w:val="002E52F7"/>
    <w:rsid w:val="002E68E4"/>
    <w:rsid w:val="002E6943"/>
    <w:rsid w:val="002E6E24"/>
    <w:rsid w:val="002E71D8"/>
    <w:rsid w:val="002E73BC"/>
    <w:rsid w:val="002E73EE"/>
    <w:rsid w:val="002F016D"/>
    <w:rsid w:val="002F0AD9"/>
    <w:rsid w:val="002F1113"/>
    <w:rsid w:val="002F15C0"/>
    <w:rsid w:val="002F307A"/>
    <w:rsid w:val="002F4E22"/>
    <w:rsid w:val="002F6231"/>
    <w:rsid w:val="002F6368"/>
    <w:rsid w:val="002F73A8"/>
    <w:rsid w:val="002F7CF4"/>
    <w:rsid w:val="00301277"/>
    <w:rsid w:val="003019FE"/>
    <w:rsid w:val="00302016"/>
    <w:rsid w:val="00302394"/>
    <w:rsid w:val="00302D0F"/>
    <w:rsid w:val="00302EEC"/>
    <w:rsid w:val="00303AC9"/>
    <w:rsid w:val="00304701"/>
    <w:rsid w:val="00304FFB"/>
    <w:rsid w:val="003057F3"/>
    <w:rsid w:val="00305B23"/>
    <w:rsid w:val="00305C38"/>
    <w:rsid w:val="00305EB5"/>
    <w:rsid w:val="00306179"/>
    <w:rsid w:val="00306AF9"/>
    <w:rsid w:val="00306CC6"/>
    <w:rsid w:val="00306E89"/>
    <w:rsid w:val="00307208"/>
    <w:rsid w:val="003073B5"/>
    <w:rsid w:val="0031023E"/>
    <w:rsid w:val="003102CD"/>
    <w:rsid w:val="00310391"/>
    <w:rsid w:val="0031055B"/>
    <w:rsid w:val="003108BE"/>
    <w:rsid w:val="00310DAE"/>
    <w:rsid w:val="003111A4"/>
    <w:rsid w:val="00311492"/>
    <w:rsid w:val="00311598"/>
    <w:rsid w:val="003115D9"/>
    <w:rsid w:val="003126ED"/>
    <w:rsid w:val="00313669"/>
    <w:rsid w:val="00313719"/>
    <w:rsid w:val="00313B8C"/>
    <w:rsid w:val="003146F0"/>
    <w:rsid w:val="0031546D"/>
    <w:rsid w:val="0031688B"/>
    <w:rsid w:val="00317735"/>
    <w:rsid w:val="00317780"/>
    <w:rsid w:val="003208D2"/>
    <w:rsid w:val="00322429"/>
    <w:rsid w:val="003226A0"/>
    <w:rsid w:val="00322C4C"/>
    <w:rsid w:val="003234CD"/>
    <w:rsid w:val="00323A77"/>
    <w:rsid w:val="00325A9A"/>
    <w:rsid w:val="00326078"/>
    <w:rsid w:val="00330049"/>
    <w:rsid w:val="00330445"/>
    <w:rsid w:val="00330D8B"/>
    <w:rsid w:val="00331CAE"/>
    <w:rsid w:val="00331D43"/>
    <w:rsid w:val="00332325"/>
    <w:rsid w:val="00332DD8"/>
    <w:rsid w:val="00332E1C"/>
    <w:rsid w:val="00333F6D"/>
    <w:rsid w:val="003341C8"/>
    <w:rsid w:val="0033426A"/>
    <w:rsid w:val="00334850"/>
    <w:rsid w:val="00334F07"/>
    <w:rsid w:val="00334FDD"/>
    <w:rsid w:val="003354DB"/>
    <w:rsid w:val="00335DD2"/>
    <w:rsid w:val="00336779"/>
    <w:rsid w:val="00336F2C"/>
    <w:rsid w:val="00336FA1"/>
    <w:rsid w:val="0033741F"/>
    <w:rsid w:val="003376D8"/>
    <w:rsid w:val="00340740"/>
    <w:rsid w:val="00341225"/>
    <w:rsid w:val="00341FA8"/>
    <w:rsid w:val="00342664"/>
    <w:rsid w:val="003431D5"/>
    <w:rsid w:val="00343E8A"/>
    <w:rsid w:val="0034406C"/>
    <w:rsid w:val="00344E4B"/>
    <w:rsid w:val="003453B3"/>
    <w:rsid w:val="003453D4"/>
    <w:rsid w:val="00345552"/>
    <w:rsid w:val="00345849"/>
    <w:rsid w:val="0034605B"/>
    <w:rsid w:val="003464C4"/>
    <w:rsid w:val="0034660D"/>
    <w:rsid w:val="00347207"/>
    <w:rsid w:val="003478FD"/>
    <w:rsid w:val="00347E31"/>
    <w:rsid w:val="003509E9"/>
    <w:rsid w:val="00350C2F"/>
    <w:rsid w:val="003516E2"/>
    <w:rsid w:val="00351E79"/>
    <w:rsid w:val="00352F65"/>
    <w:rsid w:val="00353178"/>
    <w:rsid w:val="00353210"/>
    <w:rsid w:val="00353E55"/>
    <w:rsid w:val="00354133"/>
    <w:rsid w:val="003557BD"/>
    <w:rsid w:val="0035633C"/>
    <w:rsid w:val="0035666E"/>
    <w:rsid w:val="003566C3"/>
    <w:rsid w:val="00356D56"/>
    <w:rsid w:val="00357355"/>
    <w:rsid w:val="00357772"/>
    <w:rsid w:val="003603E4"/>
    <w:rsid w:val="00360C74"/>
    <w:rsid w:val="00361021"/>
    <w:rsid w:val="00361A86"/>
    <w:rsid w:val="003625AC"/>
    <w:rsid w:val="00362653"/>
    <w:rsid w:val="003626EC"/>
    <w:rsid w:val="00362829"/>
    <w:rsid w:val="00362F9D"/>
    <w:rsid w:val="00363581"/>
    <w:rsid w:val="00363A98"/>
    <w:rsid w:val="00363F8F"/>
    <w:rsid w:val="0036433E"/>
    <w:rsid w:val="003646E8"/>
    <w:rsid w:val="00365754"/>
    <w:rsid w:val="00365ACE"/>
    <w:rsid w:val="0037011B"/>
    <w:rsid w:val="00370940"/>
    <w:rsid w:val="00371C3E"/>
    <w:rsid w:val="0037576F"/>
    <w:rsid w:val="00376197"/>
    <w:rsid w:val="003761AD"/>
    <w:rsid w:val="0037672D"/>
    <w:rsid w:val="00377120"/>
    <w:rsid w:val="003779F7"/>
    <w:rsid w:val="00381281"/>
    <w:rsid w:val="00381ED0"/>
    <w:rsid w:val="003821B1"/>
    <w:rsid w:val="00383E6E"/>
    <w:rsid w:val="00383F0C"/>
    <w:rsid w:val="00384004"/>
    <w:rsid w:val="0038500C"/>
    <w:rsid w:val="00385146"/>
    <w:rsid w:val="00385EF2"/>
    <w:rsid w:val="00386FF2"/>
    <w:rsid w:val="0038787D"/>
    <w:rsid w:val="003879BF"/>
    <w:rsid w:val="00387EA1"/>
    <w:rsid w:val="00390223"/>
    <w:rsid w:val="0039065E"/>
    <w:rsid w:val="003907F9"/>
    <w:rsid w:val="003911B1"/>
    <w:rsid w:val="003922B9"/>
    <w:rsid w:val="00392BF9"/>
    <w:rsid w:val="00392EBA"/>
    <w:rsid w:val="00393608"/>
    <w:rsid w:val="003936AD"/>
    <w:rsid w:val="003936E1"/>
    <w:rsid w:val="00393A06"/>
    <w:rsid w:val="00393BA1"/>
    <w:rsid w:val="00393DF5"/>
    <w:rsid w:val="00393F28"/>
    <w:rsid w:val="00394094"/>
    <w:rsid w:val="00394DC5"/>
    <w:rsid w:val="00395222"/>
    <w:rsid w:val="003961A5"/>
    <w:rsid w:val="00396265"/>
    <w:rsid w:val="00396B41"/>
    <w:rsid w:val="00397326"/>
    <w:rsid w:val="0039747F"/>
    <w:rsid w:val="00397AFF"/>
    <w:rsid w:val="00397BFA"/>
    <w:rsid w:val="003A0DA7"/>
    <w:rsid w:val="003A0E3C"/>
    <w:rsid w:val="003A0FFD"/>
    <w:rsid w:val="003A15AE"/>
    <w:rsid w:val="003A1ABE"/>
    <w:rsid w:val="003A2EE3"/>
    <w:rsid w:val="003A3A5C"/>
    <w:rsid w:val="003A3D6D"/>
    <w:rsid w:val="003A4052"/>
    <w:rsid w:val="003A4ED7"/>
    <w:rsid w:val="003A5542"/>
    <w:rsid w:val="003A55E3"/>
    <w:rsid w:val="003A5C5B"/>
    <w:rsid w:val="003A6786"/>
    <w:rsid w:val="003A6B23"/>
    <w:rsid w:val="003A7442"/>
    <w:rsid w:val="003A750A"/>
    <w:rsid w:val="003A7B21"/>
    <w:rsid w:val="003B0B7B"/>
    <w:rsid w:val="003B0BB9"/>
    <w:rsid w:val="003B0E2C"/>
    <w:rsid w:val="003B0E33"/>
    <w:rsid w:val="003B0FB9"/>
    <w:rsid w:val="003B14F9"/>
    <w:rsid w:val="003B21C3"/>
    <w:rsid w:val="003B27F4"/>
    <w:rsid w:val="003B2A90"/>
    <w:rsid w:val="003B3E99"/>
    <w:rsid w:val="003B3FB0"/>
    <w:rsid w:val="003B4D52"/>
    <w:rsid w:val="003B5C63"/>
    <w:rsid w:val="003B6206"/>
    <w:rsid w:val="003B6A35"/>
    <w:rsid w:val="003B7919"/>
    <w:rsid w:val="003C00B9"/>
    <w:rsid w:val="003C0354"/>
    <w:rsid w:val="003C03A5"/>
    <w:rsid w:val="003C0F94"/>
    <w:rsid w:val="003C18EA"/>
    <w:rsid w:val="003C2AC2"/>
    <w:rsid w:val="003C30F2"/>
    <w:rsid w:val="003C3235"/>
    <w:rsid w:val="003C34DE"/>
    <w:rsid w:val="003C75A7"/>
    <w:rsid w:val="003C799F"/>
    <w:rsid w:val="003C7AAA"/>
    <w:rsid w:val="003C7B33"/>
    <w:rsid w:val="003C7CEE"/>
    <w:rsid w:val="003D083F"/>
    <w:rsid w:val="003D1252"/>
    <w:rsid w:val="003D19B2"/>
    <w:rsid w:val="003D27F4"/>
    <w:rsid w:val="003D3327"/>
    <w:rsid w:val="003D3483"/>
    <w:rsid w:val="003D384F"/>
    <w:rsid w:val="003D3B0F"/>
    <w:rsid w:val="003D3CD1"/>
    <w:rsid w:val="003D3D53"/>
    <w:rsid w:val="003D400C"/>
    <w:rsid w:val="003D4304"/>
    <w:rsid w:val="003D4EF1"/>
    <w:rsid w:val="003D504A"/>
    <w:rsid w:val="003D76D1"/>
    <w:rsid w:val="003D7844"/>
    <w:rsid w:val="003E0B34"/>
    <w:rsid w:val="003E2751"/>
    <w:rsid w:val="003E2919"/>
    <w:rsid w:val="003E2FC0"/>
    <w:rsid w:val="003E36DA"/>
    <w:rsid w:val="003E3E5C"/>
    <w:rsid w:val="003E4160"/>
    <w:rsid w:val="003E4880"/>
    <w:rsid w:val="003E4D15"/>
    <w:rsid w:val="003E61B9"/>
    <w:rsid w:val="003E6485"/>
    <w:rsid w:val="003E69C0"/>
    <w:rsid w:val="003E6C9E"/>
    <w:rsid w:val="003E7327"/>
    <w:rsid w:val="003E74CE"/>
    <w:rsid w:val="003F13F3"/>
    <w:rsid w:val="003F14D8"/>
    <w:rsid w:val="003F1C88"/>
    <w:rsid w:val="003F227E"/>
    <w:rsid w:val="003F3199"/>
    <w:rsid w:val="003F3946"/>
    <w:rsid w:val="003F3BF1"/>
    <w:rsid w:val="003F3FA0"/>
    <w:rsid w:val="003F4877"/>
    <w:rsid w:val="003F49F0"/>
    <w:rsid w:val="003F4E7D"/>
    <w:rsid w:val="003F583A"/>
    <w:rsid w:val="003F59C9"/>
    <w:rsid w:val="003F710C"/>
    <w:rsid w:val="003F7A85"/>
    <w:rsid w:val="003F7E0B"/>
    <w:rsid w:val="00402710"/>
    <w:rsid w:val="0040305D"/>
    <w:rsid w:val="0040305E"/>
    <w:rsid w:val="00403196"/>
    <w:rsid w:val="00403EAC"/>
    <w:rsid w:val="004044C2"/>
    <w:rsid w:val="004054CD"/>
    <w:rsid w:val="004057B4"/>
    <w:rsid w:val="00405B81"/>
    <w:rsid w:val="0040642F"/>
    <w:rsid w:val="00406448"/>
    <w:rsid w:val="00407945"/>
    <w:rsid w:val="00407C8F"/>
    <w:rsid w:val="00410563"/>
    <w:rsid w:val="0041094E"/>
    <w:rsid w:val="00410959"/>
    <w:rsid w:val="004109F4"/>
    <w:rsid w:val="00410CE7"/>
    <w:rsid w:val="00411211"/>
    <w:rsid w:val="0041191F"/>
    <w:rsid w:val="00412530"/>
    <w:rsid w:val="00412907"/>
    <w:rsid w:val="00412CB6"/>
    <w:rsid w:val="00413629"/>
    <w:rsid w:val="0041383B"/>
    <w:rsid w:val="00414C56"/>
    <w:rsid w:val="00414DC8"/>
    <w:rsid w:val="00415ACE"/>
    <w:rsid w:val="004165D6"/>
    <w:rsid w:val="00416743"/>
    <w:rsid w:val="00416BFF"/>
    <w:rsid w:val="004173A9"/>
    <w:rsid w:val="00417F17"/>
    <w:rsid w:val="00420264"/>
    <w:rsid w:val="004202AD"/>
    <w:rsid w:val="00420C51"/>
    <w:rsid w:val="00420FE8"/>
    <w:rsid w:val="004211AD"/>
    <w:rsid w:val="004213FE"/>
    <w:rsid w:val="00421915"/>
    <w:rsid w:val="00421E45"/>
    <w:rsid w:val="0042231B"/>
    <w:rsid w:val="004227E5"/>
    <w:rsid w:val="00422921"/>
    <w:rsid w:val="00422D12"/>
    <w:rsid w:val="0042365E"/>
    <w:rsid w:val="004249CA"/>
    <w:rsid w:val="00426071"/>
    <w:rsid w:val="004269AC"/>
    <w:rsid w:val="00427170"/>
    <w:rsid w:val="00427928"/>
    <w:rsid w:val="004279E5"/>
    <w:rsid w:val="00427E66"/>
    <w:rsid w:val="004307A3"/>
    <w:rsid w:val="00432396"/>
    <w:rsid w:val="00435D32"/>
    <w:rsid w:val="00436E63"/>
    <w:rsid w:val="004372AF"/>
    <w:rsid w:val="00437DC0"/>
    <w:rsid w:val="00440A20"/>
    <w:rsid w:val="004411F9"/>
    <w:rsid w:val="004412E9"/>
    <w:rsid w:val="00442F11"/>
    <w:rsid w:val="00443A9C"/>
    <w:rsid w:val="00444E8C"/>
    <w:rsid w:val="00445116"/>
    <w:rsid w:val="00445650"/>
    <w:rsid w:val="00446F8E"/>
    <w:rsid w:val="004506E7"/>
    <w:rsid w:val="0045112A"/>
    <w:rsid w:val="00451181"/>
    <w:rsid w:val="004517CD"/>
    <w:rsid w:val="00452209"/>
    <w:rsid w:val="0045240F"/>
    <w:rsid w:val="00452D30"/>
    <w:rsid w:val="00453AB4"/>
    <w:rsid w:val="004541B2"/>
    <w:rsid w:val="00454AB1"/>
    <w:rsid w:val="004564F4"/>
    <w:rsid w:val="00460FC2"/>
    <w:rsid w:val="00461539"/>
    <w:rsid w:val="00461B8F"/>
    <w:rsid w:val="0046272F"/>
    <w:rsid w:val="004630CF"/>
    <w:rsid w:val="00463427"/>
    <w:rsid w:val="00465029"/>
    <w:rsid w:val="00465A62"/>
    <w:rsid w:val="00465DAF"/>
    <w:rsid w:val="004674DA"/>
    <w:rsid w:val="00470650"/>
    <w:rsid w:val="00473C5D"/>
    <w:rsid w:val="00473E8D"/>
    <w:rsid w:val="00474F8F"/>
    <w:rsid w:val="00475098"/>
    <w:rsid w:val="00475F73"/>
    <w:rsid w:val="00476D32"/>
    <w:rsid w:val="00476F4E"/>
    <w:rsid w:val="004805A2"/>
    <w:rsid w:val="0048064A"/>
    <w:rsid w:val="0048065F"/>
    <w:rsid w:val="00481D94"/>
    <w:rsid w:val="00481E04"/>
    <w:rsid w:val="004822F3"/>
    <w:rsid w:val="00482785"/>
    <w:rsid w:val="00482A37"/>
    <w:rsid w:val="00482DE1"/>
    <w:rsid w:val="004832D6"/>
    <w:rsid w:val="00483550"/>
    <w:rsid w:val="00484036"/>
    <w:rsid w:val="004840CE"/>
    <w:rsid w:val="004841A9"/>
    <w:rsid w:val="00484DD3"/>
    <w:rsid w:val="004860E1"/>
    <w:rsid w:val="0048695D"/>
    <w:rsid w:val="00486EFF"/>
    <w:rsid w:val="00486FB5"/>
    <w:rsid w:val="00487A57"/>
    <w:rsid w:val="004903D8"/>
    <w:rsid w:val="00490AA6"/>
    <w:rsid w:val="004911D3"/>
    <w:rsid w:val="00491CFB"/>
    <w:rsid w:val="00492169"/>
    <w:rsid w:val="00492AE7"/>
    <w:rsid w:val="004933D3"/>
    <w:rsid w:val="004934F0"/>
    <w:rsid w:val="00493A14"/>
    <w:rsid w:val="00494670"/>
    <w:rsid w:val="004947FC"/>
    <w:rsid w:val="00494CCF"/>
    <w:rsid w:val="00494D82"/>
    <w:rsid w:val="00495A45"/>
    <w:rsid w:val="00495ABD"/>
    <w:rsid w:val="0049677E"/>
    <w:rsid w:val="004970ED"/>
    <w:rsid w:val="0049739E"/>
    <w:rsid w:val="00497900"/>
    <w:rsid w:val="004A06B9"/>
    <w:rsid w:val="004A1246"/>
    <w:rsid w:val="004A218B"/>
    <w:rsid w:val="004A24EC"/>
    <w:rsid w:val="004A26FF"/>
    <w:rsid w:val="004A2731"/>
    <w:rsid w:val="004A31C1"/>
    <w:rsid w:val="004A389E"/>
    <w:rsid w:val="004A4076"/>
    <w:rsid w:val="004A57DE"/>
    <w:rsid w:val="004A5ACC"/>
    <w:rsid w:val="004A5DA4"/>
    <w:rsid w:val="004A5E0C"/>
    <w:rsid w:val="004A5FF9"/>
    <w:rsid w:val="004A6DE6"/>
    <w:rsid w:val="004A71F1"/>
    <w:rsid w:val="004A7C29"/>
    <w:rsid w:val="004A7DD8"/>
    <w:rsid w:val="004B1304"/>
    <w:rsid w:val="004B283D"/>
    <w:rsid w:val="004B2C65"/>
    <w:rsid w:val="004B3F52"/>
    <w:rsid w:val="004B44BF"/>
    <w:rsid w:val="004B5069"/>
    <w:rsid w:val="004B515C"/>
    <w:rsid w:val="004B51D0"/>
    <w:rsid w:val="004B546D"/>
    <w:rsid w:val="004B5EC0"/>
    <w:rsid w:val="004B647E"/>
    <w:rsid w:val="004B6AE0"/>
    <w:rsid w:val="004C0AD8"/>
    <w:rsid w:val="004C1F5C"/>
    <w:rsid w:val="004C3633"/>
    <w:rsid w:val="004C3D92"/>
    <w:rsid w:val="004C471D"/>
    <w:rsid w:val="004C515A"/>
    <w:rsid w:val="004C538E"/>
    <w:rsid w:val="004C556C"/>
    <w:rsid w:val="004C5BD8"/>
    <w:rsid w:val="004C6783"/>
    <w:rsid w:val="004D086C"/>
    <w:rsid w:val="004D1275"/>
    <w:rsid w:val="004D21CD"/>
    <w:rsid w:val="004D27FF"/>
    <w:rsid w:val="004D3EFB"/>
    <w:rsid w:val="004D4209"/>
    <w:rsid w:val="004D4BEA"/>
    <w:rsid w:val="004D5409"/>
    <w:rsid w:val="004D5CC2"/>
    <w:rsid w:val="004D6A39"/>
    <w:rsid w:val="004D6A65"/>
    <w:rsid w:val="004D6D09"/>
    <w:rsid w:val="004D7014"/>
    <w:rsid w:val="004D707C"/>
    <w:rsid w:val="004D7E4D"/>
    <w:rsid w:val="004E00D5"/>
    <w:rsid w:val="004E046C"/>
    <w:rsid w:val="004E08F5"/>
    <w:rsid w:val="004E1633"/>
    <w:rsid w:val="004E18DA"/>
    <w:rsid w:val="004E2468"/>
    <w:rsid w:val="004E2CD2"/>
    <w:rsid w:val="004E4E24"/>
    <w:rsid w:val="004E5964"/>
    <w:rsid w:val="004E6976"/>
    <w:rsid w:val="004E6FDA"/>
    <w:rsid w:val="004E73E1"/>
    <w:rsid w:val="004E78D9"/>
    <w:rsid w:val="004E7A67"/>
    <w:rsid w:val="004F0BAB"/>
    <w:rsid w:val="004F0F17"/>
    <w:rsid w:val="004F0F3A"/>
    <w:rsid w:val="004F1283"/>
    <w:rsid w:val="004F1F04"/>
    <w:rsid w:val="004F2005"/>
    <w:rsid w:val="004F2BD0"/>
    <w:rsid w:val="004F3564"/>
    <w:rsid w:val="004F521E"/>
    <w:rsid w:val="004F7096"/>
    <w:rsid w:val="004F741A"/>
    <w:rsid w:val="004F7644"/>
    <w:rsid w:val="004F7C02"/>
    <w:rsid w:val="005004AF"/>
    <w:rsid w:val="005020C8"/>
    <w:rsid w:val="00502C92"/>
    <w:rsid w:val="005031D6"/>
    <w:rsid w:val="0050573D"/>
    <w:rsid w:val="0050592D"/>
    <w:rsid w:val="00505E87"/>
    <w:rsid w:val="00507F68"/>
    <w:rsid w:val="0051065C"/>
    <w:rsid w:val="00511354"/>
    <w:rsid w:val="00512399"/>
    <w:rsid w:val="00512963"/>
    <w:rsid w:val="00513979"/>
    <w:rsid w:val="005140C2"/>
    <w:rsid w:val="00514E61"/>
    <w:rsid w:val="00515523"/>
    <w:rsid w:val="00515CCB"/>
    <w:rsid w:val="005161A7"/>
    <w:rsid w:val="005170DB"/>
    <w:rsid w:val="0052052E"/>
    <w:rsid w:val="005209C7"/>
    <w:rsid w:val="00520F2D"/>
    <w:rsid w:val="00521416"/>
    <w:rsid w:val="00522C39"/>
    <w:rsid w:val="005230B1"/>
    <w:rsid w:val="00523B4A"/>
    <w:rsid w:val="00523F52"/>
    <w:rsid w:val="005254D0"/>
    <w:rsid w:val="00525583"/>
    <w:rsid w:val="00525663"/>
    <w:rsid w:val="005259D4"/>
    <w:rsid w:val="00526602"/>
    <w:rsid w:val="00527B2E"/>
    <w:rsid w:val="00530077"/>
    <w:rsid w:val="005318EC"/>
    <w:rsid w:val="0053204A"/>
    <w:rsid w:val="0053234C"/>
    <w:rsid w:val="00532CAB"/>
    <w:rsid w:val="005336D3"/>
    <w:rsid w:val="00534B23"/>
    <w:rsid w:val="00535648"/>
    <w:rsid w:val="00535849"/>
    <w:rsid w:val="0053633F"/>
    <w:rsid w:val="00536A50"/>
    <w:rsid w:val="00536BDA"/>
    <w:rsid w:val="00536D14"/>
    <w:rsid w:val="00537245"/>
    <w:rsid w:val="00537557"/>
    <w:rsid w:val="005375E5"/>
    <w:rsid w:val="005402F3"/>
    <w:rsid w:val="00540CC8"/>
    <w:rsid w:val="00540CF7"/>
    <w:rsid w:val="00540D19"/>
    <w:rsid w:val="00541D45"/>
    <w:rsid w:val="005427FB"/>
    <w:rsid w:val="00542C5C"/>
    <w:rsid w:val="00543213"/>
    <w:rsid w:val="00543EEA"/>
    <w:rsid w:val="00544431"/>
    <w:rsid w:val="00544B90"/>
    <w:rsid w:val="005465AC"/>
    <w:rsid w:val="00546982"/>
    <w:rsid w:val="00546C6B"/>
    <w:rsid w:val="00547187"/>
    <w:rsid w:val="00547A56"/>
    <w:rsid w:val="00547DDE"/>
    <w:rsid w:val="00550002"/>
    <w:rsid w:val="005500F9"/>
    <w:rsid w:val="00550918"/>
    <w:rsid w:val="005519A9"/>
    <w:rsid w:val="00552424"/>
    <w:rsid w:val="00553081"/>
    <w:rsid w:val="0055422D"/>
    <w:rsid w:val="00554401"/>
    <w:rsid w:val="0055524B"/>
    <w:rsid w:val="00555352"/>
    <w:rsid w:val="00555A94"/>
    <w:rsid w:val="00555AF8"/>
    <w:rsid w:val="00556AD5"/>
    <w:rsid w:val="00556C71"/>
    <w:rsid w:val="00556F37"/>
    <w:rsid w:val="00557100"/>
    <w:rsid w:val="00557548"/>
    <w:rsid w:val="00561851"/>
    <w:rsid w:val="005630E1"/>
    <w:rsid w:val="005632D8"/>
    <w:rsid w:val="00563407"/>
    <w:rsid w:val="00563C30"/>
    <w:rsid w:val="00563EB9"/>
    <w:rsid w:val="00564007"/>
    <w:rsid w:val="00566178"/>
    <w:rsid w:val="00566717"/>
    <w:rsid w:val="00566CB5"/>
    <w:rsid w:val="00567601"/>
    <w:rsid w:val="00567926"/>
    <w:rsid w:val="0057115A"/>
    <w:rsid w:val="005711D6"/>
    <w:rsid w:val="00572587"/>
    <w:rsid w:val="00573511"/>
    <w:rsid w:val="0057352F"/>
    <w:rsid w:val="00573BC9"/>
    <w:rsid w:val="00573C88"/>
    <w:rsid w:val="00574E57"/>
    <w:rsid w:val="005751E4"/>
    <w:rsid w:val="005759AB"/>
    <w:rsid w:val="005759CB"/>
    <w:rsid w:val="00576341"/>
    <w:rsid w:val="00576A24"/>
    <w:rsid w:val="00576B73"/>
    <w:rsid w:val="00577113"/>
    <w:rsid w:val="005772E6"/>
    <w:rsid w:val="00580CB1"/>
    <w:rsid w:val="005810A1"/>
    <w:rsid w:val="005812E0"/>
    <w:rsid w:val="005815A6"/>
    <w:rsid w:val="005825FC"/>
    <w:rsid w:val="0058274D"/>
    <w:rsid w:val="00582A0A"/>
    <w:rsid w:val="00582E63"/>
    <w:rsid w:val="005834A4"/>
    <w:rsid w:val="00584345"/>
    <w:rsid w:val="0058477E"/>
    <w:rsid w:val="0058586E"/>
    <w:rsid w:val="00585B9C"/>
    <w:rsid w:val="00586346"/>
    <w:rsid w:val="00586F2F"/>
    <w:rsid w:val="00587B4A"/>
    <w:rsid w:val="00590344"/>
    <w:rsid w:val="005907C2"/>
    <w:rsid w:val="00590803"/>
    <w:rsid w:val="00590B02"/>
    <w:rsid w:val="0059287E"/>
    <w:rsid w:val="00592906"/>
    <w:rsid w:val="00593E93"/>
    <w:rsid w:val="00595249"/>
    <w:rsid w:val="00595D81"/>
    <w:rsid w:val="005960C4"/>
    <w:rsid w:val="0059686B"/>
    <w:rsid w:val="00596B37"/>
    <w:rsid w:val="00597126"/>
    <w:rsid w:val="005974A6"/>
    <w:rsid w:val="00597D04"/>
    <w:rsid w:val="005A00BD"/>
    <w:rsid w:val="005A0757"/>
    <w:rsid w:val="005A0EB7"/>
    <w:rsid w:val="005A1121"/>
    <w:rsid w:val="005A2C40"/>
    <w:rsid w:val="005A4374"/>
    <w:rsid w:val="005A51E1"/>
    <w:rsid w:val="005A5C14"/>
    <w:rsid w:val="005A665F"/>
    <w:rsid w:val="005A6D79"/>
    <w:rsid w:val="005A75C9"/>
    <w:rsid w:val="005A760F"/>
    <w:rsid w:val="005A7E04"/>
    <w:rsid w:val="005A7EC3"/>
    <w:rsid w:val="005B06E7"/>
    <w:rsid w:val="005B0707"/>
    <w:rsid w:val="005B1217"/>
    <w:rsid w:val="005B2315"/>
    <w:rsid w:val="005B2750"/>
    <w:rsid w:val="005B3804"/>
    <w:rsid w:val="005B40EA"/>
    <w:rsid w:val="005B4639"/>
    <w:rsid w:val="005B534B"/>
    <w:rsid w:val="005B5935"/>
    <w:rsid w:val="005B5DC4"/>
    <w:rsid w:val="005B62F2"/>
    <w:rsid w:val="005B630B"/>
    <w:rsid w:val="005B6544"/>
    <w:rsid w:val="005B67FF"/>
    <w:rsid w:val="005B6CFD"/>
    <w:rsid w:val="005B709B"/>
    <w:rsid w:val="005B7228"/>
    <w:rsid w:val="005B7CB9"/>
    <w:rsid w:val="005C0059"/>
    <w:rsid w:val="005C05E8"/>
    <w:rsid w:val="005C0D07"/>
    <w:rsid w:val="005C197A"/>
    <w:rsid w:val="005C28B8"/>
    <w:rsid w:val="005C320B"/>
    <w:rsid w:val="005C3D69"/>
    <w:rsid w:val="005C452C"/>
    <w:rsid w:val="005C5731"/>
    <w:rsid w:val="005C5C8D"/>
    <w:rsid w:val="005C5EDD"/>
    <w:rsid w:val="005C6454"/>
    <w:rsid w:val="005C6C4A"/>
    <w:rsid w:val="005C7016"/>
    <w:rsid w:val="005C74EF"/>
    <w:rsid w:val="005C7CB9"/>
    <w:rsid w:val="005D0C69"/>
    <w:rsid w:val="005D103B"/>
    <w:rsid w:val="005D1AC3"/>
    <w:rsid w:val="005D32E7"/>
    <w:rsid w:val="005D37F3"/>
    <w:rsid w:val="005D3B52"/>
    <w:rsid w:val="005D4954"/>
    <w:rsid w:val="005D4D0F"/>
    <w:rsid w:val="005D5996"/>
    <w:rsid w:val="005D6247"/>
    <w:rsid w:val="005D6FC4"/>
    <w:rsid w:val="005D70BC"/>
    <w:rsid w:val="005D78A3"/>
    <w:rsid w:val="005E07FA"/>
    <w:rsid w:val="005E0AE2"/>
    <w:rsid w:val="005E1C81"/>
    <w:rsid w:val="005E2354"/>
    <w:rsid w:val="005E24DF"/>
    <w:rsid w:val="005E2D31"/>
    <w:rsid w:val="005E3186"/>
    <w:rsid w:val="005E386B"/>
    <w:rsid w:val="005E3F08"/>
    <w:rsid w:val="005E3F95"/>
    <w:rsid w:val="005E4392"/>
    <w:rsid w:val="005E517A"/>
    <w:rsid w:val="005E6032"/>
    <w:rsid w:val="005E718A"/>
    <w:rsid w:val="005E721B"/>
    <w:rsid w:val="005E783C"/>
    <w:rsid w:val="005E7E8C"/>
    <w:rsid w:val="005F02F1"/>
    <w:rsid w:val="005F0EB9"/>
    <w:rsid w:val="005F1672"/>
    <w:rsid w:val="005F20A0"/>
    <w:rsid w:val="005F2144"/>
    <w:rsid w:val="005F2668"/>
    <w:rsid w:val="005F391B"/>
    <w:rsid w:val="005F40BF"/>
    <w:rsid w:val="005F467C"/>
    <w:rsid w:val="005F53AF"/>
    <w:rsid w:val="005F619F"/>
    <w:rsid w:val="005F74BF"/>
    <w:rsid w:val="005F7727"/>
    <w:rsid w:val="005F7A0D"/>
    <w:rsid w:val="005F7A7A"/>
    <w:rsid w:val="00600558"/>
    <w:rsid w:val="00600E03"/>
    <w:rsid w:val="00600E37"/>
    <w:rsid w:val="00601071"/>
    <w:rsid w:val="00601899"/>
    <w:rsid w:val="00601C67"/>
    <w:rsid w:val="00601D36"/>
    <w:rsid w:val="00601DC0"/>
    <w:rsid w:val="006027BE"/>
    <w:rsid w:val="006037D0"/>
    <w:rsid w:val="00603CE0"/>
    <w:rsid w:val="0060703F"/>
    <w:rsid w:val="0060732F"/>
    <w:rsid w:val="00607978"/>
    <w:rsid w:val="00607A9F"/>
    <w:rsid w:val="00607B1D"/>
    <w:rsid w:val="00607D55"/>
    <w:rsid w:val="006100D4"/>
    <w:rsid w:val="006128F0"/>
    <w:rsid w:val="00612EE4"/>
    <w:rsid w:val="0061350D"/>
    <w:rsid w:val="00614C94"/>
    <w:rsid w:val="00615015"/>
    <w:rsid w:val="0061526A"/>
    <w:rsid w:val="00616012"/>
    <w:rsid w:val="006174C9"/>
    <w:rsid w:val="00617841"/>
    <w:rsid w:val="00617CAB"/>
    <w:rsid w:val="0062001D"/>
    <w:rsid w:val="0062055C"/>
    <w:rsid w:val="00620677"/>
    <w:rsid w:val="00621980"/>
    <w:rsid w:val="00622EBD"/>
    <w:rsid w:val="006231CA"/>
    <w:rsid w:val="00624162"/>
    <w:rsid w:val="00625028"/>
    <w:rsid w:val="0062569B"/>
    <w:rsid w:val="00625AAB"/>
    <w:rsid w:val="00625EE8"/>
    <w:rsid w:val="00625F75"/>
    <w:rsid w:val="00626133"/>
    <w:rsid w:val="00626E85"/>
    <w:rsid w:val="00626F64"/>
    <w:rsid w:val="006274B0"/>
    <w:rsid w:val="00627A86"/>
    <w:rsid w:val="00627D38"/>
    <w:rsid w:val="00630C59"/>
    <w:rsid w:val="0063187C"/>
    <w:rsid w:val="00631A0C"/>
    <w:rsid w:val="00632B3A"/>
    <w:rsid w:val="006331F8"/>
    <w:rsid w:val="00633263"/>
    <w:rsid w:val="006334D9"/>
    <w:rsid w:val="006374C8"/>
    <w:rsid w:val="0064040E"/>
    <w:rsid w:val="006414E5"/>
    <w:rsid w:val="006415BB"/>
    <w:rsid w:val="006419E7"/>
    <w:rsid w:val="006422BC"/>
    <w:rsid w:val="00644B3E"/>
    <w:rsid w:val="00644BE6"/>
    <w:rsid w:val="00644E57"/>
    <w:rsid w:val="00644E8C"/>
    <w:rsid w:val="00645578"/>
    <w:rsid w:val="006456C2"/>
    <w:rsid w:val="00645D22"/>
    <w:rsid w:val="006461D6"/>
    <w:rsid w:val="00647C1B"/>
    <w:rsid w:val="00650A5D"/>
    <w:rsid w:val="00650BF5"/>
    <w:rsid w:val="00650FCD"/>
    <w:rsid w:val="006521BA"/>
    <w:rsid w:val="00652AD4"/>
    <w:rsid w:val="00653201"/>
    <w:rsid w:val="00655015"/>
    <w:rsid w:val="00655216"/>
    <w:rsid w:val="00655D55"/>
    <w:rsid w:val="0065617B"/>
    <w:rsid w:val="006567EA"/>
    <w:rsid w:val="0066053C"/>
    <w:rsid w:val="00660A55"/>
    <w:rsid w:val="0066105D"/>
    <w:rsid w:val="00661483"/>
    <w:rsid w:val="006616F2"/>
    <w:rsid w:val="00661994"/>
    <w:rsid w:val="00663398"/>
    <w:rsid w:val="00663C25"/>
    <w:rsid w:val="00663E47"/>
    <w:rsid w:val="00663EC7"/>
    <w:rsid w:val="00664065"/>
    <w:rsid w:val="006640A3"/>
    <w:rsid w:val="0066428E"/>
    <w:rsid w:val="00664604"/>
    <w:rsid w:val="00664BC6"/>
    <w:rsid w:val="00664F47"/>
    <w:rsid w:val="00665F46"/>
    <w:rsid w:val="006663D0"/>
    <w:rsid w:val="0066794E"/>
    <w:rsid w:val="0067027D"/>
    <w:rsid w:val="0067029F"/>
    <w:rsid w:val="006713F0"/>
    <w:rsid w:val="00672539"/>
    <w:rsid w:val="00672C67"/>
    <w:rsid w:val="00672E5B"/>
    <w:rsid w:val="0067387C"/>
    <w:rsid w:val="00674F7C"/>
    <w:rsid w:val="00676DAA"/>
    <w:rsid w:val="0067720A"/>
    <w:rsid w:val="006772AA"/>
    <w:rsid w:val="00677557"/>
    <w:rsid w:val="00677EEA"/>
    <w:rsid w:val="00677FA8"/>
    <w:rsid w:val="00680F3F"/>
    <w:rsid w:val="006811BF"/>
    <w:rsid w:val="0068133D"/>
    <w:rsid w:val="0068290A"/>
    <w:rsid w:val="00683087"/>
    <w:rsid w:val="0068413A"/>
    <w:rsid w:val="00684AD2"/>
    <w:rsid w:val="006854BE"/>
    <w:rsid w:val="0068616B"/>
    <w:rsid w:val="00686538"/>
    <w:rsid w:val="00686B70"/>
    <w:rsid w:val="00690076"/>
    <w:rsid w:val="00690285"/>
    <w:rsid w:val="0069070E"/>
    <w:rsid w:val="0069096D"/>
    <w:rsid w:val="00691162"/>
    <w:rsid w:val="0069124E"/>
    <w:rsid w:val="00691A46"/>
    <w:rsid w:val="006920E7"/>
    <w:rsid w:val="0069222B"/>
    <w:rsid w:val="00692E38"/>
    <w:rsid w:val="00692F49"/>
    <w:rsid w:val="00695449"/>
    <w:rsid w:val="006957BC"/>
    <w:rsid w:val="00696051"/>
    <w:rsid w:val="006971A5"/>
    <w:rsid w:val="0069778F"/>
    <w:rsid w:val="006A0DA0"/>
    <w:rsid w:val="006A2C77"/>
    <w:rsid w:val="006A337A"/>
    <w:rsid w:val="006A4AC5"/>
    <w:rsid w:val="006A595C"/>
    <w:rsid w:val="006A659D"/>
    <w:rsid w:val="006A6700"/>
    <w:rsid w:val="006A6D69"/>
    <w:rsid w:val="006A7155"/>
    <w:rsid w:val="006A7D54"/>
    <w:rsid w:val="006A7E5E"/>
    <w:rsid w:val="006B09CB"/>
    <w:rsid w:val="006B0BD1"/>
    <w:rsid w:val="006B18C5"/>
    <w:rsid w:val="006B19ED"/>
    <w:rsid w:val="006B1B7E"/>
    <w:rsid w:val="006B29CE"/>
    <w:rsid w:val="006B3EB1"/>
    <w:rsid w:val="006B40ED"/>
    <w:rsid w:val="006B467D"/>
    <w:rsid w:val="006B47E0"/>
    <w:rsid w:val="006B49BA"/>
    <w:rsid w:val="006B520A"/>
    <w:rsid w:val="006B5329"/>
    <w:rsid w:val="006B667B"/>
    <w:rsid w:val="006B6C31"/>
    <w:rsid w:val="006B73F3"/>
    <w:rsid w:val="006C11EF"/>
    <w:rsid w:val="006C14EA"/>
    <w:rsid w:val="006C1F3E"/>
    <w:rsid w:val="006C1F72"/>
    <w:rsid w:val="006C23C4"/>
    <w:rsid w:val="006C2433"/>
    <w:rsid w:val="006C2DB9"/>
    <w:rsid w:val="006C421B"/>
    <w:rsid w:val="006C4223"/>
    <w:rsid w:val="006C4298"/>
    <w:rsid w:val="006C4D2D"/>
    <w:rsid w:val="006C5192"/>
    <w:rsid w:val="006C561A"/>
    <w:rsid w:val="006C5737"/>
    <w:rsid w:val="006C583D"/>
    <w:rsid w:val="006C6179"/>
    <w:rsid w:val="006C6CF7"/>
    <w:rsid w:val="006C76D0"/>
    <w:rsid w:val="006C7867"/>
    <w:rsid w:val="006D004D"/>
    <w:rsid w:val="006D0CB7"/>
    <w:rsid w:val="006D0F92"/>
    <w:rsid w:val="006D1106"/>
    <w:rsid w:val="006D130B"/>
    <w:rsid w:val="006D13C6"/>
    <w:rsid w:val="006D1A78"/>
    <w:rsid w:val="006D1AE3"/>
    <w:rsid w:val="006D2574"/>
    <w:rsid w:val="006D2D81"/>
    <w:rsid w:val="006D357E"/>
    <w:rsid w:val="006D3BB9"/>
    <w:rsid w:val="006D40E9"/>
    <w:rsid w:val="006D7176"/>
    <w:rsid w:val="006D79EB"/>
    <w:rsid w:val="006D7E46"/>
    <w:rsid w:val="006E11EC"/>
    <w:rsid w:val="006E13F0"/>
    <w:rsid w:val="006E15A3"/>
    <w:rsid w:val="006E1943"/>
    <w:rsid w:val="006E1D19"/>
    <w:rsid w:val="006E235C"/>
    <w:rsid w:val="006E26A5"/>
    <w:rsid w:val="006E375C"/>
    <w:rsid w:val="006E4783"/>
    <w:rsid w:val="006E496D"/>
    <w:rsid w:val="006E4C1C"/>
    <w:rsid w:val="006E4EA0"/>
    <w:rsid w:val="006E4F2B"/>
    <w:rsid w:val="006E5C3C"/>
    <w:rsid w:val="006E65F0"/>
    <w:rsid w:val="006F05B6"/>
    <w:rsid w:val="006F0C34"/>
    <w:rsid w:val="006F2529"/>
    <w:rsid w:val="006F3159"/>
    <w:rsid w:val="006F32CC"/>
    <w:rsid w:val="006F47F5"/>
    <w:rsid w:val="006F4A14"/>
    <w:rsid w:val="006F4F6C"/>
    <w:rsid w:val="006F547D"/>
    <w:rsid w:val="006F600A"/>
    <w:rsid w:val="006F6DCB"/>
    <w:rsid w:val="006F7972"/>
    <w:rsid w:val="0070022B"/>
    <w:rsid w:val="00700CB2"/>
    <w:rsid w:val="00701064"/>
    <w:rsid w:val="00701C3D"/>
    <w:rsid w:val="00701DCB"/>
    <w:rsid w:val="0070218C"/>
    <w:rsid w:val="00702CB6"/>
    <w:rsid w:val="00703588"/>
    <w:rsid w:val="0070406F"/>
    <w:rsid w:val="00704272"/>
    <w:rsid w:val="0070436C"/>
    <w:rsid w:val="0070458B"/>
    <w:rsid w:val="00704EA0"/>
    <w:rsid w:val="00704FD7"/>
    <w:rsid w:val="00705A64"/>
    <w:rsid w:val="00706EA0"/>
    <w:rsid w:val="00707ABC"/>
    <w:rsid w:val="00707D32"/>
    <w:rsid w:val="00707FE3"/>
    <w:rsid w:val="0071071B"/>
    <w:rsid w:val="00710859"/>
    <w:rsid w:val="00711D33"/>
    <w:rsid w:val="0071269F"/>
    <w:rsid w:val="0071310A"/>
    <w:rsid w:val="007132B7"/>
    <w:rsid w:val="00713AE8"/>
    <w:rsid w:val="00714C5C"/>
    <w:rsid w:val="007150AF"/>
    <w:rsid w:val="007151D6"/>
    <w:rsid w:val="0071609F"/>
    <w:rsid w:val="00716241"/>
    <w:rsid w:val="00716DE7"/>
    <w:rsid w:val="00716F51"/>
    <w:rsid w:val="007178DA"/>
    <w:rsid w:val="00717D51"/>
    <w:rsid w:val="007200AF"/>
    <w:rsid w:val="00720663"/>
    <w:rsid w:val="00720C6A"/>
    <w:rsid w:val="00721207"/>
    <w:rsid w:val="00721613"/>
    <w:rsid w:val="0072184F"/>
    <w:rsid w:val="00721D84"/>
    <w:rsid w:val="00722975"/>
    <w:rsid w:val="00724563"/>
    <w:rsid w:val="00724E98"/>
    <w:rsid w:val="00725944"/>
    <w:rsid w:val="00725970"/>
    <w:rsid w:val="00726958"/>
    <w:rsid w:val="00726FD3"/>
    <w:rsid w:val="00727904"/>
    <w:rsid w:val="007301B7"/>
    <w:rsid w:val="007302D3"/>
    <w:rsid w:val="00730402"/>
    <w:rsid w:val="0073060D"/>
    <w:rsid w:val="00730A2D"/>
    <w:rsid w:val="00730AAF"/>
    <w:rsid w:val="00730E44"/>
    <w:rsid w:val="00732B5E"/>
    <w:rsid w:val="00733C39"/>
    <w:rsid w:val="00734CEC"/>
    <w:rsid w:val="00734FEF"/>
    <w:rsid w:val="007350B6"/>
    <w:rsid w:val="00735217"/>
    <w:rsid w:val="0073535E"/>
    <w:rsid w:val="00735B07"/>
    <w:rsid w:val="007361B7"/>
    <w:rsid w:val="007374F5"/>
    <w:rsid w:val="00737542"/>
    <w:rsid w:val="00737698"/>
    <w:rsid w:val="00737AA1"/>
    <w:rsid w:val="00737CAD"/>
    <w:rsid w:val="00740839"/>
    <w:rsid w:val="00741440"/>
    <w:rsid w:val="007415F8"/>
    <w:rsid w:val="00741BA1"/>
    <w:rsid w:val="007431D7"/>
    <w:rsid w:val="00743F5D"/>
    <w:rsid w:val="00744225"/>
    <w:rsid w:val="0074496F"/>
    <w:rsid w:val="0074539D"/>
    <w:rsid w:val="00745603"/>
    <w:rsid w:val="00745697"/>
    <w:rsid w:val="00745938"/>
    <w:rsid w:val="00746782"/>
    <w:rsid w:val="00747834"/>
    <w:rsid w:val="00747CC9"/>
    <w:rsid w:val="0075025C"/>
    <w:rsid w:val="00750884"/>
    <w:rsid w:val="00750ABC"/>
    <w:rsid w:val="007514C3"/>
    <w:rsid w:val="00751E5F"/>
    <w:rsid w:val="00752C68"/>
    <w:rsid w:val="00752CD3"/>
    <w:rsid w:val="007539DA"/>
    <w:rsid w:val="00754596"/>
    <w:rsid w:val="00754982"/>
    <w:rsid w:val="00755128"/>
    <w:rsid w:val="007557A2"/>
    <w:rsid w:val="00756362"/>
    <w:rsid w:val="00756CA5"/>
    <w:rsid w:val="0075717C"/>
    <w:rsid w:val="00757EB6"/>
    <w:rsid w:val="00760479"/>
    <w:rsid w:val="00760700"/>
    <w:rsid w:val="00760BC0"/>
    <w:rsid w:val="00760FD9"/>
    <w:rsid w:val="00761F61"/>
    <w:rsid w:val="00762DD6"/>
    <w:rsid w:val="007636CD"/>
    <w:rsid w:val="00763F9C"/>
    <w:rsid w:val="00764392"/>
    <w:rsid w:val="00764B5E"/>
    <w:rsid w:val="00764E2D"/>
    <w:rsid w:val="0076537C"/>
    <w:rsid w:val="00765619"/>
    <w:rsid w:val="00765924"/>
    <w:rsid w:val="00765A25"/>
    <w:rsid w:val="00766F25"/>
    <w:rsid w:val="00767482"/>
    <w:rsid w:val="007677E3"/>
    <w:rsid w:val="00767D97"/>
    <w:rsid w:val="00770E46"/>
    <w:rsid w:val="00771444"/>
    <w:rsid w:val="00771A87"/>
    <w:rsid w:val="00771AB1"/>
    <w:rsid w:val="00771C52"/>
    <w:rsid w:val="00771E08"/>
    <w:rsid w:val="00771FE1"/>
    <w:rsid w:val="007724D9"/>
    <w:rsid w:val="00772AA3"/>
    <w:rsid w:val="00772FA4"/>
    <w:rsid w:val="007730A6"/>
    <w:rsid w:val="0077351A"/>
    <w:rsid w:val="007740DB"/>
    <w:rsid w:val="00775621"/>
    <w:rsid w:val="00775941"/>
    <w:rsid w:val="00776510"/>
    <w:rsid w:val="0077689A"/>
    <w:rsid w:val="00777238"/>
    <w:rsid w:val="00777B16"/>
    <w:rsid w:val="00777BD4"/>
    <w:rsid w:val="007807A2"/>
    <w:rsid w:val="00781360"/>
    <w:rsid w:val="0078164A"/>
    <w:rsid w:val="00781D02"/>
    <w:rsid w:val="00781E15"/>
    <w:rsid w:val="00782991"/>
    <w:rsid w:val="007842EA"/>
    <w:rsid w:val="007850BF"/>
    <w:rsid w:val="00785909"/>
    <w:rsid w:val="007864BA"/>
    <w:rsid w:val="00786B4A"/>
    <w:rsid w:val="00786B66"/>
    <w:rsid w:val="0079012E"/>
    <w:rsid w:val="00790434"/>
    <w:rsid w:val="00790FBE"/>
    <w:rsid w:val="0079192A"/>
    <w:rsid w:val="00792CAD"/>
    <w:rsid w:val="00793684"/>
    <w:rsid w:val="00794BDA"/>
    <w:rsid w:val="00794E99"/>
    <w:rsid w:val="00795AF9"/>
    <w:rsid w:val="00795ECE"/>
    <w:rsid w:val="00795F4B"/>
    <w:rsid w:val="00796F15"/>
    <w:rsid w:val="007974E7"/>
    <w:rsid w:val="0079755F"/>
    <w:rsid w:val="007A0BBA"/>
    <w:rsid w:val="007A0E21"/>
    <w:rsid w:val="007A0FCB"/>
    <w:rsid w:val="007A16EA"/>
    <w:rsid w:val="007A1D64"/>
    <w:rsid w:val="007A211A"/>
    <w:rsid w:val="007A2186"/>
    <w:rsid w:val="007A23A3"/>
    <w:rsid w:val="007A3051"/>
    <w:rsid w:val="007A3451"/>
    <w:rsid w:val="007A3B31"/>
    <w:rsid w:val="007A3BD5"/>
    <w:rsid w:val="007A4793"/>
    <w:rsid w:val="007A4D8B"/>
    <w:rsid w:val="007A548C"/>
    <w:rsid w:val="007A5DAF"/>
    <w:rsid w:val="007A60E9"/>
    <w:rsid w:val="007A6985"/>
    <w:rsid w:val="007A7A5B"/>
    <w:rsid w:val="007B00A7"/>
    <w:rsid w:val="007B0374"/>
    <w:rsid w:val="007B1541"/>
    <w:rsid w:val="007B1D11"/>
    <w:rsid w:val="007B205A"/>
    <w:rsid w:val="007B20A4"/>
    <w:rsid w:val="007B347B"/>
    <w:rsid w:val="007B3FA0"/>
    <w:rsid w:val="007B4388"/>
    <w:rsid w:val="007B55C1"/>
    <w:rsid w:val="007B5D57"/>
    <w:rsid w:val="007B5E57"/>
    <w:rsid w:val="007B67D9"/>
    <w:rsid w:val="007B685A"/>
    <w:rsid w:val="007B68BA"/>
    <w:rsid w:val="007B6EA6"/>
    <w:rsid w:val="007B714A"/>
    <w:rsid w:val="007B7C21"/>
    <w:rsid w:val="007C05A4"/>
    <w:rsid w:val="007C071F"/>
    <w:rsid w:val="007C1165"/>
    <w:rsid w:val="007C124D"/>
    <w:rsid w:val="007C218B"/>
    <w:rsid w:val="007C2893"/>
    <w:rsid w:val="007C2A3B"/>
    <w:rsid w:val="007C3B8D"/>
    <w:rsid w:val="007C4199"/>
    <w:rsid w:val="007C4227"/>
    <w:rsid w:val="007C4472"/>
    <w:rsid w:val="007C48A5"/>
    <w:rsid w:val="007C48B8"/>
    <w:rsid w:val="007C5234"/>
    <w:rsid w:val="007C58E3"/>
    <w:rsid w:val="007C59F3"/>
    <w:rsid w:val="007C5C8F"/>
    <w:rsid w:val="007C6D6C"/>
    <w:rsid w:val="007C7242"/>
    <w:rsid w:val="007C7B39"/>
    <w:rsid w:val="007D1A63"/>
    <w:rsid w:val="007D1B99"/>
    <w:rsid w:val="007D2207"/>
    <w:rsid w:val="007D2443"/>
    <w:rsid w:val="007D260F"/>
    <w:rsid w:val="007D3673"/>
    <w:rsid w:val="007D3CB2"/>
    <w:rsid w:val="007D403C"/>
    <w:rsid w:val="007D4F79"/>
    <w:rsid w:val="007D6143"/>
    <w:rsid w:val="007E0B11"/>
    <w:rsid w:val="007E1983"/>
    <w:rsid w:val="007E2F33"/>
    <w:rsid w:val="007E4611"/>
    <w:rsid w:val="007E4991"/>
    <w:rsid w:val="007E4E4F"/>
    <w:rsid w:val="007E5C7B"/>
    <w:rsid w:val="007E5F13"/>
    <w:rsid w:val="007E63E7"/>
    <w:rsid w:val="007E67FF"/>
    <w:rsid w:val="007E78B7"/>
    <w:rsid w:val="007F1BEB"/>
    <w:rsid w:val="007F2BC1"/>
    <w:rsid w:val="007F3C7B"/>
    <w:rsid w:val="007F48C9"/>
    <w:rsid w:val="007F4F75"/>
    <w:rsid w:val="007F51A9"/>
    <w:rsid w:val="007F65CB"/>
    <w:rsid w:val="007F69D7"/>
    <w:rsid w:val="007F7948"/>
    <w:rsid w:val="007F7B3B"/>
    <w:rsid w:val="008008D0"/>
    <w:rsid w:val="00800EEB"/>
    <w:rsid w:val="008015A9"/>
    <w:rsid w:val="008016C9"/>
    <w:rsid w:val="00801A3A"/>
    <w:rsid w:val="00802D0C"/>
    <w:rsid w:val="00803B9A"/>
    <w:rsid w:val="00804189"/>
    <w:rsid w:val="008046F8"/>
    <w:rsid w:val="00805B1E"/>
    <w:rsid w:val="00805E28"/>
    <w:rsid w:val="00806D92"/>
    <w:rsid w:val="0080769B"/>
    <w:rsid w:val="0080798D"/>
    <w:rsid w:val="00810D12"/>
    <w:rsid w:val="008115E5"/>
    <w:rsid w:val="00812401"/>
    <w:rsid w:val="0081347A"/>
    <w:rsid w:val="00813B52"/>
    <w:rsid w:val="008144C0"/>
    <w:rsid w:val="00814671"/>
    <w:rsid w:val="00814723"/>
    <w:rsid w:val="00814D8F"/>
    <w:rsid w:val="00816B6D"/>
    <w:rsid w:val="008177E4"/>
    <w:rsid w:val="00817AF5"/>
    <w:rsid w:val="008204BC"/>
    <w:rsid w:val="0082154E"/>
    <w:rsid w:val="00821805"/>
    <w:rsid w:val="00822F00"/>
    <w:rsid w:val="00822FC4"/>
    <w:rsid w:val="008235AD"/>
    <w:rsid w:val="0082462C"/>
    <w:rsid w:val="008247B4"/>
    <w:rsid w:val="00825324"/>
    <w:rsid w:val="00827068"/>
    <w:rsid w:val="00827085"/>
    <w:rsid w:val="00827A03"/>
    <w:rsid w:val="008305A9"/>
    <w:rsid w:val="00830C92"/>
    <w:rsid w:val="008328EA"/>
    <w:rsid w:val="00833F3B"/>
    <w:rsid w:val="008343AB"/>
    <w:rsid w:val="00834563"/>
    <w:rsid w:val="00834A6E"/>
    <w:rsid w:val="008351F3"/>
    <w:rsid w:val="008353AD"/>
    <w:rsid w:val="00835461"/>
    <w:rsid w:val="00835BA1"/>
    <w:rsid w:val="00836045"/>
    <w:rsid w:val="0083694D"/>
    <w:rsid w:val="008369CB"/>
    <w:rsid w:val="0083768C"/>
    <w:rsid w:val="0083787D"/>
    <w:rsid w:val="00837F47"/>
    <w:rsid w:val="008408F4"/>
    <w:rsid w:val="00841619"/>
    <w:rsid w:val="0084165C"/>
    <w:rsid w:val="00841E17"/>
    <w:rsid w:val="008424C2"/>
    <w:rsid w:val="008431D6"/>
    <w:rsid w:val="008444E4"/>
    <w:rsid w:val="008453DE"/>
    <w:rsid w:val="0084548E"/>
    <w:rsid w:val="00845FE7"/>
    <w:rsid w:val="00846242"/>
    <w:rsid w:val="00846692"/>
    <w:rsid w:val="0084694A"/>
    <w:rsid w:val="0084743B"/>
    <w:rsid w:val="00847905"/>
    <w:rsid w:val="00847CFC"/>
    <w:rsid w:val="008504E2"/>
    <w:rsid w:val="0085162A"/>
    <w:rsid w:val="00851AF8"/>
    <w:rsid w:val="00851DD8"/>
    <w:rsid w:val="008524E8"/>
    <w:rsid w:val="008525E9"/>
    <w:rsid w:val="00852E23"/>
    <w:rsid w:val="00854D3D"/>
    <w:rsid w:val="008554EE"/>
    <w:rsid w:val="00855CAB"/>
    <w:rsid w:val="00855CC4"/>
    <w:rsid w:val="00855E69"/>
    <w:rsid w:val="00856447"/>
    <w:rsid w:val="008565BB"/>
    <w:rsid w:val="008565DA"/>
    <w:rsid w:val="00856611"/>
    <w:rsid w:val="00856820"/>
    <w:rsid w:val="008569B5"/>
    <w:rsid w:val="0085760D"/>
    <w:rsid w:val="00860B65"/>
    <w:rsid w:val="00860BA3"/>
    <w:rsid w:val="00860C1A"/>
    <w:rsid w:val="008623BB"/>
    <w:rsid w:val="008624D7"/>
    <w:rsid w:val="0086299C"/>
    <w:rsid w:val="0086326E"/>
    <w:rsid w:val="0086339B"/>
    <w:rsid w:val="00863969"/>
    <w:rsid w:val="00864A4F"/>
    <w:rsid w:val="00864AD9"/>
    <w:rsid w:val="00865124"/>
    <w:rsid w:val="008658F1"/>
    <w:rsid w:val="0086679E"/>
    <w:rsid w:val="00866E54"/>
    <w:rsid w:val="00866F89"/>
    <w:rsid w:val="008673C6"/>
    <w:rsid w:val="008676C5"/>
    <w:rsid w:val="00867766"/>
    <w:rsid w:val="00870355"/>
    <w:rsid w:val="00870FC8"/>
    <w:rsid w:val="0087112C"/>
    <w:rsid w:val="0087176B"/>
    <w:rsid w:val="00872655"/>
    <w:rsid w:val="008734B5"/>
    <w:rsid w:val="0087422F"/>
    <w:rsid w:val="008747E0"/>
    <w:rsid w:val="008749C2"/>
    <w:rsid w:val="00874D58"/>
    <w:rsid w:val="00874F57"/>
    <w:rsid w:val="00875CEF"/>
    <w:rsid w:val="00876011"/>
    <w:rsid w:val="00876419"/>
    <w:rsid w:val="00876421"/>
    <w:rsid w:val="0087668A"/>
    <w:rsid w:val="00877E8A"/>
    <w:rsid w:val="008800E9"/>
    <w:rsid w:val="00882722"/>
    <w:rsid w:val="0088272C"/>
    <w:rsid w:val="008827E0"/>
    <w:rsid w:val="00882B38"/>
    <w:rsid w:val="00882DF1"/>
    <w:rsid w:val="00883138"/>
    <w:rsid w:val="00883FAB"/>
    <w:rsid w:val="00884CFC"/>
    <w:rsid w:val="008856BC"/>
    <w:rsid w:val="00885BF8"/>
    <w:rsid w:val="00886087"/>
    <w:rsid w:val="00886FC1"/>
    <w:rsid w:val="00890B54"/>
    <w:rsid w:val="00890D65"/>
    <w:rsid w:val="00891A7E"/>
    <w:rsid w:val="00892805"/>
    <w:rsid w:val="00893547"/>
    <w:rsid w:val="0089478F"/>
    <w:rsid w:val="008947A1"/>
    <w:rsid w:val="00894E56"/>
    <w:rsid w:val="008951CF"/>
    <w:rsid w:val="00895499"/>
    <w:rsid w:val="00895F6B"/>
    <w:rsid w:val="008962F1"/>
    <w:rsid w:val="008965AB"/>
    <w:rsid w:val="00896E02"/>
    <w:rsid w:val="00897785"/>
    <w:rsid w:val="008A0B74"/>
    <w:rsid w:val="008A1B51"/>
    <w:rsid w:val="008A1BBB"/>
    <w:rsid w:val="008A21B2"/>
    <w:rsid w:val="008A3330"/>
    <w:rsid w:val="008A34CB"/>
    <w:rsid w:val="008A4348"/>
    <w:rsid w:val="008A48D6"/>
    <w:rsid w:val="008A518D"/>
    <w:rsid w:val="008A55D0"/>
    <w:rsid w:val="008A6B37"/>
    <w:rsid w:val="008A77C5"/>
    <w:rsid w:val="008B0FE0"/>
    <w:rsid w:val="008B1418"/>
    <w:rsid w:val="008B27CF"/>
    <w:rsid w:val="008B2C9F"/>
    <w:rsid w:val="008B344E"/>
    <w:rsid w:val="008B3FEA"/>
    <w:rsid w:val="008B443E"/>
    <w:rsid w:val="008B49F1"/>
    <w:rsid w:val="008B4E77"/>
    <w:rsid w:val="008B53AC"/>
    <w:rsid w:val="008B5412"/>
    <w:rsid w:val="008B5748"/>
    <w:rsid w:val="008B5F2F"/>
    <w:rsid w:val="008B6335"/>
    <w:rsid w:val="008B689B"/>
    <w:rsid w:val="008B7FD5"/>
    <w:rsid w:val="008C039D"/>
    <w:rsid w:val="008C144F"/>
    <w:rsid w:val="008C1D37"/>
    <w:rsid w:val="008C283A"/>
    <w:rsid w:val="008C3943"/>
    <w:rsid w:val="008C5CA6"/>
    <w:rsid w:val="008C5D65"/>
    <w:rsid w:val="008C5FA3"/>
    <w:rsid w:val="008C5FB2"/>
    <w:rsid w:val="008C7009"/>
    <w:rsid w:val="008C7062"/>
    <w:rsid w:val="008C7349"/>
    <w:rsid w:val="008C768F"/>
    <w:rsid w:val="008C796D"/>
    <w:rsid w:val="008C7BB8"/>
    <w:rsid w:val="008D047B"/>
    <w:rsid w:val="008D14A1"/>
    <w:rsid w:val="008D1850"/>
    <w:rsid w:val="008D1DAA"/>
    <w:rsid w:val="008D41B9"/>
    <w:rsid w:val="008D5FA8"/>
    <w:rsid w:val="008D72F6"/>
    <w:rsid w:val="008E01FD"/>
    <w:rsid w:val="008E028E"/>
    <w:rsid w:val="008E0883"/>
    <w:rsid w:val="008E10B7"/>
    <w:rsid w:val="008E1C85"/>
    <w:rsid w:val="008E1CBB"/>
    <w:rsid w:val="008E2339"/>
    <w:rsid w:val="008E2430"/>
    <w:rsid w:val="008E2E66"/>
    <w:rsid w:val="008E3100"/>
    <w:rsid w:val="008E3709"/>
    <w:rsid w:val="008E4AF6"/>
    <w:rsid w:val="008E54F6"/>
    <w:rsid w:val="008E73F0"/>
    <w:rsid w:val="008E76AB"/>
    <w:rsid w:val="008E76FA"/>
    <w:rsid w:val="008E7746"/>
    <w:rsid w:val="008E7761"/>
    <w:rsid w:val="008F0F41"/>
    <w:rsid w:val="008F1082"/>
    <w:rsid w:val="008F164C"/>
    <w:rsid w:val="008F1968"/>
    <w:rsid w:val="008F1DE1"/>
    <w:rsid w:val="008F25DD"/>
    <w:rsid w:val="008F28B6"/>
    <w:rsid w:val="008F2959"/>
    <w:rsid w:val="008F4027"/>
    <w:rsid w:val="008F43CD"/>
    <w:rsid w:val="008F449B"/>
    <w:rsid w:val="008F48F3"/>
    <w:rsid w:val="008F5506"/>
    <w:rsid w:val="008F5BDE"/>
    <w:rsid w:val="008F609F"/>
    <w:rsid w:val="008F7224"/>
    <w:rsid w:val="008F7340"/>
    <w:rsid w:val="009007F8"/>
    <w:rsid w:val="0090153F"/>
    <w:rsid w:val="00901661"/>
    <w:rsid w:val="009024F5"/>
    <w:rsid w:val="00902791"/>
    <w:rsid w:val="00903268"/>
    <w:rsid w:val="009041FE"/>
    <w:rsid w:val="00905919"/>
    <w:rsid w:val="009072A7"/>
    <w:rsid w:val="00907460"/>
    <w:rsid w:val="00910167"/>
    <w:rsid w:val="009105B8"/>
    <w:rsid w:val="00910715"/>
    <w:rsid w:val="0091071F"/>
    <w:rsid w:val="00911D7D"/>
    <w:rsid w:val="0091414D"/>
    <w:rsid w:val="00914D13"/>
    <w:rsid w:val="00914D2A"/>
    <w:rsid w:val="0091512F"/>
    <w:rsid w:val="009164D1"/>
    <w:rsid w:val="00916F08"/>
    <w:rsid w:val="009176D7"/>
    <w:rsid w:val="0091782C"/>
    <w:rsid w:val="0092093E"/>
    <w:rsid w:val="00921BFC"/>
    <w:rsid w:val="00921E32"/>
    <w:rsid w:val="00921F40"/>
    <w:rsid w:val="00922D3F"/>
    <w:rsid w:val="00922EB4"/>
    <w:rsid w:val="00924FDD"/>
    <w:rsid w:val="009250CD"/>
    <w:rsid w:val="009256A7"/>
    <w:rsid w:val="00925C44"/>
    <w:rsid w:val="0092749B"/>
    <w:rsid w:val="009307FB"/>
    <w:rsid w:val="009309F7"/>
    <w:rsid w:val="009315BD"/>
    <w:rsid w:val="00932282"/>
    <w:rsid w:val="00932838"/>
    <w:rsid w:val="00932B0E"/>
    <w:rsid w:val="0093312D"/>
    <w:rsid w:val="00934057"/>
    <w:rsid w:val="009341BA"/>
    <w:rsid w:val="0093459B"/>
    <w:rsid w:val="00934CE5"/>
    <w:rsid w:val="00936606"/>
    <w:rsid w:val="009400A5"/>
    <w:rsid w:val="009405AF"/>
    <w:rsid w:val="0094107C"/>
    <w:rsid w:val="009411D7"/>
    <w:rsid w:val="00941668"/>
    <w:rsid w:val="00941713"/>
    <w:rsid w:val="009421FB"/>
    <w:rsid w:val="0094238A"/>
    <w:rsid w:val="00943389"/>
    <w:rsid w:val="00943A8C"/>
    <w:rsid w:val="009448FF"/>
    <w:rsid w:val="00944D75"/>
    <w:rsid w:val="009458F0"/>
    <w:rsid w:val="00945EC2"/>
    <w:rsid w:val="00946C16"/>
    <w:rsid w:val="00946EEE"/>
    <w:rsid w:val="00946F41"/>
    <w:rsid w:val="00950626"/>
    <w:rsid w:val="009517F4"/>
    <w:rsid w:val="009521D0"/>
    <w:rsid w:val="009523DA"/>
    <w:rsid w:val="00953EFA"/>
    <w:rsid w:val="00954E51"/>
    <w:rsid w:val="00956307"/>
    <w:rsid w:val="00956C26"/>
    <w:rsid w:val="00957A89"/>
    <w:rsid w:val="00960DFE"/>
    <w:rsid w:val="009622F1"/>
    <w:rsid w:val="00962BAD"/>
    <w:rsid w:val="00962FBF"/>
    <w:rsid w:val="009647B0"/>
    <w:rsid w:val="00964D59"/>
    <w:rsid w:val="0096560A"/>
    <w:rsid w:val="009659F9"/>
    <w:rsid w:val="0096603E"/>
    <w:rsid w:val="0096635F"/>
    <w:rsid w:val="0096712B"/>
    <w:rsid w:val="0096754E"/>
    <w:rsid w:val="00971260"/>
    <w:rsid w:val="00973065"/>
    <w:rsid w:val="00973B23"/>
    <w:rsid w:val="009743C0"/>
    <w:rsid w:val="00974DCD"/>
    <w:rsid w:val="0097560B"/>
    <w:rsid w:val="00975AF1"/>
    <w:rsid w:val="00975C19"/>
    <w:rsid w:val="0097663D"/>
    <w:rsid w:val="009769EC"/>
    <w:rsid w:val="00976DEE"/>
    <w:rsid w:val="00977201"/>
    <w:rsid w:val="00977213"/>
    <w:rsid w:val="009773F8"/>
    <w:rsid w:val="009777F8"/>
    <w:rsid w:val="00980479"/>
    <w:rsid w:val="00980C23"/>
    <w:rsid w:val="00980D36"/>
    <w:rsid w:val="009819C6"/>
    <w:rsid w:val="00981C70"/>
    <w:rsid w:val="00982D59"/>
    <w:rsid w:val="00983F61"/>
    <w:rsid w:val="009842B3"/>
    <w:rsid w:val="009844C2"/>
    <w:rsid w:val="00984897"/>
    <w:rsid w:val="00984A99"/>
    <w:rsid w:val="009857C0"/>
    <w:rsid w:val="00985BD7"/>
    <w:rsid w:val="0098643B"/>
    <w:rsid w:val="009872C2"/>
    <w:rsid w:val="00990539"/>
    <w:rsid w:val="00990C3E"/>
    <w:rsid w:val="00991614"/>
    <w:rsid w:val="009917A6"/>
    <w:rsid w:val="00991979"/>
    <w:rsid w:val="00992244"/>
    <w:rsid w:val="00992FE9"/>
    <w:rsid w:val="009938AB"/>
    <w:rsid w:val="00993DCC"/>
    <w:rsid w:val="00993E98"/>
    <w:rsid w:val="009978FD"/>
    <w:rsid w:val="00997ABF"/>
    <w:rsid w:val="00997AC0"/>
    <w:rsid w:val="00997BCE"/>
    <w:rsid w:val="00997FDD"/>
    <w:rsid w:val="009A016F"/>
    <w:rsid w:val="009A0751"/>
    <w:rsid w:val="009A1411"/>
    <w:rsid w:val="009A1B8E"/>
    <w:rsid w:val="009A350D"/>
    <w:rsid w:val="009A36F6"/>
    <w:rsid w:val="009A457D"/>
    <w:rsid w:val="009A5831"/>
    <w:rsid w:val="009A591E"/>
    <w:rsid w:val="009A5C1C"/>
    <w:rsid w:val="009A5D77"/>
    <w:rsid w:val="009A66C6"/>
    <w:rsid w:val="009A6937"/>
    <w:rsid w:val="009A6F70"/>
    <w:rsid w:val="009A6F81"/>
    <w:rsid w:val="009A727D"/>
    <w:rsid w:val="009B0350"/>
    <w:rsid w:val="009B0795"/>
    <w:rsid w:val="009B0C5E"/>
    <w:rsid w:val="009B1945"/>
    <w:rsid w:val="009B2C61"/>
    <w:rsid w:val="009B43C0"/>
    <w:rsid w:val="009B4671"/>
    <w:rsid w:val="009B46EC"/>
    <w:rsid w:val="009B49B2"/>
    <w:rsid w:val="009B5FCB"/>
    <w:rsid w:val="009B73A8"/>
    <w:rsid w:val="009B79A1"/>
    <w:rsid w:val="009B7C19"/>
    <w:rsid w:val="009C00F2"/>
    <w:rsid w:val="009C0358"/>
    <w:rsid w:val="009C0668"/>
    <w:rsid w:val="009C0F5F"/>
    <w:rsid w:val="009C152E"/>
    <w:rsid w:val="009C2887"/>
    <w:rsid w:val="009C3866"/>
    <w:rsid w:val="009C46C2"/>
    <w:rsid w:val="009C5E2D"/>
    <w:rsid w:val="009C636D"/>
    <w:rsid w:val="009C654E"/>
    <w:rsid w:val="009C7737"/>
    <w:rsid w:val="009C7D68"/>
    <w:rsid w:val="009D020B"/>
    <w:rsid w:val="009D0782"/>
    <w:rsid w:val="009D1134"/>
    <w:rsid w:val="009D2764"/>
    <w:rsid w:val="009D2889"/>
    <w:rsid w:val="009D31A7"/>
    <w:rsid w:val="009D4126"/>
    <w:rsid w:val="009D4ADE"/>
    <w:rsid w:val="009D4AFB"/>
    <w:rsid w:val="009D4EC9"/>
    <w:rsid w:val="009D4FB2"/>
    <w:rsid w:val="009D52E8"/>
    <w:rsid w:val="009D5912"/>
    <w:rsid w:val="009D5918"/>
    <w:rsid w:val="009D5A94"/>
    <w:rsid w:val="009D5B71"/>
    <w:rsid w:val="009D5CE8"/>
    <w:rsid w:val="009D632B"/>
    <w:rsid w:val="009D6545"/>
    <w:rsid w:val="009E0253"/>
    <w:rsid w:val="009E05C5"/>
    <w:rsid w:val="009E07BC"/>
    <w:rsid w:val="009E0B5F"/>
    <w:rsid w:val="009E0E27"/>
    <w:rsid w:val="009E18C6"/>
    <w:rsid w:val="009E28DB"/>
    <w:rsid w:val="009E3BA7"/>
    <w:rsid w:val="009E3E8B"/>
    <w:rsid w:val="009E4961"/>
    <w:rsid w:val="009E4B69"/>
    <w:rsid w:val="009E533B"/>
    <w:rsid w:val="009E56DB"/>
    <w:rsid w:val="009E5CD6"/>
    <w:rsid w:val="009E6190"/>
    <w:rsid w:val="009E7495"/>
    <w:rsid w:val="009E75D3"/>
    <w:rsid w:val="009F0D82"/>
    <w:rsid w:val="009F168F"/>
    <w:rsid w:val="009F1747"/>
    <w:rsid w:val="009F1DA4"/>
    <w:rsid w:val="009F2465"/>
    <w:rsid w:val="009F380A"/>
    <w:rsid w:val="009F3936"/>
    <w:rsid w:val="009F4702"/>
    <w:rsid w:val="009F4852"/>
    <w:rsid w:val="009F4A2B"/>
    <w:rsid w:val="009F5C59"/>
    <w:rsid w:val="009F749C"/>
    <w:rsid w:val="009F7A9D"/>
    <w:rsid w:val="009F7AE7"/>
    <w:rsid w:val="00A00166"/>
    <w:rsid w:val="00A008D7"/>
    <w:rsid w:val="00A01490"/>
    <w:rsid w:val="00A01B8A"/>
    <w:rsid w:val="00A020E3"/>
    <w:rsid w:val="00A02183"/>
    <w:rsid w:val="00A0269D"/>
    <w:rsid w:val="00A0274F"/>
    <w:rsid w:val="00A039AF"/>
    <w:rsid w:val="00A0487A"/>
    <w:rsid w:val="00A05FEA"/>
    <w:rsid w:val="00A06000"/>
    <w:rsid w:val="00A06544"/>
    <w:rsid w:val="00A06A32"/>
    <w:rsid w:val="00A0705A"/>
    <w:rsid w:val="00A076A1"/>
    <w:rsid w:val="00A07DA4"/>
    <w:rsid w:val="00A07EAB"/>
    <w:rsid w:val="00A112D5"/>
    <w:rsid w:val="00A11854"/>
    <w:rsid w:val="00A122CB"/>
    <w:rsid w:val="00A13DA0"/>
    <w:rsid w:val="00A140BF"/>
    <w:rsid w:val="00A14415"/>
    <w:rsid w:val="00A160DC"/>
    <w:rsid w:val="00A16F6B"/>
    <w:rsid w:val="00A1750B"/>
    <w:rsid w:val="00A17F77"/>
    <w:rsid w:val="00A214C7"/>
    <w:rsid w:val="00A21B4B"/>
    <w:rsid w:val="00A2227B"/>
    <w:rsid w:val="00A235F3"/>
    <w:rsid w:val="00A23B4C"/>
    <w:rsid w:val="00A242A0"/>
    <w:rsid w:val="00A24315"/>
    <w:rsid w:val="00A24473"/>
    <w:rsid w:val="00A25226"/>
    <w:rsid w:val="00A25CD1"/>
    <w:rsid w:val="00A2628F"/>
    <w:rsid w:val="00A2730B"/>
    <w:rsid w:val="00A27553"/>
    <w:rsid w:val="00A309D2"/>
    <w:rsid w:val="00A30C28"/>
    <w:rsid w:val="00A30D62"/>
    <w:rsid w:val="00A31C60"/>
    <w:rsid w:val="00A31CA3"/>
    <w:rsid w:val="00A32C3C"/>
    <w:rsid w:val="00A32E9B"/>
    <w:rsid w:val="00A333C4"/>
    <w:rsid w:val="00A3350A"/>
    <w:rsid w:val="00A335DA"/>
    <w:rsid w:val="00A3605D"/>
    <w:rsid w:val="00A3764B"/>
    <w:rsid w:val="00A37C7E"/>
    <w:rsid w:val="00A41C4A"/>
    <w:rsid w:val="00A41EA9"/>
    <w:rsid w:val="00A43E93"/>
    <w:rsid w:val="00A44E29"/>
    <w:rsid w:val="00A45475"/>
    <w:rsid w:val="00A455FD"/>
    <w:rsid w:val="00A4614B"/>
    <w:rsid w:val="00A46857"/>
    <w:rsid w:val="00A473CF"/>
    <w:rsid w:val="00A50154"/>
    <w:rsid w:val="00A504B5"/>
    <w:rsid w:val="00A51416"/>
    <w:rsid w:val="00A51593"/>
    <w:rsid w:val="00A528C5"/>
    <w:rsid w:val="00A53F87"/>
    <w:rsid w:val="00A5513D"/>
    <w:rsid w:val="00A56672"/>
    <w:rsid w:val="00A5679D"/>
    <w:rsid w:val="00A56844"/>
    <w:rsid w:val="00A5694A"/>
    <w:rsid w:val="00A5761B"/>
    <w:rsid w:val="00A57EDA"/>
    <w:rsid w:val="00A57FD3"/>
    <w:rsid w:val="00A608A3"/>
    <w:rsid w:val="00A60BD8"/>
    <w:rsid w:val="00A60FCB"/>
    <w:rsid w:val="00A6145D"/>
    <w:rsid w:val="00A61555"/>
    <w:rsid w:val="00A61587"/>
    <w:rsid w:val="00A61D98"/>
    <w:rsid w:val="00A63A58"/>
    <w:rsid w:val="00A64C69"/>
    <w:rsid w:val="00A65CBC"/>
    <w:rsid w:val="00A65FB9"/>
    <w:rsid w:val="00A66676"/>
    <w:rsid w:val="00A66B6E"/>
    <w:rsid w:val="00A66B87"/>
    <w:rsid w:val="00A67E05"/>
    <w:rsid w:val="00A7053D"/>
    <w:rsid w:val="00A70DB8"/>
    <w:rsid w:val="00A7101C"/>
    <w:rsid w:val="00A71829"/>
    <w:rsid w:val="00A718BD"/>
    <w:rsid w:val="00A72144"/>
    <w:rsid w:val="00A72482"/>
    <w:rsid w:val="00A724D9"/>
    <w:rsid w:val="00A72831"/>
    <w:rsid w:val="00A73D93"/>
    <w:rsid w:val="00A7433C"/>
    <w:rsid w:val="00A74488"/>
    <w:rsid w:val="00A74E61"/>
    <w:rsid w:val="00A751F8"/>
    <w:rsid w:val="00A75A2D"/>
    <w:rsid w:val="00A75D6F"/>
    <w:rsid w:val="00A76E73"/>
    <w:rsid w:val="00A77542"/>
    <w:rsid w:val="00A77568"/>
    <w:rsid w:val="00A77B37"/>
    <w:rsid w:val="00A804CE"/>
    <w:rsid w:val="00A80FDD"/>
    <w:rsid w:val="00A81608"/>
    <w:rsid w:val="00A816CD"/>
    <w:rsid w:val="00A81FF5"/>
    <w:rsid w:val="00A821A4"/>
    <w:rsid w:val="00A82A32"/>
    <w:rsid w:val="00A82C09"/>
    <w:rsid w:val="00A834FB"/>
    <w:rsid w:val="00A83DC4"/>
    <w:rsid w:val="00A83FF2"/>
    <w:rsid w:val="00A8417C"/>
    <w:rsid w:val="00A8449A"/>
    <w:rsid w:val="00A84EF4"/>
    <w:rsid w:val="00A853ED"/>
    <w:rsid w:val="00A85FD5"/>
    <w:rsid w:val="00A86150"/>
    <w:rsid w:val="00A86613"/>
    <w:rsid w:val="00A86A05"/>
    <w:rsid w:val="00A87990"/>
    <w:rsid w:val="00A87A4E"/>
    <w:rsid w:val="00A90376"/>
    <w:rsid w:val="00A90BAE"/>
    <w:rsid w:val="00A90DA7"/>
    <w:rsid w:val="00A9183E"/>
    <w:rsid w:val="00A9234F"/>
    <w:rsid w:val="00A9294A"/>
    <w:rsid w:val="00A937A6"/>
    <w:rsid w:val="00A94A2B"/>
    <w:rsid w:val="00A94FF6"/>
    <w:rsid w:val="00A956CC"/>
    <w:rsid w:val="00A95F3E"/>
    <w:rsid w:val="00A964C7"/>
    <w:rsid w:val="00A96534"/>
    <w:rsid w:val="00A96539"/>
    <w:rsid w:val="00A968D9"/>
    <w:rsid w:val="00A96D0C"/>
    <w:rsid w:val="00A9719A"/>
    <w:rsid w:val="00AA0ADE"/>
    <w:rsid w:val="00AA119F"/>
    <w:rsid w:val="00AA1DC1"/>
    <w:rsid w:val="00AA2D16"/>
    <w:rsid w:val="00AA32F3"/>
    <w:rsid w:val="00AA33D5"/>
    <w:rsid w:val="00AA3DE1"/>
    <w:rsid w:val="00AA490A"/>
    <w:rsid w:val="00AA4F41"/>
    <w:rsid w:val="00AA699F"/>
    <w:rsid w:val="00AA69CB"/>
    <w:rsid w:val="00AA74AB"/>
    <w:rsid w:val="00AA76EB"/>
    <w:rsid w:val="00AA78EE"/>
    <w:rsid w:val="00AA7FDA"/>
    <w:rsid w:val="00AB059C"/>
    <w:rsid w:val="00AB0BA9"/>
    <w:rsid w:val="00AB0CBD"/>
    <w:rsid w:val="00AB1444"/>
    <w:rsid w:val="00AB231B"/>
    <w:rsid w:val="00AB28A9"/>
    <w:rsid w:val="00AB2C64"/>
    <w:rsid w:val="00AB2F84"/>
    <w:rsid w:val="00AB3BE6"/>
    <w:rsid w:val="00AB60AF"/>
    <w:rsid w:val="00AB6160"/>
    <w:rsid w:val="00AB6529"/>
    <w:rsid w:val="00AB6568"/>
    <w:rsid w:val="00AB6D43"/>
    <w:rsid w:val="00AB722D"/>
    <w:rsid w:val="00AB79C3"/>
    <w:rsid w:val="00AC0088"/>
    <w:rsid w:val="00AC1626"/>
    <w:rsid w:val="00AC18A1"/>
    <w:rsid w:val="00AC2369"/>
    <w:rsid w:val="00AC4392"/>
    <w:rsid w:val="00AC4650"/>
    <w:rsid w:val="00AC469B"/>
    <w:rsid w:val="00AC548E"/>
    <w:rsid w:val="00AC67E1"/>
    <w:rsid w:val="00AD02AF"/>
    <w:rsid w:val="00AD08DF"/>
    <w:rsid w:val="00AD0A96"/>
    <w:rsid w:val="00AD0BBD"/>
    <w:rsid w:val="00AD1857"/>
    <w:rsid w:val="00AD1C8D"/>
    <w:rsid w:val="00AD35F5"/>
    <w:rsid w:val="00AD3BEF"/>
    <w:rsid w:val="00AD4850"/>
    <w:rsid w:val="00AD49A4"/>
    <w:rsid w:val="00AD601B"/>
    <w:rsid w:val="00AD671C"/>
    <w:rsid w:val="00AD6FBA"/>
    <w:rsid w:val="00AD74BB"/>
    <w:rsid w:val="00AD7D55"/>
    <w:rsid w:val="00AD7E7B"/>
    <w:rsid w:val="00AE0CD7"/>
    <w:rsid w:val="00AE0FE8"/>
    <w:rsid w:val="00AE153E"/>
    <w:rsid w:val="00AE1599"/>
    <w:rsid w:val="00AE1C8B"/>
    <w:rsid w:val="00AE2381"/>
    <w:rsid w:val="00AE2941"/>
    <w:rsid w:val="00AE2A91"/>
    <w:rsid w:val="00AE31EC"/>
    <w:rsid w:val="00AE4E35"/>
    <w:rsid w:val="00AE4FF6"/>
    <w:rsid w:val="00AE5308"/>
    <w:rsid w:val="00AE5A3F"/>
    <w:rsid w:val="00AE6C15"/>
    <w:rsid w:val="00AE6F81"/>
    <w:rsid w:val="00AE74C2"/>
    <w:rsid w:val="00AF196A"/>
    <w:rsid w:val="00AF207F"/>
    <w:rsid w:val="00AF21BB"/>
    <w:rsid w:val="00AF242C"/>
    <w:rsid w:val="00AF32A5"/>
    <w:rsid w:val="00AF3591"/>
    <w:rsid w:val="00AF65E4"/>
    <w:rsid w:val="00AF6622"/>
    <w:rsid w:val="00AF6D6D"/>
    <w:rsid w:val="00AF735A"/>
    <w:rsid w:val="00B0023C"/>
    <w:rsid w:val="00B0028C"/>
    <w:rsid w:val="00B00391"/>
    <w:rsid w:val="00B01CD5"/>
    <w:rsid w:val="00B022E2"/>
    <w:rsid w:val="00B02AF5"/>
    <w:rsid w:val="00B03947"/>
    <w:rsid w:val="00B040D5"/>
    <w:rsid w:val="00B04272"/>
    <w:rsid w:val="00B043EF"/>
    <w:rsid w:val="00B04839"/>
    <w:rsid w:val="00B04C16"/>
    <w:rsid w:val="00B04E9F"/>
    <w:rsid w:val="00B05214"/>
    <w:rsid w:val="00B05697"/>
    <w:rsid w:val="00B057B7"/>
    <w:rsid w:val="00B058AA"/>
    <w:rsid w:val="00B0604E"/>
    <w:rsid w:val="00B06C2A"/>
    <w:rsid w:val="00B073AD"/>
    <w:rsid w:val="00B073D3"/>
    <w:rsid w:val="00B100C1"/>
    <w:rsid w:val="00B10402"/>
    <w:rsid w:val="00B104A4"/>
    <w:rsid w:val="00B105FE"/>
    <w:rsid w:val="00B12691"/>
    <w:rsid w:val="00B1388A"/>
    <w:rsid w:val="00B144D5"/>
    <w:rsid w:val="00B14AEB"/>
    <w:rsid w:val="00B14C4B"/>
    <w:rsid w:val="00B14F52"/>
    <w:rsid w:val="00B14FAC"/>
    <w:rsid w:val="00B15308"/>
    <w:rsid w:val="00B15448"/>
    <w:rsid w:val="00B206CD"/>
    <w:rsid w:val="00B22675"/>
    <w:rsid w:val="00B22EB3"/>
    <w:rsid w:val="00B23451"/>
    <w:rsid w:val="00B236E4"/>
    <w:rsid w:val="00B23798"/>
    <w:rsid w:val="00B23A56"/>
    <w:rsid w:val="00B23DC9"/>
    <w:rsid w:val="00B24B2B"/>
    <w:rsid w:val="00B24BB0"/>
    <w:rsid w:val="00B25AEC"/>
    <w:rsid w:val="00B25FA0"/>
    <w:rsid w:val="00B26172"/>
    <w:rsid w:val="00B273A1"/>
    <w:rsid w:val="00B30EF7"/>
    <w:rsid w:val="00B33EA4"/>
    <w:rsid w:val="00B341E1"/>
    <w:rsid w:val="00B347D7"/>
    <w:rsid w:val="00B34ACE"/>
    <w:rsid w:val="00B354F5"/>
    <w:rsid w:val="00B3679F"/>
    <w:rsid w:val="00B3685F"/>
    <w:rsid w:val="00B36B3B"/>
    <w:rsid w:val="00B36C87"/>
    <w:rsid w:val="00B36E59"/>
    <w:rsid w:val="00B372D6"/>
    <w:rsid w:val="00B373DE"/>
    <w:rsid w:val="00B373F8"/>
    <w:rsid w:val="00B406CA"/>
    <w:rsid w:val="00B409C7"/>
    <w:rsid w:val="00B40FC5"/>
    <w:rsid w:val="00B40FD0"/>
    <w:rsid w:val="00B4152C"/>
    <w:rsid w:val="00B4166B"/>
    <w:rsid w:val="00B41920"/>
    <w:rsid w:val="00B42FE0"/>
    <w:rsid w:val="00B437DB"/>
    <w:rsid w:val="00B450EE"/>
    <w:rsid w:val="00B4582B"/>
    <w:rsid w:val="00B46687"/>
    <w:rsid w:val="00B47931"/>
    <w:rsid w:val="00B501BA"/>
    <w:rsid w:val="00B502FA"/>
    <w:rsid w:val="00B51647"/>
    <w:rsid w:val="00B51751"/>
    <w:rsid w:val="00B517A5"/>
    <w:rsid w:val="00B5287F"/>
    <w:rsid w:val="00B53BC3"/>
    <w:rsid w:val="00B53FD4"/>
    <w:rsid w:val="00B544F9"/>
    <w:rsid w:val="00B54983"/>
    <w:rsid w:val="00B5542B"/>
    <w:rsid w:val="00B5569B"/>
    <w:rsid w:val="00B557D4"/>
    <w:rsid w:val="00B55F48"/>
    <w:rsid w:val="00B5626A"/>
    <w:rsid w:val="00B56A4F"/>
    <w:rsid w:val="00B56DD6"/>
    <w:rsid w:val="00B57087"/>
    <w:rsid w:val="00B576C0"/>
    <w:rsid w:val="00B57D5D"/>
    <w:rsid w:val="00B60D96"/>
    <w:rsid w:val="00B61188"/>
    <w:rsid w:val="00B61DD0"/>
    <w:rsid w:val="00B6293B"/>
    <w:rsid w:val="00B63A57"/>
    <w:rsid w:val="00B65468"/>
    <w:rsid w:val="00B65A63"/>
    <w:rsid w:val="00B65E18"/>
    <w:rsid w:val="00B66E84"/>
    <w:rsid w:val="00B67B25"/>
    <w:rsid w:val="00B67C76"/>
    <w:rsid w:val="00B703DF"/>
    <w:rsid w:val="00B70C21"/>
    <w:rsid w:val="00B7174E"/>
    <w:rsid w:val="00B71B77"/>
    <w:rsid w:val="00B72F3F"/>
    <w:rsid w:val="00B74694"/>
    <w:rsid w:val="00B74B7F"/>
    <w:rsid w:val="00B74D89"/>
    <w:rsid w:val="00B74E6D"/>
    <w:rsid w:val="00B7502E"/>
    <w:rsid w:val="00B750E9"/>
    <w:rsid w:val="00B7514C"/>
    <w:rsid w:val="00B75F24"/>
    <w:rsid w:val="00B763C9"/>
    <w:rsid w:val="00B767B9"/>
    <w:rsid w:val="00B8060A"/>
    <w:rsid w:val="00B81CB1"/>
    <w:rsid w:val="00B81E91"/>
    <w:rsid w:val="00B82311"/>
    <w:rsid w:val="00B83239"/>
    <w:rsid w:val="00B83854"/>
    <w:rsid w:val="00B838FD"/>
    <w:rsid w:val="00B83EBD"/>
    <w:rsid w:val="00B845BC"/>
    <w:rsid w:val="00B850A0"/>
    <w:rsid w:val="00B856EA"/>
    <w:rsid w:val="00B87368"/>
    <w:rsid w:val="00B8787E"/>
    <w:rsid w:val="00B90DA9"/>
    <w:rsid w:val="00B911C7"/>
    <w:rsid w:val="00B91908"/>
    <w:rsid w:val="00B91B37"/>
    <w:rsid w:val="00B92F4D"/>
    <w:rsid w:val="00B92F88"/>
    <w:rsid w:val="00B938D0"/>
    <w:rsid w:val="00B93A66"/>
    <w:rsid w:val="00B94482"/>
    <w:rsid w:val="00B951F9"/>
    <w:rsid w:val="00B9584C"/>
    <w:rsid w:val="00B9596E"/>
    <w:rsid w:val="00B96907"/>
    <w:rsid w:val="00B96952"/>
    <w:rsid w:val="00B975F2"/>
    <w:rsid w:val="00B97BF3"/>
    <w:rsid w:val="00BA0134"/>
    <w:rsid w:val="00BA154C"/>
    <w:rsid w:val="00BA15DE"/>
    <w:rsid w:val="00BA19E8"/>
    <w:rsid w:val="00BA2A56"/>
    <w:rsid w:val="00BA3820"/>
    <w:rsid w:val="00BA412C"/>
    <w:rsid w:val="00BA43D7"/>
    <w:rsid w:val="00BA4F8E"/>
    <w:rsid w:val="00BA5ECD"/>
    <w:rsid w:val="00BA703D"/>
    <w:rsid w:val="00BA70DA"/>
    <w:rsid w:val="00BA77F8"/>
    <w:rsid w:val="00BA7C1A"/>
    <w:rsid w:val="00BB21A1"/>
    <w:rsid w:val="00BB2534"/>
    <w:rsid w:val="00BB2B44"/>
    <w:rsid w:val="00BB2DF1"/>
    <w:rsid w:val="00BB2FBD"/>
    <w:rsid w:val="00BB310D"/>
    <w:rsid w:val="00BB312E"/>
    <w:rsid w:val="00BB3A43"/>
    <w:rsid w:val="00BB3D1E"/>
    <w:rsid w:val="00BB3F26"/>
    <w:rsid w:val="00BB53A3"/>
    <w:rsid w:val="00BB585E"/>
    <w:rsid w:val="00BB58AB"/>
    <w:rsid w:val="00BB58C9"/>
    <w:rsid w:val="00BB6654"/>
    <w:rsid w:val="00BB67E0"/>
    <w:rsid w:val="00BB681E"/>
    <w:rsid w:val="00BB6EDB"/>
    <w:rsid w:val="00BB792D"/>
    <w:rsid w:val="00BB7CBE"/>
    <w:rsid w:val="00BC05A3"/>
    <w:rsid w:val="00BC112D"/>
    <w:rsid w:val="00BC19AE"/>
    <w:rsid w:val="00BC19EF"/>
    <w:rsid w:val="00BC1A5B"/>
    <w:rsid w:val="00BC4483"/>
    <w:rsid w:val="00BC527A"/>
    <w:rsid w:val="00BC54AD"/>
    <w:rsid w:val="00BC60D5"/>
    <w:rsid w:val="00BC64E3"/>
    <w:rsid w:val="00BC6BF5"/>
    <w:rsid w:val="00BC7B16"/>
    <w:rsid w:val="00BC7CC5"/>
    <w:rsid w:val="00BD1808"/>
    <w:rsid w:val="00BD1F82"/>
    <w:rsid w:val="00BD2A13"/>
    <w:rsid w:val="00BD4BA5"/>
    <w:rsid w:val="00BD528D"/>
    <w:rsid w:val="00BD5564"/>
    <w:rsid w:val="00BD58C9"/>
    <w:rsid w:val="00BD5AC8"/>
    <w:rsid w:val="00BD7B09"/>
    <w:rsid w:val="00BD7D62"/>
    <w:rsid w:val="00BD7E20"/>
    <w:rsid w:val="00BE09B4"/>
    <w:rsid w:val="00BE1656"/>
    <w:rsid w:val="00BE1CC9"/>
    <w:rsid w:val="00BE255F"/>
    <w:rsid w:val="00BE2B67"/>
    <w:rsid w:val="00BE3FD0"/>
    <w:rsid w:val="00BE4D64"/>
    <w:rsid w:val="00BE560B"/>
    <w:rsid w:val="00BE5711"/>
    <w:rsid w:val="00BE5A8D"/>
    <w:rsid w:val="00BE6136"/>
    <w:rsid w:val="00BE64B6"/>
    <w:rsid w:val="00BE7C4E"/>
    <w:rsid w:val="00BE7F85"/>
    <w:rsid w:val="00BF0DDB"/>
    <w:rsid w:val="00BF10B0"/>
    <w:rsid w:val="00BF1D1F"/>
    <w:rsid w:val="00BF2BA2"/>
    <w:rsid w:val="00BF2CB7"/>
    <w:rsid w:val="00BF2D39"/>
    <w:rsid w:val="00BF3363"/>
    <w:rsid w:val="00BF35C6"/>
    <w:rsid w:val="00BF3971"/>
    <w:rsid w:val="00BF44B4"/>
    <w:rsid w:val="00BF455C"/>
    <w:rsid w:val="00BF46E6"/>
    <w:rsid w:val="00BF75B7"/>
    <w:rsid w:val="00C00176"/>
    <w:rsid w:val="00C008B5"/>
    <w:rsid w:val="00C028E0"/>
    <w:rsid w:val="00C02910"/>
    <w:rsid w:val="00C03EAD"/>
    <w:rsid w:val="00C0432E"/>
    <w:rsid w:val="00C043FE"/>
    <w:rsid w:val="00C06344"/>
    <w:rsid w:val="00C10551"/>
    <w:rsid w:val="00C1082E"/>
    <w:rsid w:val="00C11497"/>
    <w:rsid w:val="00C11539"/>
    <w:rsid w:val="00C12D02"/>
    <w:rsid w:val="00C148AF"/>
    <w:rsid w:val="00C1542E"/>
    <w:rsid w:val="00C15948"/>
    <w:rsid w:val="00C1652A"/>
    <w:rsid w:val="00C1689E"/>
    <w:rsid w:val="00C168DD"/>
    <w:rsid w:val="00C16ACD"/>
    <w:rsid w:val="00C171C3"/>
    <w:rsid w:val="00C2037F"/>
    <w:rsid w:val="00C21566"/>
    <w:rsid w:val="00C2157E"/>
    <w:rsid w:val="00C2173D"/>
    <w:rsid w:val="00C21E32"/>
    <w:rsid w:val="00C22D38"/>
    <w:rsid w:val="00C23014"/>
    <w:rsid w:val="00C238D8"/>
    <w:rsid w:val="00C2487A"/>
    <w:rsid w:val="00C24AED"/>
    <w:rsid w:val="00C24F79"/>
    <w:rsid w:val="00C2552A"/>
    <w:rsid w:val="00C25AB3"/>
    <w:rsid w:val="00C275B0"/>
    <w:rsid w:val="00C301AC"/>
    <w:rsid w:val="00C308E4"/>
    <w:rsid w:val="00C30A29"/>
    <w:rsid w:val="00C31226"/>
    <w:rsid w:val="00C31336"/>
    <w:rsid w:val="00C3147D"/>
    <w:rsid w:val="00C31675"/>
    <w:rsid w:val="00C32373"/>
    <w:rsid w:val="00C3259F"/>
    <w:rsid w:val="00C3321D"/>
    <w:rsid w:val="00C3332B"/>
    <w:rsid w:val="00C33639"/>
    <w:rsid w:val="00C33861"/>
    <w:rsid w:val="00C34033"/>
    <w:rsid w:val="00C352DB"/>
    <w:rsid w:val="00C356A9"/>
    <w:rsid w:val="00C35926"/>
    <w:rsid w:val="00C35C39"/>
    <w:rsid w:val="00C36212"/>
    <w:rsid w:val="00C36526"/>
    <w:rsid w:val="00C365C8"/>
    <w:rsid w:val="00C36C1B"/>
    <w:rsid w:val="00C3770F"/>
    <w:rsid w:val="00C4183B"/>
    <w:rsid w:val="00C41BBC"/>
    <w:rsid w:val="00C42282"/>
    <w:rsid w:val="00C42C2D"/>
    <w:rsid w:val="00C42D94"/>
    <w:rsid w:val="00C431D0"/>
    <w:rsid w:val="00C436F9"/>
    <w:rsid w:val="00C43BE2"/>
    <w:rsid w:val="00C44A5E"/>
    <w:rsid w:val="00C45A4A"/>
    <w:rsid w:val="00C45BA5"/>
    <w:rsid w:val="00C47CDD"/>
    <w:rsid w:val="00C47FEB"/>
    <w:rsid w:val="00C50933"/>
    <w:rsid w:val="00C50B2F"/>
    <w:rsid w:val="00C50BD3"/>
    <w:rsid w:val="00C50C52"/>
    <w:rsid w:val="00C50EF3"/>
    <w:rsid w:val="00C5188E"/>
    <w:rsid w:val="00C5285A"/>
    <w:rsid w:val="00C53284"/>
    <w:rsid w:val="00C53556"/>
    <w:rsid w:val="00C53786"/>
    <w:rsid w:val="00C53D8E"/>
    <w:rsid w:val="00C54B7E"/>
    <w:rsid w:val="00C5515A"/>
    <w:rsid w:val="00C55E4A"/>
    <w:rsid w:val="00C567A3"/>
    <w:rsid w:val="00C567CC"/>
    <w:rsid w:val="00C57089"/>
    <w:rsid w:val="00C5738E"/>
    <w:rsid w:val="00C5774E"/>
    <w:rsid w:val="00C60581"/>
    <w:rsid w:val="00C61448"/>
    <w:rsid w:val="00C615F1"/>
    <w:rsid w:val="00C61619"/>
    <w:rsid w:val="00C62B2E"/>
    <w:rsid w:val="00C62D2A"/>
    <w:rsid w:val="00C63832"/>
    <w:rsid w:val="00C64677"/>
    <w:rsid w:val="00C657A3"/>
    <w:rsid w:val="00C660AB"/>
    <w:rsid w:val="00C6662E"/>
    <w:rsid w:val="00C66B08"/>
    <w:rsid w:val="00C67566"/>
    <w:rsid w:val="00C6776F"/>
    <w:rsid w:val="00C67CAA"/>
    <w:rsid w:val="00C70027"/>
    <w:rsid w:val="00C703A4"/>
    <w:rsid w:val="00C71A55"/>
    <w:rsid w:val="00C71EFF"/>
    <w:rsid w:val="00C73B39"/>
    <w:rsid w:val="00C7493E"/>
    <w:rsid w:val="00C75E5C"/>
    <w:rsid w:val="00C76E77"/>
    <w:rsid w:val="00C7755C"/>
    <w:rsid w:val="00C77D6A"/>
    <w:rsid w:val="00C80600"/>
    <w:rsid w:val="00C8144F"/>
    <w:rsid w:val="00C815F8"/>
    <w:rsid w:val="00C81D7E"/>
    <w:rsid w:val="00C82606"/>
    <w:rsid w:val="00C8284F"/>
    <w:rsid w:val="00C82A54"/>
    <w:rsid w:val="00C8343F"/>
    <w:rsid w:val="00C83B8C"/>
    <w:rsid w:val="00C842CD"/>
    <w:rsid w:val="00C842DF"/>
    <w:rsid w:val="00C84541"/>
    <w:rsid w:val="00C85CA3"/>
    <w:rsid w:val="00C86082"/>
    <w:rsid w:val="00C86C0D"/>
    <w:rsid w:val="00C8727F"/>
    <w:rsid w:val="00C87873"/>
    <w:rsid w:val="00C87D31"/>
    <w:rsid w:val="00C904A9"/>
    <w:rsid w:val="00C905CA"/>
    <w:rsid w:val="00C90F29"/>
    <w:rsid w:val="00C91D07"/>
    <w:rsid w:val="00C91FF4"/>
    <w:rsid w:val="00C925C1"/>
    <w:rsid w:val="00C92ACE"/>
    <w:rsid w:val="00C92E76"/>
    <w:rsid w:val="00C93264"/>
    <w:rsid w:val="00C9474F"/>
    <w:rsid w:val="00C94845"/>
    <w:rsid w:val="00C96303"/>
    <w:rsid w:val="00C96467"/>
    <w:rsid w:val="00C964DC"/>
    <w:rsid w:val="00C97318"/>
    <w:rsid w:val="00CA0A4F"/>
    <w:rsid w:val="00CA14A7"/>
    <w:rsid w:val="00CA19D1"/>
    <w:rsid w:val="00CA3EF4"/>
    <w:rsid w:val="00CA3FC8"/>
    <w:rsid w:val="00CA40A5"/>
    <w:rsid w:val="00CA5304"/>
    <w:rsid w:val="00CA5326"/>
    <w:rsid w:val="00CA57E7"/>
    <w:rsid w:val="00CA5BAC"/>
    <w:rsid w:val="00CA7863"/>
    <w:rsid w:val="00CA7D90"/>
    <w:rsid w:val="00CA7DC3"/>
    <w:rsid w:val="00CB0014"/>
    <w:rsid w:val="00CB0467"/>
    <w:rsid w:val="00CB08BE"/>
    <w:rsid w:val="00CB0B16"/>
    <w:rsid w:val="00CB0CDC"/>
    <w:rsid w:val="00CB19D0"/>
    <w:rsid w:val="00CB1E71"/>
    <w:rsid w:val="00CB226A"/>
    <w:rsid w:val="00CB30BD"/>
    <w:rsid w:val="00CB32A9"/>
    <w:rsid w:val="00CB3E75"/>
    <w:rsid w:val="00CB437E"/>
    <w:rsid w:val="00CB4410"/>
    <w:rsid w:val="00CB4D44"/>
    <w:rsid w:val="00CB514C"/>
    <w:rsid w:val="00CB5B33"/>
    <w:rsid w:val="00CB5F47"/>
    <w:rsid w:val="00CB6DE1"/>
    <w:rsid w:val="00CC0E0E"/>
    <w:rsid w:val="00CC1747"/>
    <w:rsid w:val="00CC1DB6"/>
    <w:rsid w:val="00CC3A4A"/>
    <w:rsid w:val="00CC3B63"/>
    <w:rsid w:val="00CC44F1"/>
    <w:rsid w:val="00CC48A5"/>
    <w:rsid w:val="00CC52AC"/>
    <w:rsid w:val="00CC6448"/>
    <w:rsid w:val="00CC7032"/>
    <w:rsid w:val="00CC7270"/>
    <w:rsid w:val="00CD15EC"/>
    <w:rsid w:val="00CD1F3D"/>
    <w:rsid w:val="00CD29FF"/>
    <w:rsid w:val="00CD2D4B"/>
    <w:rsid w:val="00CD2D7E"/>
    <w:rsid w:val="00CD3CE5"/>
    <w:rsid w:val="00CD460F"/>
    <w:rsid w:val="00CD498E"/>
    <w:rsid w:val="00CD5069"/>
    <w:rsid w:val="00CD65F6"/>
    <w:rsid w:val="00CE25FC"/>
    <w:rsid w:val="00CE2C5D"/>
    <w:rsid w:val="00CE330A"/>
    <w:rsid w:val="00CE3A4D"/>
    <w:rsid w:val="00CE402D"/>
    <w:rsid w:val="00CE57F9"/>
    <w:rsid w:val="00CE5A88"/>
    <w:rsid w:val="00CE7204"/>
    <w:rsid w:val="00CE7E73"/>
    <w:rsid w:val="00CE7FE8"/>
    <w:rsid w:val="00CF0395"/>
    <w:rsid w:val="00CF0494"/>
    <w:rsid w:val="00CF1018"/>
    <w:rsid w:val="00CF12A1"/>
    <w:rsid w:val="00CF12B5"/>
    <w:rsid w:val="00CF1D73"/>
    <w:rsid w:val="00CF1EEA"/>
    <w:rsid w:val="00CF26E6"/>
    <w:rsid w:val="00CF279A"/>
    <w:rsid w:val="00CF2903"/>
    <w:rsid w:val="00CF2ACE"/>
    <w:rsid w:val="00CF2C6B"/>
    <w:rsid w:val="00CF43A8"/>
    <w:rsid w:val="00CF46FF"/>
    <w:rsid w:val="00CF54AB"/>
    <w:rsid w:val="00CF61A7"/>
    <w:rsid w:val="00CF64D3"/>
    <w:rsid w:val="00CF6876"/>
    <w:rsid w:val="00CF6A27"/>
    <w:rsid w:val="00CF721D"/>
    <w:rsid w:val="00CF73B5"/>
    <w:rsid w:val="00CF79D4"/>
    <w:rsid w:val="00D00144"/>
    <w:rsid w:val="00D00181"/>
    <w:rsid w:val="00D0158D"/>
    <w:rsid w:val="00D01E94"/>
    <w:rsid w:val="00D0205B"/>
    <w:rsid w:val="00D02310"/>
    <w:rsid w:val="00D025F3"/>
    <w:rsid w:val="00D0277E"/>
    <w:rsid w:val="00D02B7F"/>
    <w:rsid w:val="00D03616"/>
    <w:rsid w:val="00D03966"/>
    <w:rsid w:val="00D04132"/>
    <w:rsid w:val="00D04755"/>
    <w:rsid w:val="00D05084"/>
    <w:rsid w:val="00D055FB"/>
    <w:rsid w:val="00D05E6C"/>
    <w:rsid w:val="00D06023"/>
    <w:rsid w:val="00D0629D"/>
    <w:rsid w:val="00D06A83"/>
    <w:rsid w:val="00D06E6D"/>
    <w:rsid w:val="00D104D2"/>
    <w:rsid w:val="00D1195C"/>
    <w:rsid w:val="00D11B75"/>
    <w:rsid w:val="00D12199"/>
    <w:rsid w:val="00D1247E"/>
    <w:rsid w:val="00D12F16"/>
    <w:rsid w:val="00D136D8"/>
    <w:rsid w:val="00D13832"/>
    <w:rsid w:val="00D13B35"/>
    <w:rsid w:val="00D14847"/>
    <w:rsid w:val="00D15AE4"/>
    <w:rsid w:val="00D160CC"/>
    <w:rsid w:val="00D16435"/>
    <w:rsid w:val="00D16834"/>
    <w:rsid w:val="00D169B9"/>
    <w:rsid w:val="00D16BF8"/>
    <w:rsid w:val="00D17185"/>
    <w:rsid w:val="00D174F7"/>
    <w:rsid w:val="00D2035B"/>
    <w:rsid w:val="00D205C7"/>
    <w:rsid w:val="00D20C19"/>
    <w:rsid w:val="00D21E13"/>
    <w:rsid w:val="00D2261C"/>
    <w:rsid w:val="00D242CE"/>
    <w:rsid w:val="00D25E5D"/>
    <w:rsid w:val="00D2608C"/>
    <w:rsid w:val="00D260BF"/>
    <w:rsid w:val="00D268B5"/>
    <w:rsid w:val="00D26E69"/>
    <w:rsid w:val="00D2714C"/>
    <w:rsid w:val="00D27C1B"/>
    <w:rsid w:val="00D27DD6"/>
    <w:rsid w:val="00D3073A"/>
    <w:rsid w:val="00D309B7"/>
    <w:rsid w:val="00D30FEA"/>
    <w:rsid w:val="00D31C01"/>
    <w:rsid w:val="00D32305"/>
    <w:rsid w:val="00D3252C"/>
    <w:rsid w:val="00D32B4D"/>
    <w:rsid w:val="00D32DB1"/>
    <w:rsid w:val="00D33B58"/>
    <w:rsid w:val="00D356F6"/>
    <w:rsid w:val="00D36A85"/>
    <w:rsid w:val="00D3745B"/>
    <w:rsid w:val="00D40303"/>
    <w:rsid w:val="00D4039A"/>
    <w:rsid w:val="00D40509"/>
    <w:rsid w:val="00D429D9"/>
    <w:rsid w:val="00D43EC7"/>
    <w:rsid w:val="00D43F3B"/>
    <w:rsid w:val="00D44418"/>
    <w:rsid w:val="00D44692"/>
    <w:rsid w:val="00D44C4F"/>
    <w:rsid w:val="00D453BF"/>
    <w:rsid w:val="00D45670"/>
    <w:rsid w:val="00D470F4"/>
    <w:rsid w:val="00D5088C"/>
    <w:rsid w:val="00D50AD4"/>
    <w:rsid w:val="00D51C76"/>
    <w:rsid w:val="00D52D23"/>
    <w:rsid w:val="00D55945"/>
    <w:rsid w:val="00D578A3"/>
    <w:rsid w:val="00D578B7"/>
    <w:rsid w:val="00D612BD"/>
    <w:rsid w:val="00D61644"/>
    <w:rsid w:val="00D6170F"/>
    <w:rsid w:val="00D62B82"/>
    <w:rsid w:val="00D62C33"/>
    <w:rsid w:val="00D62CA0"/>
    <w:rsid w:val="00D634F4"/>
    <w:rsid w:val="00D63BC4"/>
    <w:rsid w:val="00D63D6B"/>
    <w:rsid w:val="00D63DC6"/>
    <w:rsid w:val="00D6401A"/>
    <w:rsid w:val="00D6441E"/>
    <w:rsid w:val="00D653BC"/>
    <w:rsid w:val="00D65A59"/>
    <w:rsid w:val="00D65A5A"/>
    <w:rsid w:val="00D65D23"/>
    <w:rsid w:val="00D65DF1"/>
    <w:rsid w:val="00D66593"/>
    <w:rsid w:val="00D67359"/>
    <w:rsid w:val="00D67B1F"/>
    <w:rsid w:val="00D67BDE"/>
    <w:rsid w:val="00D703FA"/>
    <w:rsid w:val="00D70587"/>
    <w:rsid w:val="00D7072E"/>
    <w:rsid w:val="00D70787"/>
    <w:rsid w:val="00D70A17"/>
    <w:rsid w:val="00D71390"/>
    <w:rsid w:val="00D7184D"/>
    <w:rsid w:val="00D724EF"/>
    <w:rsid w:val="00D7254C"/>
    <w:rsid w:val="00D72F05"/>
    <w:rsid w:val="00D733C6"/>
    <w:rsid w:val="00D7354A"/>
    <w:rsid w:val="00D737F5"/>
    <w:rsid w:val="00D73E24"/>
    <w:rsid w:val="00D74169"/>
    <w:rsid w:val="00D753DA"/>
    <w:rsid w:val="00D758B8"/>
    <w:rsid w:val="00D75C22"/>
    <w:rsid w:val="00D75F33"/>
    <w:rsid w:val="00D76181"/>
    <w:rsid w:val="00D7697D"/>
    <w:rsid w:val="00D772EC"/>
    <w:rsid w:val="00D77B06"/>
    <w:rsid w:val="00D77FD1"/>
    <w:rsid w:val="00D801B0"/>
    <w:rsid w:val="00D8163F"/>
    <w:rsid w:val="00D82B81"/>
    <w:rsid w:val="00D83084"/>
    <w:rsid w:val="00D8324C"/>
    <w:rsid w:val="00D83727"/>
    <w:rsid w:val="00D83A96"/>
    <w:rsid w:val="00D843BD"/>
    <w:rsid w:val="00D85503"/>
    <w:rsid w:val="00D85D5B"/>
    <w:rsid w:val="00D868D4"/>
    <w:rsid w:val="00D8741B"/>
    <w:rsid w:val="00D9145D"/>
    <w:rsid w:val="00D914EC"/>
    <w:rsid w:val="00D917EA"/>
    <w:rsid w:val="00D91DFA"/>
    <w:rsid w:val="00D92653"/>
    <w:rsid w:val="00D9299F"/>
    <w:rsid w:val="00D92F5D"/>
    <w:rsid w:val="00D93098"/>
    <w:rsid w:val="00D9320B"/>
    <w:rsid w:val="00D936F5"/>
    <w:rsid w:val="00D9376E"/>
    <w:rsid w:val="00D93F92"/>
    <w:rsid w:val="00D9440F"/>
    <w:rsid w:val="00D946F2"/>
    <w:rsid w:val="00D9497D"/>
    <w:rsid w:val="00D9644B"/>
    <w:rsid w:val="00D975DF"/>
    <w:rsid w:val="00DA0FD4"/>
    <w:rsid w:val="00DA1049"/>
    <w:rsid w:val="00DA14AD"/>
    <w:rsid w:val="00DA1B19"/>
    <w:rsid w:val="00DA2F5D"/>
    <w:rsid w:val="00DA30A6"/>
    <w:rsid w:val="00DA3253"/>
    <w:rsid w:val="00DA36C8"/>
    <w:rsid w:val="00DA4057"/>
    <w:rsid w:val="00DA478A"/>
    <w:rsid w:val="00DA4805"/>
    <w:rsid w:val="00DA4A87"/>
    <w:rsid w:val="00DA5A8F"/>
    <w:rsid w:val="00DA5D46"/>
    <w:rsid w:val="00DA60EB"/>
    <w:rsid w:val="00DA618F"/>
    <w:rsid w:val="00DA74A3"/>
    <w:rsid w:val="00DA766F"/>
    <w:rsid w:val="00DA78ED"/>
    <w:rsid w:val="00DA7CCC"/>
    <w:rsid w:val="00DB01FA"/>
    <w:rsid w:val="00DB154B"/>
    <w:rsid w:val="00DB18E6"/>
    <w:rsid w:val="00DB1D52"/>
    <w:rsid w:val="00DB205C"/>
    <w:rsid w:val="00DB2F5E"/>
    <w:rsid w:val="00DB3CE9"/>
    <w:rsid w:val="00DB4812"/>
    <w:rsid w:val="00DB69E0"/>
    <w:rsid w:val="00DC0913"/>
    <w:rsid w:val="00DC116A"/>
    <w:rsid w:val="00DC253F"/>
    <w:rsid w:val="00DC2B10"/>
    <w:rsid w:val="00DC4EB6"/>
    <w:rsid w:val="00DC5006"/>
    <w:rsid w:val="00DC5C5A"/>
    <w:rsid w:val="00DC5F41"/>
    <w:rsid w:val="00DC75EB"/>
    <w:rsid w:val="00DC7C08"/>
    <w:rsid w:val="00DC7C51"/>
    <w:rsid w:val="00DD0E5C"/>
    <w:rsid w:val="00DD0FB0"/>
    <w:rsid w:val="00DD1284"/>
    <w:rsid w:val="00DD1BBE"/>
    <w:rsid w:val="00DD1C30"/>
    <w:rsid w:val="00DD1CEE"/>
    <w:rsid w:val="00DD231B"/>
    <w:rsid w:val="00DD24F4"/>
    <w:rsid w:val="00DD25CE"/>
    <w:rsid w:val="00DD29DB"/>
    <w:rsid w:val="00DD2BBB"/>
    <w:rsid w:val="00DD2D9C"/>
    <w:rsid w:val="00DD3C81"/>
    <w:rsid w:val="00DD3EB7"/>
    <w:rsid w:val="00DD3F71"/>
    <w:rsid w:val="00DD51DA"/>
    <w:rsid w:val="00DD5275"/>
    <w:rsid w:val="00DD57AF"/>
    <w:rsid w:val="00DD67EB"/>
    <w:rsid w:val="00DD691D"/>
    <w:rsid w:val="00DD6F23"/>
    <w:rsid w:val="00DE00CE"/>
    <w:rsid w:val="00DE024E"/>
    <w:rsid w:val="00DE0E92"/>
    <w:rsid w:val="00DE12EE"/>
    <w:rsid w:val="00DE196A"/>
    <w:rsid w:val="00DE1A7D"/>
    <w:rsid w:val="00DE1DC5"/>
    <w:rsid w:val="00DE225C"/>
    <w:rsid w:val="00DE31F3"/>
    <w:rsid w:val="00DE39A9"/>
    <w:rsid w:val="00DE5298"/>
    <w:rsid w:val="00DE6389"/>
    <w:rsid w:val="00DE6F87"/>
    <w:rsid w:val="00DE7156"/>
    <w:rsid w:val="00DE7896"/>
    <w:rsid w:val="00DE7A34"/>
    <w:rsid w:val="00DE7B36"/>
    <w:rsid w:val="00DF0314"/>
    <w:rsid w:val="00DF093F"/>
    <w:rsid w:val="00DF1259"/>
    <w:rsid w:val="00DF19A7"/>
    <w:rsid w:val="00DF311E"/>
    <w:rsid w:val="00DF4254"/>
    <w:rsid w:val="00DF5764"/>
    <w:rsid w:val="00DF5A25"/>
    <w:rsid w:val="00DF6064"/>
    <w:rsid w:val="00DF64C8"/>
    <w:rsid w:val="00DF6649"/>
    <w:rsid w:val="00DF6904"/>
    <w:rsid w:val="00DF69F5"/>
    <w:rsid w:val="00DF711D"/>
    <w:rsid w:val="00DF73B7"/>
    <w:rsid w:val="00E02782"/>
    <w:rsid w:val="00E02FC8"/>
    <w:rsid w:val="00E03B71"/>
    <w:rsid w:val="00E047EC"/>
    <w:rsid w:val="00E04D17"/>
    <w:rsid w:val="00E0501E"/>
    <w:rsid w:val="00E0553C"/>
    <w:rsid w:val="00E058D4"/>
    <w:rsid w:val="00E05D24"/>
    <w:rsid w:val="00E063F2"/>
    <w:rsid w:val="00E06681"/>
    <w:rsid w:val="00E06856"/>
    <w:rsid w:val="00E0744B"/>
    <w:rsid w:val="00E079C0"/>
    <w:rsid w:val="00E107DC"/>
    <w:rsid w:val="00E10F2B"/>
    <w:rsid w:val="00E1150C"/>
    <w:rsid w:val="00E120D6"/>
    <w:rsid w:val="00E129AC"/>
    <w:rsid w:val="00E12B1A"/>
    <w:rsid w:val="00E12B51"/>
    <w:rsid w:val="00E12F3B"/>
    <w:rsid w:val="00E1311F"/>
    <w:rsid w:val="00E13154"/>
    <w:rsid w:val="00E13A58"/>
    <w:rsid w:val="00E13F87"/>
    <w:rsid w:val="00E14607"/>
    <w:rsid w:val="00E15B5A"/>
    <w:rsid w:val="00E1629C"/>
    <w:rsid w:val="00E16378"/>
    <w:rsid w:val="00E16E5E"/>
    <w:rsid w:val="00E177E5"/>
    <w:rsid w:val="00E17BEA"/>
    <w:rsid w:val="00E2154B"/>
    <w:rsid w:val="00E22AEF"/>
    <w:rsid w:val="00E2397E"/>
    <w:rsid w:val="00E239A0"/>
    <w:rsid w:val="00E23F90"/>
    <w:rsid w:val="00E247CB"/>
    <w:rsid w:val="00E24955"/>
    <w:rsid w:val="00E2519F"/>
    <w:rsid w:val="00E262C4"/>
    <w:rsid w:val="00E26896"/>
    <w:rsid w:val="00E26AC7"/>
    <w:rsid w:val="00E26B43"/>
    <w:rsid w:val="00E3043D"/>
    <w:rsid w:val="00E3122A"/>
    <w:rsid w:val="00E31B90"/>
    <w:rsid w:val="00E333EE"/>
    <w:rsid w:val="00E339A9"/>
    <w:rsid w:val="00E33D7E"/>
    <w:rsid w:val="00E3450D"/>
    <w:rsid w:val="00E3469E"/>
    <w:rsid w:val="00E35074"/>
    <w:rsid w:val="00E3608E"/>
    <w:rsid w:val="00E36736"/>
    <w:rsid w:val="00E40BE8"/>
    <w:rsid w:val="00E41045"/>
    <w:rsid w:val="00E41298"/>
    <w:rsid w:val="00E421B9"/>
    <w:rsid w:val="00E430BF"/>
    <w:rsid w:val="00E43827"/>
    <w:rsid w:val="00E43D73"/>
    <w:rsid w:val="00E446B9"/>
    <w:rsid w:val="00E44EFA"/>
    <w:rsid w:val="00E44F9E"/>
    <w:rsid w:val="00E45C20"/>
    <w:rsid w:val="00E45E2D"/>
    <w:rsid w:val="00E46AC4"/>
    <w:rsid w:val="00E47801"/>
    <w:rsid w:val="00E478E0"/>
    <w:rsid w:val="00E47BE2"/>
    <w:rsid w:val="00E501F6"/>
    <w:rsid w:val="00E503A8"/>
    <w:rsid w:val="00E50882"/>
    <w:rsid w:val="00E51049"/>
    <w:rsid w:val="00E52581"/>
    <w:rsid w:val="00E5344E"/>
    <w:rsid w:val="00E53729"/>
    <w:rsid w:val="00E54BC5"/>
    <w:rsid w:val="00E556DB"/>
    <w:rsid w:val="00E5590A"/>
    <w:rsid w:val="00E56A7B"/>
    <w:rsid w:val="00E57299"/>
    <w:rsid w:val="00E57ACB"/>
    <w:rsid w:val="00E57EF1"/>
    <w:rsid w:val="00E6211D"/>
    <w:rsid w:val="00E63F1D"/>
    <w:rsid w:val="00E647E4"/>
    <w:rsid w:val="00E64C9A"/>
    <w:rsid w:val="00E64FF2"/>
    <w:rsid w:val="00E65431"/>
    <w:rsid w:val="00E66048"/>
    <w:rsid w:val="00E6650C"/>
    <w:rsid w:val="00E66B72"/>
    <w:rsid w:val="00E70463"/>
    <w:rsid w:val="00E70DE1"/>
    <w:rsid w:val="00E716E8"/>
    <w:rsid w:val="00E7194C"/>
    <w:rsid w:val="00E72203"/>
    <w:rsid w:val="00E7289A"/>
    <w:rsid w:val="00E7292C"/>
    <w:rsid w:val="00E72ED3"/>
    <w:rsid w:val="00E7306A"/>
    <w:rsid w:val="00E73E53"/>
    <w:rsid w:val="00E74470"/>
    <w:rsid w:val="00E74C13"/>
    <w:rsid w:val="00E74CFD"/>
    <w:rsid w:val="00E74F07"/>
    <w:rsid w:val="00E75645"/>
    <w:rsid w:val="00E7568F"/>
    <w:rsid w:val="00E757EE"/>
    <w:rsid w:val="00E77A6D"/>
    <w:rsid w:val="00E77FFB"/>
    <w:rsid w:val="00E800A5"/>
    <w:rsid w:val="00E80191"/>
    <w:rsid w:val="00E80BE2"/>
    <w:rsid w:val="00E8111F"/>
    <w:rsid w:val="00E81553"/>
    <w:rsid w:val="00E8175B"/>
    <w:rsid w:val="00E82132"/>
    <w:rsid w:val="00E8266A"/>
    <w:rsid w:val="00E829B7"/>
    <w:rsid w:val="00E82C8D"/>
    <w:rsid w:val="00E8387A"/>
    <w:rsid w:val="00E84660"/>
    <w:rsid w:val="00E84BE8"/>
    <w:rsid w:val="00E84C58"/>
    <w:rsid w:val="00E85AC7"/>
    <w:rsid w:val="00E86278"/>
    <w:rsid w:val="00E86BAE"/>
    <w:rsid w:val="00E87485"/>
    <w:rsid w:val="00E90A05"/>
    <w:rsid w:val="00E91270"/>
    <w:rsid w:val="00E92581"/>
    <w:rsid w:val="00E931EE"/>
    <w:rsid w:val="00E93538"/>
    <w:rsid w:val="00E93D66"/>
    <w:rsid w:val="00E96166"/>
    <w:rsid w:val="00E961DF"/>
    <w:rsid w:val="00E96B43"/>
    <w:rsid w:val="00E96FE6"/>
    <w:rsid w:val="00E972B7"/>
    <w:rsid w:val="00E97353"/>
    <w:rsid w:val="00E97BD2"/>
    <w:rsid w:val="00EA0A04"/>
    <w:rsid w:val="00EA1BAC"/>
    <w:rsid w:val="00EA1FCA"/>
    <w:rsid w:val="00EA2569"/>
    <w:rsid w:val="00EA2653"/>
    <w:rsid w:val="00EA346B"/>
    <w:rsid w:val="00EA3C25"/>
    <w:rsid w:val="00EA473D"/>
    <w:rsid w:val="00EA486C"/>
    <w:rsid w:val="00EA5763"/>
    <w:rsid w:val="00EA5857"/>
    <w:rsid w:val="00EA6436"/>
    <w:rsid w:val="00EA652D"/>
    <w:rsid w:val="00EA72AD"/>
    <w:rsid w:val="00EA77A9"/>
    <w:rsid w:val="00EA7CF6"/>
    <w:rsid w:val="00EA7F5F"/>
    <w:rsid w:val="00EB0413"/>
    <w:rsid w:val="00EB0EA3"/>
    <w:rsid w:val="00EB1745"/>
    <w:rsid w:val="00EB17E3"/>
    <w:rsid w:val="00EB1B93"/>
    <w:rsid w:val="00EB2779"/>
    <w:rsid w:val="00EB380B"/>
    <w:rsid w:val="00EB3AB9"/>
    <w:rsid w:val="00EB482D"/>
    <w:rsid w:val="00EB4C3E"/>
    <w:rsid w:val="00EB5132"/>
    <w:rsid w:val="00EB5585"/>
    <w:rsid w:val="00EB5C52"/>
    <w:rsid w:val="00EB5E62"/>
    <w:rsid w:val="00EB648A"/>
    <w:rsid w:val="00EB67CA"/>
    <w:rsid w:val="00EB6BFB"/>
    <w:rsid w:val="00EB7C06"/>
    <w:rsid w:val="00EC03C1"/>
    <w:rsid w:val="00EC103A"/>
    <w:rsid w:val="00EC108C"/>
    <w:rsid w:val="00EC2A12"/>
    <w:rsid w:val="00EC3E98"/>
    <w:rsid w:val="00EC44A2"/>
    <w:rsid w:val="00EC522B"/>
    <w:rsid w:val="00EC54CA"/>
    <w:rsid w:val="00EC7156"/>
    <w:rsid w:val="00EC7715"/>
    <w:rsid w:val="00ED0814"/>
    <w:rsid w:val="00ED0BC8"/>
    <w:rsid w:val="00ED1983"/>
    <w:rsid w:val="00ED2E32"/>
    <w:rsid w:val="00ED318E"/>
    <w:rsid w:val="00ED3331"/>
    <w:rsid w:val="00ED3B34"/>
    <w:rsid w:val="00ED3C33"/>
    <w:rsid w:val="00ED4B97"/>
    <w:rsid w:val="00ED4CEC"/>
    <w:rsid w:val="00ED5041"/>
    <w:rsid w:val="00ED59A9"/>
    <w:rsid w:val="00ED6662"/>
    <w:rsid w:val="00ED6869"/>
    <w:rsid w:val="00EE015B"/>
    <w:rsid w:val="00EE0400"/>
    <w:rsid w:val="00EE1247"/>
    <w:rsid w:val="00EE141A"/>
    <w:rsid w:val="00EE17FD"/>
    <w:rsid w:val="00EE217A"/>
    <w:rsid w:val="00EE353D"/>
    <w:rsid w:val="00EE42D5"/>
    <w:rsid w:val="00EE4433"/>
    <w:rsid w:val="00EE49C1"/>
    <w:rsid w:val="00EE4B7E"/>
    <w:rsid w:val="00EE545C"/>
    <w:rsid w:val="00EE56A1"/>
    <w:rsid w:val="00EE5902"/>
    <w:rsid w:val="00EE5933"/>
    <w:rsid w:val="00EE7DF1"/>
    <w:rsid w:val="00EF01B8"/>
    <w:rsid w:val="00EF0384"/>
    <w:rsid w:val="00EF0A9F"/>
    <w:rsid w:val="00EF0FE4"/>
    <w:rsid w:val="00EF18DE"/>
    <w:rsid w:val="00EF1D17"/>
    <w:rsid w:val="00EF3209"/>
    <w:rsid w:val="00EF3884"/>
    <w:rsid w:val="00EF3BE5"/>
    <w:rsid w:val="00EF47AC"/>
    <w:rsid w:val="00EF49D6"/>
    <w:rsid w:val="00EF4DB7"/>
    <w:rsid w:val="00EF50BB"/>
    <w:rsid w:val="00EF5702"/>
    <w:rsid w:val="00EF5A9E"/>
    <w:rsid w:val="00EF5D44"/>
    <w:rsid w:val="00EF656E"/>
    <w:rsid w:val="00EF66A4"/>
    <w:rsid w:val="00EF6DB8"/>
    <w:rsid w:val="00EF73B9"/>
    <w:rsid w:val="00EF7427"/>
    <w:rsid w:val="00EF782F"/>
    <w:rsid w:val="00F00C9D"/>
    <w:rsid w:val="00F01AA7"/>
    <w:rsid w:val="00F01E60"/>
    <w:rsid w:val="00F01EC9"/>
    <w:rsid w:val="00F023A2"/>
    <w:rsid w:val="00F037FD"/>
    <w:rsid w:val="00F03971"/>
    <w:rsid w:val="00F03B48"/>
    <w:rsid w:val="00F04185"/>
    <w:rsid w:val="00F04864"/>
    <w:rsid w:val="00F049AC"/>
    <w:rsid w:val="00F04BB5"/>
    <w:rsid w:val="00F052B5"/>
    <w:rsid w:val="00F054F0"/>
    <w:rsid w:val="00F0584D"/>
    <w:rsid w:val="00F05BC8"/>
    <w:rsid w:val="00F0634C"/>
    <w:rsid w:val="00F07088"/>
    <w:rsid w:val="00F10107"/>
    <w:rsid w:val="00F11103"/>
    <w:rsid w:val="00F11252"/>
    <w:rsid w:val="00F116E6"/>
    <w:rsid w:val="00F11C15"/>
    <w:rsid w:val="00F11C45"/>
    <w:rsid w:val="00F12634"/>
    <w:rsid w:val="00F12B88"/>
    <w:rsid w:val="00F12EB4"/>
    <w:rsid w:val="00F12FCF"/>
    <w:rsid w:val="00F14055"/>
    <w:rsid w:val="00F1451E"/>
    <w:rsid w:val="00F147BE"/>
    <w:rsid w:val="00F14CFE"/>
    <w:rsid w:val="00F14E06"/>
    <w:rsid w:val="00F152B2"/>
    <w:rsid w:val="00F16E38"/>
    <w:rsid w:val="00F16F60"/>
    <w:rsid w:val="00F17B9F"/>
    <w:rsid w:val="00F202A7"/>
    <w:rsid w:val="00F20712"/>
    <w:rsid w:val="00F21509"/>
    <w:rsid w:val="00F216A3"/>
    <w:rsid w:val="00F21A8E"/>
    <w:rsid w:val="00F21C9B"/>
    <w:rsid w:val="00F21F34"/>
    <w:rsid w:val="00F224CC"/>
    <w:rsid w:val="00F22AB0"/>
    <w:rsid w:val="00F2340F"/>
    <w:rsid w:val="00F24363"/>
    <w:rsid w:val="00F24875"/>
    <w:rsid w:val="00F24E98"/>
    <w:rsid w:val="00F25550"/>
    <w:rsid w:val="00F256CE"/>
    <w:rsid w:val="00F256DD"/>
    <w:rsid w:val="00F26B83"/>
    <w:rsid w:val="00F27A23"/>
    <w:rsid w:val="00F27B20"/>
    <w:rsid w:val="00F27F35"/>
    <w:rsid w:val="00F27FAE"/>
    <w:rsid w:val="00F30660"/>
    <w:rsid w:val="00F3111B"/>
    <w:rsid w:val="00F315FE"/>
    <w:rsid w:val="00F3174C"/>
    <w:rsid w:val="00F3196F"/>
    <w:rsid w:val="00F31C85"/>
    <w:rsid w:val="00F326FB"/>
    <w:rsid w:val="00F326FE"/>
    <w:rsid w:val="00F327FC"/>
    <w:rsid w:val="00F33703"/>
    <w:rsid w:val="00F34292"/>
    <w:rsid w:val="00F35AC3"/>
    <w:rsid w:val="00F36192"/>
    <w:rsid w:val="00F36C0E"/>
    <w:rsid w:val="00F3704E"/>
    <w:rsid w:val="00F4054B"/>
    <w:rsid w:val="00F4086C"/>
    <w:rsid w:val="00F408F7"/>
    <w:rsid w:val="00F40965"/>
    <w:rsid w:val="00F40A6D"/>
    <w:rsid w:val="00F41701"/>
    <w:rsid w:val="00F4234F"/>
    <w:rsid w:val="00F42F93"/>
    <w:rsid w:val="00F45107"/>
    <w:rsid w:val="00F453AD"/>
    <w:rsid w:val="00F4559C"/>
    <w:rsid w:val="00F45820"/>
    <w:rsid w:val="00F45A5F"/>
    <w:rsid w:val="00F45E62"/>
    <w:rsid w:val="00F4602D"/>
    <w:rsid w:val="00F4655E"/>
    <w:rsid w:val="00F472F6"/>
    <w:rsid w:val="00F477BE"/>
    <w:rsid w:val="00F47CFB"/>
    <w:rsid w:val="00F50825"/>
    <w:rsid w:val="00F50C21"/>
    <w:rsid w:val="00F50F6A"/>
    <w:rsid w:val="00F51ADB"/>
    <w:rsid w:val="00F51CB8"/>
    <w:rsid w:val="00F5269D"/>
    <w:rsid w:val="00F53374"/>
    <w:rsid w:val="00F54A71"/>
    <w:rsid w:val="00F5538C"/>
    <w:rsid w:val="00F55EBA"/>
    <w:rsid w:val="00F564CA"/>
    <w:rsid w:val="00F56A34"/>
    <w:rsid w:val="00F57A58"/>
    <w:rsid w:val="00F57C7E"/>
    <w:rsid w:val="00F60791"/>
    <w:rsid w:val="00F62B96"/>
    <w:rsid w:val="00F63669"/>
    <w:rsid w:val="00F639B3"/>
    <w:rsid w:val="00F642A2"/>
    <w:rsid w:val="00F64A48"/>
    <w:rsid w:val="00F64AE6"/>
    <w:rsid w:val="00F64D11"/>
    <w:rsid w:val="00F64F46"/>
    <w:rsid w:val="00F654ED"/>
    <w:rsid w:val="00F65EE5"/>
    <w:rsid w:val="00F660C5"/>
    <w:rsid w:val="00F666D2"/>
    <w:rsid w:val="00F66896"/>
    <w:rsid w:val="00F67CC2"/>
    <w:rsid w:val="00F70965"/>
    <w:rsid w:val="00F7193C"/>
    <w:rsid w:val="00F71D5D"/>
    <w:rsid w:val="00F7212D"/>
    <w:rsid w:val="00F721DC"/>
    <w:rsid w:val="00F72904"/>
    <w:rsid w:val="00F73B43"/>
    <w:rsid w:val="00F761DE"/>
    <w:rsid w:val="00F765C2"/>
    <w:rsid w:val="00F76C06"/>
    <w:rsid w:val="00F808B3"/>
    <w:rsid w:val="00F81B66"/>
    <w:rsid w:val="00F81E1F"/>
    <w:rsid w:val="00F82723"/>
    <w:rsid w:val="00F844E2"/>
    <w:rsid w:val="00F8558A"/>
    <w:rsid w:val="00F85DD7"/>
    <w:rsid w:val="00F86352"/>
    <w:rsid w:val="00F878FB"/>
    <w:rsid w:val="00F87B6C"/>
    <w:rsid w:val="00F905FF"/>
    <w:rsid w:val="00F9071E"/>
    <w:rsid w:val="00F92178"/>
    <w:rsid w:val="00F926ED"/>
    <w:rsid w:val="00F92E44"/>
    <w:rsid w:val="00F93734"/>
    <w:rsid w:val="00F93C73"/>
    <w:rsid w:val="00F93E64"/>
    <w:rsid w:val="00F95D04"/>
    <w:rsid w:val="00F95D6C"/>
    <w:rsid w:val="00F96402"/>
    <w:rsid w:val="00F96D22"/>
    <w:rsid w:val="00F96EAC"/>
    <w:rsid w:val="00FA0BCD"/>
    <w:rsid w:val="00FA0C18"/>
    <w:rsid w:val="00FA15E0"/>
    <w:rsid w:val="00FA3C3A"/>
    <w:rsid w:val="00FA3E96"/>
    <w:rsid w:val="00FA4202"/>
    <w:rsid w:val="00FA4475"/>
    <w:rsid w:val="00FA463C"/>
    <w:rsid w:val="00FA5924"/>
    <w:rsid w:val="00FA5CD1"/>
    <w:rsid w:val="00FA71BC"/>
    <w:rsid w:val="00FA74BB"/>
    <w:rsid w:val="00FB037B"/>
    <w:rsid w:val="00FB1844"/>
    <w:rsid w:val="00FB222B"/>
    <w:rsid w:val="00FB2987"/>
    <w:rsid w:val="00FB2B2C"/>
    <w:rsid w:val="00FB34FD"/>
    <w:rsid w:val="00FB4042"/>
    <w:rsid w:val="00FB43A6"/>
    <w:rsid w:val="00FB494A"/>
    <w:rsid w:val="00FB4C09"/>
    <w:rsid w:val="00FB4D0E"/>
    <w:rsid w:val="00FB55B2"/>
    <w:rsid w:val="00FB5D85"/>
    <w:rsid w:val="00FB64F4"/>
    <w:rsid w:val="00FB7AB1"/>
    <w:rsid w:val="00FB7AB2"/>
    <w:rsid w:val="00FC02DE"/>
    <w:rsid w:val="00FC0375"/>
    <w:rsid w:val="00FC04EA"/>
    <w:rsid w:val="00FC0874"/>
    <w:rsid w:val="00FC214F"/>
    <w:rsid w:val="00FC3214"/>
    <w:rsid w:val="00FC33D0"/>
    <w:rsid w:val="00FC3E93"/>
    <w:rsid w:val="00FC45BF"/>
    <w:rsid w:val="00FC504D"/>
    <w:rsid w:val="00FC50A4"/>
    <w:rsid w:val="00FC5A80"/>
    <w:rsid w:val="00FC5AF1"/>
    <w:rsid w:val="00FC5AFD"/>
    <w:rsid w:val="00FC6AF0"/>
    <w:rsid w:val="00FC6FCD"/>
    <w:rsid w:val="00FD000E"/>
    <w:rsid w:val="00FD01BD"/>
    <w:rsid w:val="00FD01FC"/>
    <w:rsid w:val="00FD106F"/>
    <w:rsid w:val="00FD1915"/>
    <w:rsid w:val="00FD22EF"/>
    <w:rsid w:val="00FD27CC"/>
    <w:rsid w:val="00FD2907"/>
    <w:rsid w:val="00FD2A7C"/>
    <w:rsid w:val="00FD2C5F"/>
    <w:rsid w:val="00FD306D"/>
    <w:rsid w:val="00FD36C7"/>
    <w:rsid w:val="00FD36D3"/>
    <w:rsid w:val="00FD3A45"/>
    <w:rsid w:val="00FD3B69"/>
    <w:rsid w:val="00FD4884"/>
    <w:rsid w:val="00FD4F7B"/>
    <w:rsid w:val="00FD5046"/>
    <w:rsid w:val="00FD5A51"/>
    <w:rsid w:val="00FD629F"/>
    <w:rsid w:val="00FD63D8"/>
    <w:rsid w:val="00FE048B"/>
    <w:rsid w:val="00FE0C3F"/>
    <w:rsid w:val="00FE1001"/>
    <w:rsid w:val="00FE11BB"/>
    <w:rsid w:val="00FE1422"/>
    <w:rsid w:val="00FE173F"/>
    <w:rsid w:val="00FE20AA"/>
    <w:rsid w:val="00FE381D"/>
    <w:rsid w:val="00FE3E12"/>
    <w:rsid w:val="00FE433C"/>
    <w:rsid w:val="00FE5286"/>
    <w:rsid w:val="00FE5DD3"/>
    <w:rsid w:val="00FE7135"/>
    <w:rsid w:val="00FE796B"/>
    <w:rsid w:val="00FE7D45"/>
    <w:rsid w:val="00FF0D0A"/>
    <w:rsid w:val="00FF14E1"/>
    <w:rsid w:val="00FF1524"/>
    <w:rsid w:val="00FF2069"/>
    <w:rsid w:val="00FF4765"/>
    <w:rsid w:val="00FF567C"/>
    <w:rsid w:val="00FF5A35"/>
    <w:rsid w:val="00FF640D"/>
    <w:rsid w:val="00FF710D"/>
    <w:rsid w:val="00FF72D0"/>
    <w:rsid w:val="00FF79A8"/>
    <w:rsid w:val="00FF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D22ED8"/>
  <w15:docId w15:val="{8CB87433-DB73-4456-8C64-67822464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92805"/>
    <w:rPr>
      <w:rFonts w:ascii="Arial" w:hAnsi="Arial"/>
    </w:rPr>
  </w:style>
  <w:style w:type="paragraph" w:styleId="Heading1">
    <w:name w:val="heading 1"/>
    <w:aliases w:val="Del Heading 1,1 ghost,g,C&amp;P Heading 1,SAHeading 1"/>
    <w:next w:val="Bodycopy"/>
    <w:link w:val="Heading1Char"/>
    <w:autoRedefine/>
    <w:qFormat/>
    <w:rsid w:val="00AD601B"/>
    <w:pPr>
      <w:pageBreakBefore/>
      <w:spacing w:before="120" w:after="180"/>
      <w:outlineLvl w:val="0"/>
    </w:pPr>
    <w:rPr>
      <w:rFonts w:ascii="Arial Bold" w:hAnsi="Arial Bold" w:cs="Arial"/>
      <w:color w:val="002776"/>
      <w:sz w:val="24"/>
      <w:szCs w:val="24"/>
    </w:rPr>
  </w:style>
  <w:style w:type="paragraph" w:styleId="Heading2">
    <w:name w:val="heading 2"/>
    <w:aliases w:val="2 headline,h,C&amp;P Heading 2,H2,21,2,l2,level 2 heading,HD2,Proposal,Heading 2 Hidden,h2,minor side,sl2,sh2,Project 2,RFS 2,2nd level,Level 2 Heading,Numbered indent 2,ni2,Hanging 2 Indent,numbered indent 2,exercise,Heading 2 substyle,ctf345-2"/>
    <w:next w:val="Bodycopy"/>
    <w:link w:val="Heading2Char"/>
    <w:autoRedefine/>
    <w:qFormat/>
    <w:rsid w:val="000E7288"/>
    <w:pPr>
      <w:keepNext/>
      <w:spacing w:before="360" w:after="120"/>
      <w:jc w:val="both"/>
      <w:outlineLvl w:val="1"/>
    </w:pPr>
    <w:rPr>
      <w:rFonts w:ascii="Arial" w:eastAsia="Times" w:hAnsi="Arial" w:cs="Arial"/>
      <w:b/>
      <w:color w:val="365F91" w:themeColor="accent1" w:themeShade="BF"/>
      <w:sz w:val="24"/>
      <w:lang w:val="en-GB"/>
    </w:rPr>
  </w:style>
  <w:style w:type="paragraph" w:styleId="Heading3">
    <w:name w:val="heading 3"/>
    <w:aliases w:val="3 bullet,H3,Section,Project 3,Proposa,h3,Heading 3 - old,1.2.3.,alltoc,3,Heading 4 Proposal,h31,h32,Bold Head,bh,(1.1.1),hd3,Minor,text,Heading 3E,sh3,Level 1 - 1,Level 3 Heading,numbered indent 3,ni3,Hanging 3 Indent,Level 3 Topic Heading,o,n"/>
    <w:next w:val="Bodycopy"/>
    <w:link w:val="Heading3Char"/>
    <w:autoRedefine/>
    <w:qFormat/>
    <w:rsid w:val="00CC3A4A"/>
    <w:pPr>
      <w:spacing w:before="240" w:after="120"/>
      <w:outlineLvl w:val="2"/>
    </w:pPr>
    <w:rPr>
      <w:rFonts w:ascii="Arial Bold" w:hAnsi="Arial Bold" w:cs="Arial"/>
      <w:b/>
      <w:lang w:val="en-GB"/>
    </w:rPr>
  </w:style>
  <w:style w:type="paragraph" w:styleId="Heading4">
    <w:name w:val="heading 4"/>
    <w:next w:val="Bodycopy"/>
    <w:link w:val="Heading4Char"/>
    <w:qFormat/>
    <w:rsid w:val="00F66896"/>
    <w:pPr>
      <w:keepNext/>
      <w:spacing w:before="180" w:after="120"/>
      <w:outlineLvl w:val="3"/>
    </w:pPr>
    <w:rPr>
      <w:rFonts w:ascii="Arial Bold" w:hAnsi="Arial Bold"/>
      <w:b/>
      <w:i/>
      <w:sz w:val="18"/>
      <w:szCs w:val="18"/>
    </w:rPr>
  </w:style>
  <w:style w:type="paragraph" w:styleId="Heading5">
    <w:name w:val="heading 5"/>
    <w:basedOn w:val="Normal"/>
    <w:next w:val="Bodycopy"/>
    <w:qFormat/>
    <w:rsid w:val="009C0668"/>
    <w:pPr>
      <w:keepNext/>
      <w:spacing w:before="180"/>
      <w:outlineLvl w:val="4"/>
    </w:pPr>
    <w:rPr>
      <w:i/>
      <w:sz w:val="18"/>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1759B0"/>
    <w:pPr>
      <w:spacing w:after="120" w:line="240" w:lineRule="exact"/>
    </w:pPr>
    <w:rPr>
      <w:rFonts w:ascii="Arial" w:eastAsia="Times" w:hAnsi="Arial"/>
      <w:b/>
      <w:color w:val="000000"/>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0">
    <w:name w:val="Bullet 2"/>
    <w:basedOn w:val="ListBullet2"/>
    <w:autoRedefine/>
    <w:qFormat/>
    <w:rsid w:val="00E757EE"/>
    <w:pPr>
      <w:numPr>
        <w:numId w:val="17"/>
      </w:numPr>
      <w:spacing w:after="60"/>
      <w:ind w:left="720"/>
    </w:pPr>
    <w:rPr>
      <w:sz w:val="20"/>
    </w:rPr>
  </w:style>
  <w:style w:type="paragraph" w:customStyle="1" w:styleId="Tablebullet">
    <w:name w:val="Tablebullet"/>
    <w:basedOn w:val="Normal"/>
    <w:qFormat/>
    <w:rsid w:val="006D1A78"/>
    <w:pPr>
      <w:numPr>
        <w:numId w:val="30"/>
      </w:numPr>
      <w:spacing w:before="20" w:after="20"/>
    </w:pPr>
    <w:rPr>
      <w:sz w:val="18"/>
    </w:r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qFormat/>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E73E53"/>
    <w:pPr>
      <w:tabs>
        <w:tab w:val="right" w:pos="2160"/>
        <w:tab w:val="right" w:leader="dot" w:pos="9360"/>
      </w:tabs>
      <w:ind w:left="1440" w:hanging="720"/>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Bullet11">
    <w:name w:val="Bullet 1"/>
    <w:aliases w:val="b1"/>
    <w:basedOn w:val="Normal"/>
    <w:autoRedefine/>
    <w:qFormat/>
    <w:rsid w:val="009F749C"/>
    <w:pPr>
      <w:tabs>
        <w:tab w:val="num" w:pos="360"/>
      </w:tabs>
      <w:spacing w:after="60"/>
      <w:ind w:left="360" w:hanging="360"/>
    </w:p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0"/>
    <w:rsid w:val="003F14D8"/>
    <w:pPr>
      <w:numPr>
        <w:numId w:val="22"/>
      </w:numPr>
      <w:ind w:left="1080"/>
    </w:pPr>
  </w:style>
  <w:style w:type="paragraph" w:customStyle="1" w:styleId="Tablehead1">
    <w:name w:val="Tablehead1"/>
    <w:basedOn w:val="Normal"/>
    <w:qFormat/>
    <w:rsid w:val="000E616D"/>
    <w:pPr>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8"/>
      </w:numPr>
      <w:spacing w:after="0"/>
    </w:pPr>
  </w:style>
  <w:style w:type="paragraph" w:styleId="List2">
    <w:name w:val="List 2"/>
    <w:basedOn w:val="Bodycopy"/>
    <w:autoRedefine/>
    <w:semiHidden/>
    <w:qFormat/>
    <w:rsid w:val="00E33D7E"/>
    <w:pPr>
      <w:numPr>
        <w:numId w:val="13"/>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spacing w:after="60"/>
      <w:ind w:left="360" w:hanging="360"/>
    </w:pPr>
  </w:style>
  <w:style w:type="paragraph" w:styleId="ListNumber2">
    <w:name w:val="List Number 2"/>
    <w:basedOn w:val="Normal"/>
    <w:qFormat/>
    <w:rsid w:val="00800EEB"/>
    <w:pPr>
      <w:numPr>
        <w:numId w:val="21"/>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5"/>
      </w:numPr>
    </w:pPr>
  </w:style>
  <w:style w:type="paragraph" w:customStyle="1" w:styleId="ListNumberLast">
    <w:name w:val="List Number Last"/>
    <w:basedOn w:val="ListNumber"/>
    <w:link w:val="ListNumberLastChar"/>
    <w:rsid w:val="00187FEC"/>
  </w:style>
  <w:style w:type="character" w:customStyle="1" w:styleId="Heading1Char">
    <w:name w:val="Heading 1 Char"/>
    <w:aliases w:val="Del Heading 1 Char,1 ghost Char,g Char,C&amp;P Heading 1 Char,SAHeading 1 Char"/>
    <w:basedOn w:val="DefaultParagraphFont"/>
    <w:link w:val="Heading1"/>
    <w:rsid w:val="00AD601B"/>
    <w:rPr>
      <w:rFonts w:ascii="Arial Bold" w:hAnsi="Arial Bold" w:cs="Arial"/>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19"/>
      </w:numPr>
      <w:spacing w:after="60"/>
    </w:pPr>
    <w:rPr>
      <w:szCs w:val="16"/>
    </w:rPr>
  </w:style>
  <w:style w:type="paragraph" w:customStyle="1" w:styleId="numbullet2">
    <w:name w:val="numbullet2"/>
    <w:basedOn w:val="Normal"/>
    <w:rsid w:val="00E24955"/>
    <w:pPr>
      <w:numPr>
        <w:numId w:val="20"/>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9C0668"/>
    <w:pPr>
      <w:keepNext/>
      <w:spacing w:before="240" w:after="180"/>
    </w:pPr>
    <w:rPr>
      <w:rFonts w:ascii="Arial" w:hAnsi="Arial" w:cs="Arial"/>
      <w:b/>
      <w:color w:val="002776"/>
      <w:sz w:val="22"/>
      <w:szCs w:val="22"/>
    </w:rPr>
  </w:style>
  <w:style w:type="character" w:customStyle="1" w:styleId="DocumentInformationChar">
    <w:name w:val="Document Information Char"/>
    <w:basedOn w:val="DefaultParagraphFont"/>
    <w:link w:val="DocumentInformation"/>
    <w:rsid w:val="009C0668"/>
    <w:rPr>
      <w:rFonts w:ascii="Arial" w:hAnsi="Arial" w:cs="Arial"/>
      <w:b/>
      <w:color w:val="002776"/>
      <w:sz w:val="22"/>
      <w:szCs w:val="22"/>
      <w:lang w:val="en-US" w:eastAsia="en-US" w:bidi="ar-SA"/>
    </w:rPr>
  </w:style>
  <w:style w:type="paragraph" w:customStyle="1" w:styleId="Bodycopy">
    <w:name w:val="Body copy"/>
    <w:link w:val="BodycopyChar"/>
    <w:qFormat/>
    <w:rsid w:val="009C0668"/>
    <w:pPr>
      <w:spacing w:after="120"/>
    </w:pPr>
    <w:rPr>
      <w:rFonts w:ascii="Arial" w:eastAsia="Times" w:hAnsi="Arial"/>
      <w:color w:val="000000"/>
    </w:rPr>
  </w:style>
  <w:style w:type="character" w:customStyle="1" w:styleId="BodycopyChar">
    <w:name w:val="Body copy Char"/>
    <w:basedOn w:val="DefaultParagraphFont"/>
    <w:link w:val="Bodycopy"/>
    <w:rsid w:val="009C0668"/>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E616D"/>
    <w:pPr>
      <w:pageBreakBefore/>
      <w:spacing w:before="2400"/>
      <w:ind w:left="1440" w:firstLine="720"/>
    </w:pPr>
    <w:rPr>
      <w:color w:val="92D050"/>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Normal"/>
    <w:next w:val="Bodycopy"/>
    <w:autoRedefine/>
    <w:rsid w:val="00E079C0"/>
    <w:pPr>
      <w:numPr>
        <w:numId w:val="5"/>
      </w:numPr>
      <w:spacing w:after="120"/>
    </w:pPr>
    <w:rPr>
      <w:rFonts w:eastAsia="Times"/>
      <w:color w:val="000000"/>
    </w:rPr>
  </w:style>
  <w:style w:type="paragraph" w:customStyle="1" w:styleId="Bullet2Last">
    <w:name w:val="Bullet 2 Last"/>
    <w:basedOn w:val="Bullet20"/>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6"/>
      </w:numPr>
      <w:spacing w:after="120"/>
    </w:pPr>
  </w:style>
  <w:style w:type="numbering" w:customStyle="1" w:styleId="Style1">
    <w:name w:val="Style1"/>
    <w:uiPriority w:val="99"/>
    <w:rsid w:val="00E33D7E"/>
    <w:pPr>
      <w:numPr>
        <w:numId w:val="14"/>
      </w:numPr>
    </w:pPr>
  </w:style>
  <w:style w:type="numbering" w:customStyle="1" w:styleId="List1">
    <w:name w:val="List 1"/>
    <w:uiPriority w:val="99"/>
    <w:rsid w:val="00460FC2"/>
    <w:pPr>
      <w:numPr>
        <w:numId w:val="15"/>
      </w:numPr>
    </w:pPr>
  </w:style>
  <w:style w:type="character" w:customStyle="1" w:styleId="Heading3Char">
    <w:name w:val="Heading 3 Char"/>
    <w:aliases w:val="3 bullet Char,H3 Char,Section Char,Project 3 Char,Proposa Char,h3 Char,Heading 3 - old Char,1.2.3. Char,alltoc Char,3 Char,Heading 4 Proposal Char,h31 Char,h32 Char,Bold Head Char,bh Char,(1.1.1) Char,hd3 Char,Minor Char,text Char,o Char"/>
    <w:basedOn w:val="DefaultParagraphFont"/>
    <w:link w:val="Heading3"/>
    <w:rsid w:val="00CC3A4A"/>
    <w:rPr>
      <w:rFonts w:ascii="Arial Bold" w:hAnsi="Arial Bold" w:cs="Arial"/>
      <w:b/>
      <w:lang w:val="en-G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text">
    <w:name w:val="Tabletext"/>
    <w:basedOn w:val="Normal"/>
    <w:autoRedefine/>
    <w:uiPriority w:val="99"/>
    <w:qFormat/>
    <w:rsid w:val="00F808B3"/>
    <w:pPr>
      <w:spacing w:before="40" w:after="40"/>
      <w:jc w:val="center"/>
    </w:pPr>
    <w:rPr>
      <w:rFonts w:cs="Arial"/>
      <w:color w:val="000000" w:themeColor="text1"/>
      <w:szCs w:val="18"/>
    </w:rPr>
  </w:style>
  <w:style w:type="paragraph" w:styleId="Header">
    <w:name w:val="header"/>
    <w:basedOn w:val="Normal"/>
    <w:link w:val="HeaderChar"/>
    <w:uiPriority w:val="99"/>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uiPriority w:val="99"/>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Normal"/>
    <w:rsid w:val="00C5738E"/>
    <w:pPr>
      <w:numPr>
        <w:numId w:val="27"/>
      </w:numPr>
      <w:spacing w:before="40"/>
      <w:ind w:hanging="216"/>
    </w:pPr>
    <w:rPr>
      <w:color w:val="0000FF"/>
      <w:sz w:val="18"/>
    </w:r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qFormat/>
    <w:rsid w:val="002851D7"/>
    <w:rPr>
      <w:color w:val="0000FF"/>
    </w:rPr>
  </w:style>
  <w:style w:type="paragraph" w:customStyle="1" w:styleId="Tablebullet2">
    <w:name w:val="Tablebullet2"/>
    <w:basedOn w:val="Normal"/>
    <w:rsid w:val="006D1A78"/>
    <w:pPr>
      <w:numPr>
        <w:numId w:val="23"/>
      </w:numPr>
      <w:spacing w:before="20" w:after="20"/>
      <w:ind w:left="418" w:hanging="216"/>
    </w:pPr>
    <w:rPr>
      <w:color w:val="0000FF"/>
      <w:sz w:val="18"/>
    </w:rPr>
  </w:style>
  <w:style w:type="paragraph" w:customStyle="1" w:styleId="FigureCaption">
    <w:name w:val="FigureCaption"/>
    <w:basedOn w:val="Bodycopy"/>
    <w:rsid w:val="008A21B2"/>
    <w:pPr>
      <w:numPr>
        <w:numId w:val="28"/>
      </w:numPr>
      <w:jc w:val="center"/>
    </w:pPr>
    <w:rPr>
      <w:b/>
      <w:sz w:val="18"/>
      <w:szCs w:val="18"/>
    </w:rPr>
  </w:style>
  <w:style w:type="numbering" w:customStyle="1" w:styleId="Style2">
    <w:name w:val="Style2"/>
    <w:uiPriority w:val="99"/>
    <w:rsid w:val="008A21B2"/>
    <w:pPr>
      <w:numPr>
        <w:numId w:val="24"/>
      </w:numPr>
    </w:pPr>
  </w:style>
  <w:style w:type="paragraph" w:customStyle="1" w:styleId="InstructionsBullet">
    <w:name w:val="InstructionsBullet"/>
    <w:basedOn w:val="Normal"/>
    <w:qFormat/>
    <w:rsid w:val="00C5738E"/>
    <w:pPr>
      <w:tabs>
        <w:tab w:val="num" w:pos="-3112"/>
      </w:tabs>
      <w:spacing w:after="60"/>
      <w:ind w:left="218" w:hanging="180"/>
    </w:pPr>
    <w:rPr>
      <w:rFonts w:eastAsia="Times"/>
      <w:color w:val="0000FF"/>
    </w:rPr>
  </w:style>
  <w:style w:type="numbering" w:customStyle="1" w:styleId="Style4">
    <w:name w:val="Style4"/>
    <w:uiPriority w:val="99"/>
    <w:rsid w:val="00417F17"/>
    <w:pPr>
      <w:numPr>
        <w:numId w:val="26"/>
      </w:numPr>
    </w:pPr>
  </w:style>
  <w:style w:type="numbering" w:customStyle="1" w:styleId="Style5">
    <w:name w:val="Style5"/>
    <w:uiPriority w:val="99"/>
    <w:rsid w:val="00417F17"/>
    <w:pPr>
      <w:numPr>
        <w:numId w:val="27"/>
      </w:numPr>
    </w:pPr>
  </w:style>
  <w:style w:type="paragraph" w:customStyle="1" w:styleId="FileName">
    <w:name w:val="FileName"/>
    <w:basedOn w:val="Bodycopy"/>
    <w:rsid w:val="00F92178"/>
    <w:rPr>
      <w:color w:val="auto"/>
    </w:rPr>
  </w:style>
  <w:style w:type="character" w:customStyle="1" w:styleId="Document2">
    <w:name w:val="Document 2"/>
    <w:basedOn w:val="DefaultParagraphFont"/>
    <w:rsid w:val="00B058AA"/>
    <w:rPr>
      <w:noProof w:val="0"/>
      <w:lang w:val="en-US"/>
    </w:rPr>
  </w:style>
  <w:style w:type="paragraph" w:customStyle="1" w:styleId="Notes">
    <w:name w:val="Notes"/>
    <w:basedOn w:val="Normal"/>
    <w:next w:val="Normal"/>
    <w:link w:val="NotesChar"/>
    <w:rsid w:val="00B058AA"/>
    <w:pPr>
      <w:spacing w:after="120"/>
    </w:pPr>
    <w:rPr>
      <w:rFonts w:ascii="Times New Roman" w:hAnsi="Times New Roman"/>
      <w:i/>
      <w:color w:val="0000FF"/>
      <w:sz w:val="18"/>
      <w:szCs w:val="18"/>
    </w:rPr>
  </w:style>
  <w:style w:type="paragraph" w:customStyle="1" w:styleId="Bullet10">
    <w:name w:val="Bullet1"/>
    <w:basedOn w:val="Normal"/>
    <w:rsid w:val="00B058AA"/>
    <w:pPr>
      <w:numPr>
        <w:numId w:val="29"/>
      </w:numPr>
      <w:spacing w:after="120"/>
    </w:pPr>
    <w:rPr>
      <w:rFonts w:ascii="Times New Roman" w:hAnsi="Times New Roman"/>
      <w:szCs w:val="24"/>
    </w:rPr>
  </w:style>
  <w:style w:type="character" w:customStyle="1" w:styleId="NotesChar">
    <w:name w:val="Notes Char"/>
    <w:basedOn w:val="DefaultParagraphFont"/>
    <w:link w:val="Notes"/>
    <w:rsid w:val="00B058AA"/>
    <w:rPr>
      <w:i/>
      <w:color w:val="0000FF"/>
      <w:sz w:val="18"/>
      <w:szCs w:val="18"/>
    </w:rPr>
  </w:style>
  <w:style w:type="paragraph" w:customStyle="1" w:styleId="TableText0">
    <w:name w:val="Table Text"/>
    <w:rsid w:val="003F710C"/>
    <w:pPr>
      <w:spacing w:before="40" w:after="20"/>
    </w:pPr>
    <w:rPr>
      <w:rFonts w:ascii="Arial" w:hAnsi="Arial"/>
      <w:color w:val="000000"/>
    </w:rPr>
  </w:style>
  <w:style w:type="paragraph" w:customStyle="1" w:styleId="ColumnName">
    <w:name w:val="Column Name"/>
    <w:next w:val="Normal"/>
    <w:rsid w:val="00997FDD"/>
    <w:pPr>
      <w:keepNext/>
      <w:widowControl w:val="0"/>
      <w:spacing w:line="240" w:lineRule="atLeast"/>
    </w:pPr>
    <w:rPr>
      <w:rFonts w:ascii="Arial" w:hAnsi="Arial"/>
      <w:b/>
    </w:rPr>
  </w:style>
  <w:style w:type="character" w:customStyle="1" w:styleId="InstructionsChar">
    <w:name w:val="Instructions Char"/>
    <w:basedOn w:val="DefaultParagraphFont"/>
    <w:link w:val="Instructions"/>
    <w:rsid w:val="00E716E8"/>
    <w:rPr>
      <w:rFonts w:ascii="Arial" w:eastAsia="Times" w:hAnsi="Arial"/>
      <w:color w:val="0000FF"/>
    </w:rPr>
  </w:style>
  <w:style w:type="paragraph" w:customStyle="1" w:styleId="FigureCaption0">
    <w:name w:val="Figure Caption"/>
    <w:basedOn w:val="Normal"/>
    <w:rsid w:val="0066053C"/>
    <w:pPr>
      <w:spacing w:after="120"/>
      <w:jc w:val="center"/>
    </w:pPr>
    <w:rPr>
      <w:rFonts w:cs="Arial"/>
      <w:b/>
      <w:sz w:val="18"/>
    </w:rPr>
  </w:style>
  <w:style w:type="paragraph" w:customStyle="1" w:styleId="tablebullet20">
    <w:name w:val="tablebullet2"/>
    <w:basedOn w:val="Normal"/>
    <w:autoRedefine/>
    <w:qFormat/>
    <w:rsid w:val="006D1A78"/>
    <w:pPr>
      <w:spacing w:before="20" w:after="20"/>
      <w:ind w:left="408" w:hanging="180"/>
    </w:pPr>
    <w:rPr>
      <w:color w:val="0000FF"/>
      <w:sz w:val="18"/>
    </w:rPr>
  </w:style>
  <w:style w:type="paragraph" w:styleId="Caption">
    <w:name w:val="caption"/>
    <w:basedOn w:val="Normal"/>
    <w:next w:val="Normal"/>
    <w:unhideWhenUsed/>
    <w:qFormat/>
    <w:rsid w:val="00ED6869"/>
    <w:rPr>
      <w:b/>
      <w:bCs/>
    </w:rPr>
  </w:style>
  <w:style w:type="paragraph" w:styleId="BodyText">
    <w:name w:val="Body Text"/>
    <w:basedOn w:val="Normal"/>
    <w:link w:val="BodyTextChar"/>
    <w:rsid w:val="00E0501E"/>
    <w:pPr>
      <w:spacing w:after="120"/>
    </w:pPr>
    <w:rPr>
      <w:rFonts w:ascii="Times New Roman" w:hAnsi="Times New Roman"/>
      <w:i/>
      <w:iCs/>
    </w:rPr>
  </w:style>
  <w:style w:type="character" w:customStyle="1" w:styleId="BodyTextChar">
    <w:name w:val="Body Text Char"/>
    <w:basedOn w:val="DefaultParagraphFont"/>
    <w:link w:val="BodyText"/>
    <w:rsid w:val="00E0501E"/>
    <w:rPr>
      <w:i/>
      <w:iCs/>
    </w:rPr>
  </w:style>
  <w:style w:type="character" w:customStyle="1" w:styleId="Heading2Char">
    <w:name w:val="Heading 2 Char"/>
    <w:aliases w:val="2 headline Char,h Char,C&amp;P Heading 2 Char,H2 Char,21 Char,2 Char,l2 Char,level 2 heading Char,HD2 Char,Proposal Char,Heading 2 Hidden Char,h2 Char,minor side Char,sl2 Char,sh2 Char,Project 2 Char,RFS 2 Char,2nd level Char,ni2 Char"/>
    <w:basedOn w:val="DefaultParagraphFont"/>
    <w:link w:val="Heading2"/>
    <w:rsid w:val="000E7288"/>
    <w:rPr>
      <w:rFonts w:ascii="Arial" w:eastAsia="Times" w:hAnsi="Arial" w:cs="Arial"/>
      <w:b/>
      <w:color w:val="365F91" w:themeColor="accent1" w:themeShade="BF"/>
      <w:sz w:val="24"/>
      <w:lang w:val="en-GB"/>
    </w:rPr>
  </w:style>
  <w:style w:type="character" w:styleId="CommentReference">
    <w:name w:val="annotation reference"/>
    <w:basedOn w:val="DefaultParagraphFont"/>
    <w:uiPriority w:val="99"/>
    <w:rsid w:val="0026160B"/>
    <w:rPr>
      <w:sz w:val="16"/>
      <w:szCs w:val="16"/>
    </w:rPr>
  </w:style>
  <w:style w:type="paragraph" w:styleId="CommentText">
    <w:name w:val="annotation text"/>
    <w:basedOn w:val="Normal"/>
    <w:link w:val="CommentTextChar"/>
    <w:uiPriority w:val="99"/>
    <w:rsid w:val="0026160B"/>
  </w:style>
  <w:style w:type="character" w:customStyle="1" w:styleId="CommentTextChar">
    <w:name w:val="Comment Text Char"/>
    <w:basedOn w:val="DefaultParagraphFont"/>
    <w:link w:val="CommentText"/>
    <w:uiPriority w:val="99"/>
    <w:rsid w:val="0026160B"/>
    <w:rPr>
      <w:rFonts w:ascii="Arial" w:hAnsi="Arial"/>
    </w:rPr>
  </w:style>
  <w:style w:type="paragraph" w:styleId="CommentSubject">
    <w:name w:val="annotation subject"/>
    <w:basedOn w:val="CommentText"/>
    <w:next w:val="CommentText"/>
    <w:link w:val="CommentSubjectChar"/>
    <w:rsid w:val="0026160B"/>
    <w:rPr>
      <w:b/>
      <w:bCs/>
    </w:rPr>
  </w:style>
  <w:style w:type="character" w:customStyle="1" w:styleId="CommentSubjectChar">
    <w:name w:val="Comment Subject Char"/>
    <w:basedOn w:val="CommentTextChar"/>
    <w:link w:val="CommentSubject"/>
    <w:rsid w:val="0026160B"/>
    <w:rPr>
      <w:rFonts w:ascii="Arial" w:hAnsi="Arial"/>
      <w:b/>
      <w:bCs/>
    </w:rPr>
  </w:style>
  <w:style w:type="paragraph" w:styleId="Revision">
    <w:name w:val="Revision"/>
    <w:hidden/>
    <w:uiPriority w:val="99"/>
    <w:semiHidden/>
    <w:rsid w:val="0026160B"/>
    <w:rPr>
      <w:rFonts w:ascii="Arial" w:hAnsi="Arial"/>
    </w:rPr>
  </w:style>
  <w:style w:type="character" w:customStyle="1" w:styleId="Heading4Char">
    <w:name w:val="Heading 4 Char"/>
    <w:basedOn w:val="DefaultParagraphFont"/>
    <w:link w:val="Heading4"/>
    <w:uiPriority w:val="9"/>
    <w:rsid w:val="0000017C"/>
    <w:rPr>
      <w:rFonts w:ascii="Arial Bold" w:hAnsi="Arial Bold"/>
      <w:b/>
      <w:i/>
      <w:sz w:val="18"/>
      <w:szCs w:val="18"/>
    </w:rPr>
  </w:style>
  <w:style w:type="paragraph" w:styleId="ListParagraph">
    <w:name w:val="List Paragraph"/>
    <w:basedOn w:val="Normal"/>
    <w:link w:val="ListParagraphChar"/>
    <w:uiPriority w:val="34"/>
    <w:qFormat/>
    <w:rsid w:val="00D71390"/>
    <w:pPr>
      <w:ind w:left="720"/>
      <w:contextualSpacing/>
    </w:pPr>
  </w:style>
  <w:style w:type="table" w:styleId="LightShading-Accent5">
    <w:name w:val="Light Shading Accent 5"/>
    <w:basedOn w:val="TableNormal"/>
    <w:uiPriority w:val="60"/>
    <w:rsid w:val="007301B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Bulletlist1">
    <w:name w:val="Bullet list 1"/>
    <w:uiPriority w:val="90"/>
    <w:rsid w:val="00752CD3"/>
    <w:pPr>
      <w:numPr>
        <w:numId w:val="31"/>
      </w:numPr>
      <w:spacing w:after="120" w:line="280" w:lineRule="atLeast"/>
      <w:ind w:left="270" w:hanging="270"/>
    </w:pPr>
    <w:rPr>
      <w:rFonts w:ascii="Arial" w:eastAsia="Times" w:hAnsi="Arial"/>
      <w:color w:val="000000"/>
      <w:sz w:val="22"/>
    </w:rPr>
  </w:style>
  <w:style w:type="paragraph" w:customStyle="1" w:styleId="Bulletlist2">
    <w:name w:val="Bullet list 2"/>
    <w:uiPriority w:val="90"/>
    <w:rsid w:val="00752CD3"/>
    <w:pPr>
      <w:numPr>
        <w:ilvl w:val="1"/>
        <w:numId w:val="31"/>
      </w:numPr>
      <w:spacing w:after="120" w:line="280" w:lineRule="atLeast"/>
      <w:ind w:left="540" w:hanging="270"/>
    </w:pPr>
    <w:rPr>
      <w:rFonts w:ascii="Arial" w:eastAsia="Times" w:hAnsi="Arial"/>
      <w:color w:val="000000"/>
      <w:sz w:val="22"/>
    </w:rPr>
  </w:style>
  <w:style w:type="paragraph" w:customStyle="1" w:styleId="Header1">
    <w:name w:val="*Header 1"/>
    <w:rsid w:val="00CE7204"/>
    <w:pPr>
      <w:keepNext/>
      <w:numPr>
        <w:numId w:val="35"/>
      </w:numPr>
      <w:spacing w:before="240" w:after="120"/>
      <w:ind w:left="0" w:firstLine="0"/>
      <w:outlineLvl w:val="0"/>
    </w:pPr>
    <w:rPr>
      <w:b/>
      <w:caps/>
      <w:sz w:val="28"/>
    </w:rPr>
  </w:style>
  <w:style w:type="paragraph" w:customStyle="1" w:styleId="Header2">
    <w:name w:val="*Header 2"/>
    <w:rsid w:val="00CE7204"/>
    <w:pPr>
      <w:keepNext/>
      <w:keepLines/>
      <w:numPr>
        <w:ilvl w:val="1"/>
        <w:numId w:val="35"/>
      </w:numPr>
      <w:spacing w:before="120" w:after="120"/>
      <w:ind w:left="360" w:firstLine="0"/>
      <w:outlineLvl w:val="1"/>
    </w:pPr>
    <w:rPr>
      <w:b/>
      <w:sz w:val="24"/>
    </w:rPr>
  </w:style>
  <w:style w:type="paragraph" w:customStyle="1" w:styleId="Header3">
    <w:name w:val="*Header 3"/>
    <w:rsid w:val="00CE7204"/>
    <w:pPr>
      <w:keepNext/>
      <w:keepLines/>
      <w:numPr>
        <w:ilvl w:val="2"/>
        <w:numId w:val="35"/>
      </w:numPr>
      <w:spacing w:before="120" w:after="120"/>
      <w:ind w:left="720" w:firstLine="0"/>
      <w:outlineLvl w:val="2"/>
    </w:pPr>
    <w:rPr>
      <w:b/>
      <w:sz w:val="22"/>
    </w:rPr>
  </w:style>
  <w:style w:type="paragraph" w:customStyle="1" w:styleId="Body1">
    <w:name w:val="*Body 1"/>
    <w:link w:val="Body1Char"/>
    <w:rsid w:val="00CE7204"/>
    <w:pPr>
      <w:spacing w:after="120"/>
    </w:pPr>
    <w:rPr>
      <w:sz w:val="22"/>
    </w:rPr>
  </w:style>
  <w:style w:type="paragraph" w:customStyle="1" w:styleId="Bullet2">
    <w:name w:val="*Bullet 2"/>
    <w:rsid w:val="00CE7204"/>
    <w:pPr>
      <w:keepLines/>
      <w:numPr>
        <w:numId w:val="32"/>
      </w:numPr>
      <w:spacing w:after="120"/>
    </w:pPr>
    <w:rPr>
      <w:sz w:val="22"/>
    </w:rPr>
  </w:style>
  <w:style w:type="paragraph" w:customStyle="1" w:styleId="Bullet1">
    <w:name w:val="*Bullet 1"/>
    <w:link w:val="Bullet1Char"/>
    <w:rsid w:val="00CE7204"/>
    <w:pPr>
      <w:keepLines/>
      <w:numPr>
        <w:numId w:val="33"/>
      </w:numPr>
      <w:spacing w:after="120"/>
    </w:pPr>
    <w:rPr>
      <w:color w:val="000000"/>
      <w:sz w:val="22"/>
    </w:rPr>
  </w:style>
  <w:style w:type="paragraph" w:customStyle="1" w:styleId="Header4">
    <w:name w:val="*Header 4"/>
    <w:rsid w:val="00CE7204"/>
    <w:pPr>
      <w:numPr>
        <w:ilvl w:val="3"/>
        <w:numId w:val="35"/>
      </w:numPr>
      <w:spacing w:before="120" w:after="120"/>
      <w:ind w:left="720" w:firstLine="0"/>
      <w:outlineLvl w:val="3"/>
    </w:pPr>
    <w:rPr>
      <w:b/>
      <w:i/>
      <w:sz w:val="22"/>
    </w:rPr>
  </w:style>
  <w:style w:type="paragraph" w:customStyle="1" w:styleId="Tablebodytext">
    <w:name w:val="*Table body text"/>
    <w:basedOn w:val="Normal"/>
    <w:rsid w:val="00CE7204"/>
    <w:pPr>
      <w:spacing w:before="60" w:after="60"/>
    </w:pPr>
    <w:rPr>
      <w:rFonts w:ascii="Times New Roman" w:hAnsi="Times New Roman"/>
    </w:rPr>
  </w:style>
  <w:style w:type="paragraph" w:customStyle="1" w:styleId="Tableheading">
    <w:name w:val="Table heading"/>
    <w:basedOn w:val="Body1"/>
    <w:rsid w:val="00CE7204"/>
    <w:pPr>
      <w:spacing w:before="60" w:after="60"/>
      <w:jc w:val="center"/>
    </w:pPr>
    <w:rPr>
      <w:b/>
    </w:rPr>
  </w:style>
  <w:style w:type="paragraph" w:customStyle="1" w:styleId="Tablebullet1">
    <w:name w:val="*Table bullet 1"/>
    <w:basedOn w:val="Normal"/>
    <w:rsid w:val="00CE7204"/>
    <w:pPr>
      <w:numPr>
        <w:numId w:val="34"/>
      </w:numPr>
      <w:tabs>
        <w:tab w:val="clear" w:pos="1442"/>
        <w:tab w:val="num" w:pos="282"/>
      </w:tabs>
      <w:spacing w:after="60"/>
      <w:ind w:left="288" w:hanging="288"/>
    </w:pPr>
    <w:rPr>
      <w:rFonts w:ascii="Times New Roman" w:hAnsi="Times New Roman"/>
    </w:rPr>
  </w:style>
  <w:style w:type="paragraph" w:customStyle="1" w:styleId="FigureTableCaption">
    <w:name w:val="*Figure/Table Caption"/>
    <w:basedOn w:val="Body1"/>
    <w:link w:val="FigureTableCaptionChar"/>
    <w:rsid w:val="00CE7204"/>
    <w:pPr>
      <w:spacing w:before="60"/>
      <w:jc w:val="center"/>
    </w:pPr>
    <w:rPr>
      <w:b/>
      <w:i/>
    </w:rPr>
  </w:style>
  <w:style w:type="paragraph" w:customStyle="1" w:styleId="TemplateGuide">
    <w:name w:val="TemplateGuide"/>
    <w:basedOn w:val="Body1"/>
    <w:link w:val="TemplateGuideChar"/>
    <w:rsid w:val="00CE7204"/>
    <w:pPr>
      <w:keepLines/>
    </w:pPr>
    <w:rPr>
      <w:i/>
      <w:color w:val="0000FF"/>
    </w:rPr>
  </w:style>
  <w:style w:type="character" w:customStyle="1" w:styleId="TemplateGuideChar">
    <w:name w:val="TemplateGuide Char"/>
    <w:basedOn w:val="DefaultParagraphFont"/>
    <w:link w:val="TemplateGuide"/>
    <w:rsid w:val="00CE7204"/>
    <w:rPr>
      <w:i/>
      <w:color w:val="0000FF"/>
      <w:sz w:val="22"/>
    </w:rPr>
  </w:style>
  <w:style w:type="character" w:customStyle="1" w:styleId="Body1Char">
    <w:name w:val="*Body 1 Char"/>
    <w:basedOn w:val="DefaultParagraphFont"/>
    <w:link w:val="Body1"/>
    <w:rsid w:val="00CE7204"/>
    <w:rPr>
      <w:sz w:val="22"/>
    </w:rPr>
  </w:style>
  <w:style w:type="character" w:customStyle="1" w:styleId="Bullet1Char">
    <w:name w:val="*Bullet 1 Char"/>
    <w:basedOn w:val="DefaultParagraphFont"/>
    <w:link w:val="Bullet1"/>
    <w:rsid w:val="00CE7204"/>
    <w:rPr>
      <w:color w:val="000000"/>
      <w:sz w:val="22"/>
    </w:rPr>
  </w:style>
  <w:style w:type="character" w:customStyle="1" w:styleId="FigureTableCaptionChar">
    <w:name w:val="*Figure/Table Caption Char"/>
    <w:basedOn w:val="Body1Char"/>
    <w:link w:val="FigureTableCaption"/>
    <w:rsid w:val="00CE7204"/>
    <w:rPr>
      <w:b/>
      <w:i/>
      <w:sz w:val="22"/>
    </w:rPr>
  </w:style>
  <w:style w:type="paragraph" w:customStyle="1" w:styleId="Bullets">
    <w:name w:val="Bullets"/>
    <w:basedOn w:val="Normal"/>
    <w:rsid w:val="00895499"/>
    <w:pPr>
      <w:numPr>
        <w:numId w:val="36"/>
      </w:numPr>
      <w:spacing w:after="60"/>
      <w:jc w:val="both"/>
    </w:pPr>
    <w:rPr>
      <w:rFonts w:ascii="Times New Roman" w:hAnsi="Times New Roman"/>
    </w:rPr>
  </w:style>
  <w:style w:type="paragraph" w:styleId="TableofFigures">
    <w:name w:val="table of figures"/>
    <w:basedOn w:val="Normal"/>
    <w:next w:val="Normal"/>
    <w:uiPriority w:val="99"/>
    <w:rsid w:val="009D4AFB"/>
  </w:style>
  <w:style w:type="paragraph" w:styleId="TOCHeading">
    <w:name w:val="TOC Heading"/>
    <w:basedOn w:val="Heading1"/>
    <w:next w:val="Normal"/>
    <w:uiPriority w:val="39"/>
    <w:semiHidden/>
    <w:unhideWhenUsed/>
    <w:qFormat/>
    <w:rsid w:val="003C03A5"/>
    <w:pPr>
      <w:keepNext/>
      <w:keepLines/>
      <w:pageBreakBefore w:val="0"/>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bodytext0">
    <w:name w:val="bodytext"/>
    <w:basedOn w:val="Normal"/>
    <w:rsid w:val="003D3D53"/>
    <w:pPr>
      <w:spacing w:after="120" w:line="220" w:lineRule="atLeast"/>
    </w:pPr>
    <w:rPr>
      <w:rFonts w:ascii="Times New Roman" w:eastAsia="Arial Unicode MS" w:hAnsi="Times New Roman"/>
      <w:sz w:val="24"/>
      <w:szCs w:val="24"/>
    </w:rPr>
  </w:style>
  <w:style w:type="character" w:styleId="SubtleEmphasis">
    <w:name w:val="Subtle Emphasis"/>
    <w:basedOn w:val="DefaultParagraphFont"/>
    <w:uiPriority w:val="19"/>
    <w:qFormat/>
    <w:rsid w:val="00E47801"/>
    <w:rPr>
      <w:i/>
      <w:iCs/>
      <w:color w:val="808080" w:themeColor="text1" w:themeTint="7F"/>
    </w:rPr>
  </w:style>
  <w:style w:type="paragraph" w:customStyle="1" w:styleId="AABodyText">
    <w:name w:val="AA Body Text"/>
    <w:basedOn w:val="Normal"/>
    <w:link w:val="AABodyTextChar"/>
    <w:rsid w:val="000C2F7E"/>
    <w:pPr>
      <w:spacing w:after="120"/>
    </w:pPr>
    <w:rPr>
      <w:sz w:val="22"/>
      <w:szCs w:val="24"/>
    </w:rPr>
  </w:style>
  <w:style w:type="character" w:customStyle="1" w:styleId="AABodyTextChar">
    <w:name w:val="AA Body Text Char"/>
    <w:link w:val="AABodyText"/>
    <w:locked/>
    <w:rsid w:val="000C2F7E"/>
    <w:rPr>
      <w:rFonts w:ascii="Arial" w:hAnsi="Arial"/>
      <w:sz w:val="22"/>
      <w:szCs w:val="24"/>
    </w:rPr>
  </w:style>
  <w:style w:type="paragraph" w:customStyle="1" w:styleId="OPM-level1">
    <w:name w:val="OPM - level 1"/>
    <w:basedOn w:val="Normal"/>
    <w:rsid w:val="00D63BC4"/>
    <w:pPr>
      <w:keepNext/>
      <w:shd w:val="clear" w:color="auto" w:fill="FFFFCC"/>
      <w:spacing w:before="60"/>
      <w:ind w:left="1134" w:hanging="567"/>
      <w:outlineLvl w:val="3"/>
    </w:pPr>
    <w:rPr>
      <w:rFonts w:ascii="Verdana" w:eastAsia="Batang" w:hAnsi="Verdana"/>
      <w:bCs/>
      <w:sz w:val="16"/>
      <w:szCs w:val="22"/>
      <w:lang w:val="en-AU"/>
    </w:rPr>
  </w:style>
  <w:style w:type="paragraph" w:customStyle="1" w:styleId="OPM-level2">
    <w:name w:val="OPM - level 2"/>
    <w:basedOn w:val="OPM-level1"/>
    <w:rsid w:val="00D63BC4"/>
    <w:pPr>
      <w:shd w:val="clear" w:color="auto" w:fill="FFDDDD"/>
      <w:ind w:left="1701"/>
      <w:outlineLvl w:val="4"/>
    </w:pPr>
  </w:style>
  <w:style w:type="paragraph" w:customStyle="1" w:styleId="OPM-conclusion">
    <w:name w:val="OPM - conclusion"/>
    <w:basedOn w:val="BodyText"/>
    <w:next w:val="OPM-level1"/>
    <w:rsid w:val="00D63BC4"/>
    <w:pPr>
      <w:keepNext/>
      <w:spacing w:before="120" w:after="0"/>
      <w:ind w:left="567" w:hanging="567"/>
      <w:outlineLvl w:val="2"/>
    </w:pPr>
    <w:rPr>
      <w:rFonts w:ascii="Verdana" w:eastAsia="Batang" w:hAnsi="Verdana"/>
      <w:b/>
      <w:bCs/>
      <w:i w:val="0"/>
      <w:iCs w:val="0"/>
      <w:sz w:val="16"/>
      <w:szCs w:val="22"/>
      <w:lang w:val="en-AU"/>
    </w:rPr>
  </w:style>
  <w:style w:type="paragraph" w:customStyle="1" w:styleId="OPM-blankline">
    <w:name w:val="OPM - blank line"/>
    <w:basedOn w:val="Normal"/>
    <w:rsid w:val="00D63BC4"/>
    <w:pPr>
      <w:spacing w:before="120"/>
    </w:pPr>
    <w:rPr>
      <w:rFonts w:ascii="Verdana" w:eastAsia="Batang" w:hAnsi="Verdana" w:cs="Arial"/>
      <w:sz w:val="16"/>
      <w:szCs w:val="22"/>
      <w:lang w:val="en-AU"/>
    </w:rPr>
  </w:style>
  <w:style w:type="paragraph" w:customStyle="1" w:styleId="OPM-commentary">
    <w:name w:val="OPM - commentary"/>
    <w:basedOn w:val="Normal"/>
    <w:rsid w:val="00D63BC4"/>
    <w:pPr>
      <w:spacing w:after="120"/>
    </w:pPr>
    <w:rPr>
      <w:rFonts w:ascii="Verdana" w:eastAsia="Batang" w:hAnsi="Verdana"/>
      <w:color w:val="FF6600"/>
      <w:sz w:val="16"/>
      <w:szCs w:val="24"/>
      <w:lang w:val="en-AU"/>
    </w:rPr>
  </w:style>
  <w:style w:type="paragraph" w:customStyle="1" w:styleId="OPM-Heading2">
    <w:name w:val="OPM - Heading 2"/>
    <w:basedOn w:val="Normal"/>
    <w:next w:val="OPM-blankline"/>
    <w:rsid w:val="00D63BC4"/>
    <w:pPr>
      <w:spacing w:before="120" w:after="120"/>
      <w:ind w:left="1124" w:right="1138" w:hanging="562"/>
      <w:jc w:val="center"/>
      <w:outlineLvl w:val="1"/>
    </w:pPr>
    <w:rPr>
      <w:rFonts w:ascii="Times New Roman" w:eastAsia="Batang" w:hAnsi="Times New Roman" w:cs="Arial"/>
      <w:i/>
      <w:iCs/>
      <w:sz w:val="22"/>
      <w:szCs w:val="22"/>
      <w:lang w:val="en-AU"/>
    </w:rPr>
  </w:style>
  <w:style w:type="paragraph" w:customStyle="1" w:styleId="OPM-level3">
    <w:name w:val="OPM - level 3"/>
    <w:basedOn w:val="OPM-level2"/>
    <w:rsid w:val="00D63BC4"/>
    <w:pPr>
      <w:shd w:val="clear" w:color="auto" w:fill="D5D5FF"/>
      <w:ind w:left="2268"/>
      <w:outlineLvl w:val="5"/>
    </w:pPr>
    <w:rPr>
      <w:rFonts w:cs="Arial"/>
    </w:rPr>
  </w:style>
  <w:style w:type="paragraph" w:customStyle="1" w:styleId="OPM-level4">
    <w:name w:val="OPM - level 4"/>
    <w:basedOn w:val="OPM-level3"/>
    <w:rsid w:val="00D63BC4"/>
    <w:pPr>
      <w:shd w:val="clear" w:color="auto" w:fill="CCECFF"/>
      <w:ind w:left="2835"/>
      <w:outlineLvl w:val="6"/>
    </w:pPr>
  </w:style>
  <w:style w:type="paragraph" w:customStyle="1" w:styleId="OPM-level5">
    <w:name w:val="OPM - level 5"/>
    <w:basedOn w:val="OPM-level4"/>
    <w:rsid w:val="00D63BC4"/>
    <w:pPr>
      <w:shd w:val="clear" w:color="auto" w:fill="CCFFCC"/>
      <w:ind w:left="3402"/>
      <w:outlineLvl w:val="7"/>
    </w:pPr>
  </w:style>
  <w:style w:type="paragraph" w:customStyle="1" w:styleId="OPM-Heading">
    <w:name w:val="OPM - Heading"/>
    <w:basedOn w:val="Normal"/>
    <w:next w:val="OPM-Heading2"/>
    <w:rsid w:val="00D63BC4"/>
    <w:pPr>
      <w:spacing w:before="120" w:after="120"/>
      <w:ind w:left="1134" w:right="1134" w:hanging="567"/>
      <w:jc w:val="center"/>
      <w:outlineLvl w:val="0"/>
    </w:pPr>
    <w:rPr>
      <w:rFonts w:ascii="Times New Roman" w:eastAsia="Batang" w:hAnsi="Times New Roman" w:cs="Arial"/>
      <w:b/>
      <w:i/>
      <w:sz w:val="22"/>
      <w:szCs w:val="22"/>
      <w:lang w:val="en-AU"/>
    </w:rPr>
  </w:style>
  <w:style w:type="paragraph" w:customStyle="1" w:styleId="OPM-configuration">
    <w:name w:val="OPM - configuration"/>
    <w:basedOn w:val="Normal"/>
    <w:rsid w:val="00D63BC4"/>
    <w:pPr>
      <w:shd w:val="clear" w:color="auto" w:fill="E6E6E6"/>
      <w:spacing w:after="120"/>
    </w:pPr>
    <w:rPr>
      <w:rFonts w:ascii="Verdana" w:eastAsia="Batang" w:hAnsi="Verdana"/>
      <w:vanish/>
      <w:sz w:val="16"/>
      <w:szCs w:val="22"/>
      <w:lang w:val="en-AU"/>
    </w:rPr>
  </w:style>
  <w:style w:type="paragraph" w:customStyle="1" w:styleId="OPM-RuleName">
    <w:name w:val="OPM - Rule Name"/>
    <w:basedOn w:val="Normal"/>
    <w:next w:val="OPM-conclusion"/>
    <w:rsid w:val="00D63BC4"/>
    <w:pPr>
      <w:keepNext/>
      <w:spacing w:before="120" w:after="120"/>
      <w:outlineLvl w:val="2"/>
    </w:pPr>
    <w:rPr>
      <w:rFonts w:eastAsia="Batang" w:cs="Arial"/>
      <w:bCs/>
      <w:i/>
      <w:sz w:val="16"/>
      <w:szCs w:val="22"/>
      <w:lang w:val="en-AU"/>
    </w:rPr>
  </w:style>
  <w:style w:type="paragraph" w:customStyle="1" w:styleId="OPM-Alternativeconclusion">
    <w:name w:val="OPM - Alternative conclusion"/>
    <w:basedOn w:val="OPM-conclusion"/>
    <w:rsid w:val="00393DF5"/>
  </w:style>
  <w:style w:type="paragraph" w:customStyle="1" w:styleId="OPM-ignore">
    <w:name w:val="OPM - ignore"/>
    <w:basedOn w:val="Normal"/>
    <w:rsid w:val="00393DF5"/>
    <w:pPr>
      <w:spacing w:after="120"/>
    </w:pPr>
    <w:rPr>
      <w:rFonts w:ascii="Verdana" w:eastAsia="Batang" w:hAnsi="Verdana"/>
      <w:color w:val="FF00FF"/>
      <w:sz w:val="16"/>
      <w:szCs w:val="24"/>
      <w:lang w:val="en-AU"/>
    </w:rPr>
  </w:style>
  <w:style w:type="character" w:customStyle="1" w:styleId="ListParagraphChar">
    <w:name w:val="List Paragraph Char"/>
    <w:link w:val="ListParagraph"/>
    <w:uiPriority w:val="34"/>
    <w:locked/>
    <w:rsid w:val="005D4D0F"/>
    <w:rPr>
      <w:rFonts w:ascii="Arial" w:hAnsi="Arial"/>
    </w:rPr>
  </w:style>
  <w:style w:type="paragraph" w:customStyle="1" w:styleId="Bulletlevel1">
    <w:name w:val="Bullet level 1"/>
    <w:uiPriority w:val="90"/>
    <w:qFormat/>
    <w:rsid w:val="0034660D"/>
    <w:pPr>
      <w:numPr>
        <w:numId w:val="37"/>
      </w:numPr>
      <w:tabs>
        <w:tab w:val="left" w:pos="180"/>
      </w:tabs>
      <w:spacing w:after="120" w:line="280" w:lineRule="atLeast"/>
    </w:pPr>
    <w:rPr>
      <w:rFonts w:ascii="Arial" w:eastAsia="Times" w:hAnsi="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32052">
      <w:bodyDiv w:val="1"/>
      <w:marLeft w:val="0"/>
      <w:marRight w:val="0"/>
      <w:marTop w:val="0"/>
      <w:marBottom w:val="0"/>
      <w:divBdr>
        <w:top w:val="none" w:sz="0" w:space="0" w:color="auto"/>
        <w:left w:val="none" w:sz="0" w:space="0" w:color="auto"/>
        <w:bottom w:val="none" w:sz="0" w:space="0" w:color="auto"/>
        <w:right w:val="none" w:sz="0" w:space="0" w:color="auto"/>
      </w:divBdr>
    </w:div>
    <w:div w:id="155651896">
      <w:bodyDiv w:val="1"/>
      <w:marLeft w:val="0"/>
      <w:marRight w:val="0"/>
      <w:marTop w:val="0"/>
      <w:marBottom w:val="0"/>
      <w:divBdr>
        <w:top w:val="none" w:sz="0" w:space="0" w:color="auto"/>
        <w:left w:val="none" w:sz="0" w:space="0" w:color="auto"/>
        <w:bottom w:val="none" w:sz="0" w:space="0" w:color="auto"/>
        <w:right w:val="none" w:sz="0" w:space="0" w:color="auto"/>
      </w:divBdr>
    </w:div>
    <w:div w:id="197162067">
      <w:bodyDiv w:val="1"/>
      <w:marLeft w:val="0"/>
      <w:marRight w:val="0"/>
      <w:marTop w:val="0"/>
      <w:marBottom w:val="0"/>
      <w:divBdr>
        <w:top w:val="none" w:sz="0" w:space="0" w:color="auto"/>
        <w:left w:val="none" w:sz="0" w:space="0" w:color="auto"/>
        <w:bottom w:val="none" w:sz="0" w:space="0" w:color="auto"/>
        <w:right w:val="none" w:sz="0" w:space="0" w:color="auto"/>
      </w:divBdr>
      <w:divsChild>
        <w:div w:id="909536037">
          <w:marLeft w:val="0"/>
          <w:marRight w:val="0"/>
          <w:marTop w:val="0"/>
          <w:marBottom w:val="0"/>
          <w:divBdr>
            <w:top w:val="none" w:sz="0" w:space="0" w:color="auto"/>
            <w:left w:val="none" w:sz="0" w:space="0" w:color="auto"/>
            <w:bottom w:val="none" w:sz="0" w:space="0" w:color="auto"/>
            <w:right w:val="none" w:sz="0" w:space="0" w:color="auto"/>
          </w:divBdr>
        </w:div>
      </w:divsChild>
    </w:div>
    <w:div w:id="216287425">
      <w:bodyDiv w:val="1"/>
      <w:marLeft w:val="0"/>
      <w:marRight w:val="0"/>
      <w:marTop w:val="0"/>
      <w:marBottom w:val="0"/>
      <w:divBdr>
        <w:top w:val="none" w:sz="0" w:space="0" w:color="auto"/>
        <w:left w:val="none" w:sz="0" w:space="0" w:color="auto"/>
        <w:bottom w:val="none" w:sz="0" w:space="0" w:color="auto"/>
        <w:right w:val="none" w:sz="0" w:space="0" w:color="auto"/>
      </w:divBdr>
    </w:div>
    <w:div w:id="221018428">
      <w:bodyDiv w:val="1"/>
      <w:marLeft w:val="0"/>
      <w:marRight w:val="0"/>
      <w:marTop w:val="0"/>
      <w:marBottom w:val="0"/>
      <w:divBdr>
        <w:top w:val="none" w:sz="0" w:space="0" w:color="auto"/>
        <w:left w:val="none" w:sz="0" w:space="0" w:color="auto"/>
        <w:bottom w:val="none" w:sz="0" w:space="0" w:color="auto"/>
        <w:right w:val="none" w:sz="0" w:space="0" w:color="auto"/>
      </w:divBdr>
    </w:div>
    <w:div w:id="239675033">
      <w:bodyDiv w:val="1"/>
      <w:marLeft w:val="0"/>
      <w:marRight w:val="0"/>
      <w:marTop w:val="0"/>
      <w:marBottom w:val="0"/>
      <w:divBdr>
        <w:top w:val="none" w:sz="0" w:space="0" w:color="auto"/>
        <w:left w:val="none" w:sz="0" w:space="0" w:color="auto"/>
        <w:bottom w:val="none" w:sz="0" w:space="0" w:color="auto"/>
        <w:right w:val="none" w:sz="0" w:space="0" w:color="auto"/>
      </w:divBdr>
      <w:divsChild>
        <w:div w:id="2068795301">
          <w:marLeft w:val="187"/>
          <w:marRight w:val="0"/>
          <w:marTop w:val="20"/>
          <w:marBottom w:val="20"/>
          <w:divBdr>
            <w:top w:val="none" w:sz="0" w:space="0" w:color="auto"/>
            <w:left w:val="none" w:sz="0" w:space="0" w:color="auto"/>
            <w:bottom w:val="none" w:sz="0" w:space="0" w:color="auto"/>
            <w:right w:val="none" w:sz="0" w:space="0" w:color="auto"/>
          </w:divBdr>
        </w:div>
      </w:divsChild>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6554">
      <w:bodyDiv w:val="1"/>
      <w:marLeft w:val="0"/>
      <w:marRight w:val="0"/>
      <w:marTop w:val="0"/>
      <w:marBottom w:val="0"/>
      <w:divBdr>
        <w:top w:val="none" w:sz="0" w:space="0" w:color="auto"/>
        <w:left w:val="none" w:sz="0" w:space="0" w:color="auto"/>
        <w:bottom w:val="none" w:sz="0" w:space="0" w:color="auto"/>
        <w:right w:val="none" w:sz="0" w:space="0" w:color="auto"/>
      </w:divBdr>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26834611">
      <w:bodyDiv w:val="1"/>
      <w:marLeft w:val="0"/>
      <w:marRight w:val="0"/>
      <w:marTop w:val="0"/>
      <w:marBottom w:val="0"/>
      <w:divBdr>
        <w:top w:val="none" w:sz="0" w:space="0" w:color="auto"/>
        <w:left w:val="none" w:sz="0" w:space="0" w:color="auto"/>
        <w:bottom w:val="none" w:sz="0" w:space="0" w:color="auto"/>
        <w:right w:val="none" w:sz="0" w:space="0" w:color="auto"/>
      </w:divBdr>
    </w:div>
    <w:div w:id="349794790">
      <w:bodyDiv w:val="1"/>
      <w:marLeft w:val="0"/>
      <w:marRight w:val="0"/>
      <w:marTop w:val="0"/>
      <w:marBottom w:val="0"/>
      <w:divBdr>
        <w:top w:val="none" w:sz="0" w:space="0" w:color="auto"/>
        <w:left w:val="none" w:sz="0" w:space="0" w:color="auto"/>
        <w:bottom w:val="none" w:sz="0" w:space="0" w:color="auto"/>
        <w:right w:val="none" w:sz="0" w:space="0" w:color="auto"/>
      </w:divBdr>
    </w:div>
    <w:div w:id="352266963">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09346934">
      <w:bodyDiv w:val="1"/>
      <w:marLeft w:val="0"/>
      <w:marRight w:val="0"/>
      <w:marTop w:val="0"/>
      <w:marBottom w:val="0"/>
      <w:divBdr>
        <w:top w:val="none" w:sz="0" w:space="0" w:color="auto"/>
        <w:left w:val="none" w:sz="0" w:space="0" w:color="auto"/>
        <w:bottom w:val="none" w:sz="0" w:space="0" w:color="auto"/>
        <w:right w:val="none" w:sz="0" w:space="0" w:color="auto"/>
      </w:divBdr>
    </w:div>
    <w:div w:id="412052788">
      <w:bodyDiv w:val="1"/>
      <w:marLeft w:val="0"/>
      <w:marRight w:val="0"/>
      <w:marTop w:val="0"/>
      <w:marBottom w:val="0"/>
      <w:divBdr>
        <w:top w:val="none" w:sz="0" w:space="0" w:color="auto"/>
        <w:left w:val="none" w:sz="0" w:space="0" w:color="auto"/>
        <w:bottom w:val="none" w:sz="0" w:space="0" w:color="auto"/>
        <w:right w:val="none" w:sz="0" w:space="0" w:color="auto"/>
      </w:divBdr>
    </w:div>
    <w:div w:id="464590641">
      <w:bodyDiv w:val="1"/>
      <w:marLeft w:val="0"/>
      <w:marRight w:val="0"/>
      <w:marTop w:val="0"/>
      <w:marBottom w:val="0"/>
      <w:divBdr>
        <w:top w:val="none" w:sz="0" w:space="0" w:color="auto"/>
        <w:left w:val="none" w:sz="0" w:space="0" w:color="auto"/>
        <w:bottom w:val="none" w:sz="0" w:space="0" w:color="auto"/>
        <w:right w:val="none" w:sz="0" w:space="0" w:color="auto"/>
      </w:divBdr>
    </w:div>
    <w:div w:id="473988809">
      <w:bodyDiv w:val="1"/>
      <w:marLeft w:val="0"/>
      <w:marRight w:val="0"/>
      <w:marTop w:val="0"/>
      <w:marBottom w:val="0"/>
      <w:divBdr>
        <w:top w:val="none" w:sz="0" w:space="0" w:color="auto"/>
        <w:left w:val="none" w:sz="0" w:space="0" w:color="auto"/>
        <w:bottom w:val="none" w:sz="0" w:space="0" w:color="auto"/>
        <w:right w:val="none" w:sz="0" w:space="0" w:color="auto"/>
      </w:divBdr>
    </w:div>
    <w:div w:id="485325213">
      <w:bodyDiv w:val="1"/>
      <w:marLeft w:val="0"/>
      <w:marRight w:val="0"/>
      <w:marTop w:val="0"/>
      <w:marBottom w:val="0"/>
      <w:divBdr>
        <w:top w:val="none" w:sz="0" w:space="0" w:color="auto"/>
        <w:left w:val="none" w:sz="0" w:space="0" w:color="auto"/>
        <w:bottom w:val="none" w:sz="0" w:space="0" w:color="auto"/>
        <w:right w:val="none" w:sz="0" w:space="0" w:color="auto"/>
      </w:divBdr>
    </w:div>
    <w:div w:id="488180818">
      <w:bodyDiv w:val="1"/>
      <w:marLeft w:val="0"/>
      <w:marRight w:val="0"/>
      <w:marTop w:val="0"/>
      <w:marBottom w:val="0"/>
      <w:divBdr>
        <w:top w:val="none" w:sz="0" w:space="0" w:color="auto"/>
        <w:left w:val="none" w:sz="0" w:space="0" w:color="auto"/>
        <w:bottom w:val="none" w:sz="0" w:space="0" w:color="auto"/>
        <w:right w:val="none" w:sz="0" w:space="0" w:color="auto"/>
      </w:divBdr>
    </w:div>
    <w:div w:id="489444980">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496579512">
      <w:bodyDiv w:val="1"/>
      <w:marLeft w:val="0"/>
      <w:marRight w:val="0"/>
      <w:marTop w:val="0"/>
      <w:marBottom w:val="0"/>
      <w:divBdr>
        <w:top w:val="none" w:sz="0" w:space="0" w:color="auto"/>
        <w:left w:val="none" w:sz="0" w:space="0" w:color="auto"/>
        <w:bottom w:val="none" w:sz="0" w:space="0" w:color="auto"/>
        <w:right w:val="none" w:sz="0" w:space="0" w:color="auto"/>
      </w:divBdr>
    </w:div>
    <w:div w:id="531110654">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49655945">
      <w:bodyDiv w:val="1"/>
      <w:marLeft w:val="0"/>
      <w:marRight w:val="0"/>
      <w:marTop w:val="0"/>
      <w:marBottom w:val="0"/>
      <w:divBdr>
        <w:top w:val="none" w:sz="0" w:space="0" w:color="auto"/>
        <w:left w:val="none" w:sz="0" w:space="0" w:color="auto"/>
        <w:bottom w:val="none" w:sz="0" w:space="0" w:color="auto"/>
        <w:right w:val="none" w:sz="0" w:space="0" w:color="auto"/>
      </w:divBdr>
    </w:div>
    <w:div w:id="552811178">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569923563">
      <w:bodyDiv w:val="1"/>
      <w:marLeft w:val="0"/>
      <w:marRight w:val="0"/>
      <w:marTop w:val="0"/>
      <w:marBottom w:val="0"/>
      <w:divBdr>
        <w:top w:val="none" w:sz="0" w:space="0" w:color="auto"/>
        <w:left w:val="none" w:sz="0" w:space="0" w:color="auto"/>
        <w:bottom w:val="none" w:sz="0" w:space="0" w:color="auto"/>
        <w:right w:val="none" w:sz="0" w:space="0" w:color="auto"/>
      </w:divBdr>
      <w:divsChild>
        <w:div w:id="1995331414">
          <w:marLeft w:val="0"/>
          <w:marRight w:val="0"/>
          <w:marTop w:val="0"/>
          <w:marBottom w:val="0"/>
          <w:divBdr>
            <w:top w:val="none" w:sz="0" w:space="0" w:color="auto"/>
            <w:left w:val="none" w:sz="0" w:space="0" w:color="auto"/>
            <w:bottom w:val="none" w:sz="0" w:space="0" w:color="auto"/>
            <w:right w:val="none" w:sz="0" w:space="0" w:color="auto"/>
          </w:divBdr>
        </w:div>
      </w:divsChild>
    </w:div>
    <w:div w:id="579871781">
      <w:bodyDiv w:val="1"/>
      <w:marLeft w:val="0"/>
      <w:marRight w:val="0"/>
      <w:marTop w:val="0"/>
      <w:marBottom w:val="0"/>
      <w:divBdr>
        <w:top w:val="none" w:sz="0" w:space="0" w:color="auto"/>
        <w:left w:val="none" w:sz="0" w:space="0" w:color="auto"/>
        <w:bottom w:val="none" w:sz="0" w:space="0" w:color="auto"/>
        <w:right w:val="none" w:sz="0" w:space="0" w:color="auto"/>
      </w:divBdr>
    </w:div>
    <w:div w:id="596257826">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13168955">
      <w:bodyDiv w:val="1"/>
      <w:marLeft w:val="0"/>
      <w:marRight w:val="0"/>
      <w:marTop w:val="0"/>
      <w:marBottom w:val="0"/>
      <w:divBdr>
        <w:top w:val="none" w:sz="0" w:space="0" w:color="auto"/>
        <w:left w:val="none" w:sz="0" w:space="0" w:color="auto"/>
        <w:bottom w:val="none" w:sz="0" w:space="0" w:color="auto"/>
        <w:right w:val="none" w:sz="0" w:space="0" w:color="auto"/>
      </w:divBdr>
    </w:div>
    <w:div w:id="620304066">
      <w:bodyDiv w:val="1"/>
      <w:marLeft w:val="0"/>
      <w:marRight w:val="0"/>
      <w:marTop w:val="0"/>
      <w:marBottom w:val="0"/>
      <w:divBdr>
        <w:top w:val="none" w:sz="0" w:space="0" w:color="auto"/>
        <w:left w:val="none" w:sz="0" w:space="0" w:color="auto"/>
        <w:bottom w:val="none" w:sz="0" w:space="0" w:color="auto"/>
        <w:right w:val="none" w:sz="0" w:space="0" w:color="auto"/>
      </w:divBdr>
    </w:div>
    <w:div w:id="631637770">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8367">
      <w:bodyDiv w:val="1"/>
      <w:marLeft w:val="0"/>
      <w:marRight w:val="0"/>
      <w:marTop w:val="0"/>
      <w:marBottom w:val="0"/>
      <w:divBdr>
        <w:top w:val="none" w:sz="0" w:space="0" w:color="auto"/>
        <w:left w:val="none" w:sz="0" w:space="0" w:color="auto"/>
        <w:bottom w:val="none" w:sz="0" w:space="0" w:color="auto"/>
        <w:right w:val="none" w:sz="0" w:space="0" w:color="auto"/>
      </w:divBdr>
    </w:div>
    <w:div w:id="700133917">
      <w:bodyDiv w:val="1"/>
      <w:marLeft w:val="0"/>
      <w:marRight w:val="0"/>
      <w:marTop w:val="0"/>
      <w:marBottom w:val="0"/>
      <w:divBdr>
        <w:top w:val="none" w:sz="0" w:space="0" w:color="auto"/>
        <w:left w:val="none" w:sz="0" w:space="0" w:color="auto"/>
        <w:bottom w:val="none" w:sz="0" w:space="0" w:color="auto"/>
        <w:right w:val="none" w:sz="0" w:space="0" w:color="auto"/>
      </w:divBdr>
    </w:div>
    <w:div w:id="793404177">
      <w:bodyDiv w:val="1"/>
      <w:marLeft w:val="0"/>
      <w:marRight w:val="0"/>
      <w:marTop w:val="0"/>
      <w:marBottom w:val="0"/>
      <w:divBdr>
        <w:top w:val="none" w:sz="0" w:space="0" w:color="auto"/>
        <w:left w:val="none" w:sz="0" w:space="0" w:color="auto"/>
        <w:bottom w:val="none" w:sz="0" w:space="0" w:color="auto"/>
        <w:right w:val="none" w:sz="0" w:space="0" w:color="auto"/>
      </w:divBdr>
      <w:divsChild>
        <w:div w:id="557908283">
          <w:marLeft w:val="0"/>
          <w:marRight w:val="0"/>
          <w:marTop w:val="0"/>
          <w:marBottom w:val="0"/>
          <w:divBdr>
            <w:top w:val="none" w:sz="0" w:space="0" w:color="auto"/>
            <w:left w:val="none" w:sz="0" w:space="0" w:color="auto"/>
            <w:bottom w:val="none" w:sz="0" w:space="0" w:color="auto"/>
            <w:right w:val="none" w:sz="0" w:space="0" w:color="auto"/>
          </w:divBdr>
        </w:div>
      </w:divsChild>
    </w:div>
    <w:div w:id="814882393">
      <w:bodyDiv w:val="1"/>
      <w:marLeft w:val="0"/>
      <w:marRight w:val="0"/>
      <w:marTop w:val="0"/>
      <w:marBottom w:val="0"/>
      <w:divBdr>
        <w:top w:val="none" w:sz="0" w:space="0" w:color="auto"/>
        <w:left w:val="none" w:sz="0" w:space="0" w:color="auto"/>
        <w:bottom w:val="none" w:sz="0" w:space="0" w:color="auto"/>
        <w:right w:val="none" w:sz="0" w:space="0" w:color="auto"/>
      </w:divBdr>
      <w:divsChild>
        <w:div w:id="1504929447">
          <w:marLeft w:val="0"/>
          <w:marRight w:val="0"/>
          <w:marTop w:val="0"/>
          <w:marBottom w:val="0"/>
          <w:divBdr>
            <w:top w:val="none" w:sz="0" w:space="0" w:color="auto"/>
            <w:left w:val="none" w:sz="0" w:space="0" w:color="auto"/>
            <w:bottom w:val="none" w:sz="0" w:space="0" w:color="auto"/>
            <w:right w:val="none" w:sz="0" w:space="0" w:color="auto"/>
          </w:divBdr>
          <w:divsChild>
            <w:div w:id="474638559">
              <w:marLeft w:val="0"/>
              <w:marRight w:val="0"/>
              <w:marTop w:val="0"/>
              <w:marBottom w:val="0"/>
              <w:divBdr>
                <w:top w:val="none" w:sz="0" w:space="0" w:color="auto"/>
                <w:left w:val="none" w:sz="0" w:space="0" w:color="auto"/>
                <w:bottom w:val="none" w:sz="0" w:space="0" w:color="auto"/>
                <w:right w:val="none" w:sz="0" w:space="0" w:color="auto"/>
              </w:divBdr>
              <w:divsChild>
                <w:div w:id="1166752546">
                  <w:marLeft w:val="0"/>
                  <w:marRight w:val="0"/>
                  <w:marTop w:val="0"/>
                  <w:marBottom w:val="0"/>
                  <w:divBdr>
                    <w:top w:val="single" w:sz="2" w:space="0" w:color="CCCCCC"/>
                    <w:left w:val="single" w:sz="2" w:space="0" w:color="CCCCCC"/>
                    <w:bottom w:val="single" w:sz="2" w:space="4" w:color="CCCCCC"/>
                    <w:right w:val="single" w:sz="2" w:space="0" w:color="CCCCCC"/>
                  </w:divBdr>
                </w:div>
              </w:divsChild>
            </w:div>
          </w:divsChild>
        </w:div>
      </w:divsChild>
    </w:div>
    <w:div w:id="826242600">
      <w:bodyDiv w:val="1"/>
      <w:marLeft w:val="0"/>
      <w:marRight w:val="0"/>
      <w:marTop w:val="0"/>
      <w:marBottom w:val="0"/>
      <w:divBdr>
        <w:top w:val="none" w:sz="0" w:space="0" w:color="auto"/>
        <w:left w:val="none" w:sz="0" w:space="0" w:color="auto"/>
        <w:bottom w:val="none" w:sz="0" w:space="0" w:color="auto"/>
        <w:right w:val="none" w:sz="0" w:space="0" w:color="auto"/>
      </w:divBdr>
    </w:div>
    <w:div w:id="833646083">
      <w:bodyDiv w:val="1"/>
      <w:marLeft w:val="0"/>
      <w:marRight w:val="0"/>
      <w:marTop w:val="0"/>
      <w:marBottom w:val="0"/>
      <w:divBdr>
        <w:top w:val="none" w:sz="0" w:space="0" w:color="auto"/>
        <w:left w:val="none" w:sz="0" w:space="0" w:color="auto"/>
        <w:bottom w:val="none" w:sz="0" w:space="0" w:color="auto"/>
        <w:right w:val="none" w:sz="0" w:space="0" w:color="auto"/>
      </w:divBdr>
      <w:divsChild>
        <w:div w:id="1522741182">
          <w:marLeft w:val="0"/>
          <w:marRight w:val="0"/>
          <w:marTop w:val="0"/>
          <w:marBottom w:val="0"/>
          <w:divBdr>
            <w:top w:val="none" w:sz="0" w:space="0" w:color="auto"/>
            <w:left w:val="none" w:sz="0" w:space="0" w:color="auto"/>
            <w:bottom w:val="none" w:sz="0" w:space="0" w:color="auto"/>
            <w:right w:val="none" w:sz="0" w:space="0" w:color="auto"/>
          </w:divBdr>
          <w:divsChild>
            <w:div w:id="8150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8030">
      <w:bodyDiv w:val="1"/>
      <w:marLeft w:val="0"/>
      <w:marRight w:val="0"/>
      <w:marTop w:val="0"/>
      <w:marBottom w:val="0"/>
      <w:divBdr>
        <w:top w:val="none" w:sz="0" w:space="0" w:color="auto"/>
        <w:left w:val="none" w:sz="0" w:space="0" w:color="auto"/>
        <w:bottom w:val="none" w:sz="0" w:space="0" w:color="auto"/>
        <w:right w:val="none" w:sz="0" w:space="0" w:color="auto"/>
      </w:divBdr>
    </w:div>
    <w:div w:id="849947455">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10969873">
      <w:bodyDiv w:val="1"/>
      <w:marLeft w:val="0"/>
      <w:marRight w:val="0"/>
      <w:marTop w:val="0"/>
      <w:marBottom w:val="0"/>
      <w:divBdr>
        <w:top w:val="none" w:sz="0" w:space="0" w:color="auto"/>
        <w:left w:val="none" w:sz="0" w:space="0" w:color="auto"/>
        <w:bottom w:val="none" w:sz="0" w:space="0" w:color="auto"/>
        <w:right w:val="none" w:sz="0" w:space="0" w:color="auto"/>
      </w:divBdr>
    </w:div>
    <w:div w:id="916092758">
      <w:bodyDiv w:val="1"/>
      <w:marLeft w:val="0"/>
      <w:marRight w:val="0"/>
      <w:marTop w:val="0"/>
      <w:marBottom w:val="0"/>
      <w:divBdr>
        <w:top w:val="none" w:sz="0" w:space="0" w:color="auto"/>
        <w:left w:val="none" w:sz="0" w:space="0" w:color="auto"/>
        <w:bottom w:val="none" w:sz="0" w:space="0" w:color="auto"/>
        <w:right w:val="none" w:sz="0" w:space="0" w:color="auto"/>
      </w:divBdr>
    </w:div>
    <w:div w:id="948857315">
      <w:bodyDiv w:val="1"/>
      <w:marLeft w:val="0"/>
      <w:marRight w:val="0"/>
      <w:marTop w:val="0"/>
      <w:marBottom w:val="0"/>
      <w:divBdr>
        <w:top w:val="none" w:sz="0" w:space="0" w:color="auto"/>
        <w:left w:val="none" w:sz="0" w:space="0" w:color="auto"/>
        <w:bottom w:val="none" w:sz="0" w:space="0" w:color="auto"/>
        <w:right w:val="none" w:sz="0" w:space="0" w:color="auto"/>
      </w:divBdr>
    </w:div>
    <w:div w:id="967786207">
      <w:bodyDiv w:val="1"/>
      <w:marLeft w:val="0"/>
      <w:marRight w:val="0"/>
      <w:marTop w:val="0"/>
      <w:marBottom w:val="0"/>
      <w:divBdr>
        <w:top w:val="none" w:sz="0" w:space="0" w:color="auto"/>
        <w:left w:val="none" w:sz="0" w:space="0" w:color="auto"/>
        <w:bottom w:val="none" w:sz="0" w:space="0" w:color="auto"/>
        <w:right w:val="none" w:sz="0" w:space="0" w:color="auto"/>
      </w:divBdr>
      <w:divsChild>
        <w:div w:id="560294187">
          <w:marLeft w:val="446"/>
          <w:marRight w:val="0"/>
          <w:marTop w:val="0"/>
          <w:marBottom w:val="0"/>
          <w:divBdr>
            <w:top w:val="none" w:sz="0" w:space="0" w:color="auto"/>
            <w:left w:val="none" w:sz="0" w:space="0" w:color="auto"/>
            <w:bottom w:val="none" w:sz="0" w:space="0" w:color="auto"/>
            <w:right w:val="none" w:sz="0" w:space="0" w:color="auto"/>
          </w:divBdr>
        </w:div>
        <w:div w:id="778834617">
          <w:marLeft w:val="446"/>
          <w:marRight w:val="0"/>
          <w:marTop w:val="0"/>
          <w:marBottom w:val="0"/>
          <w:divBdr>
            <w:top w:val="none" w:sz="0" w:space="0" w:color="auto"/>
            <w:left w:val="none" w:sz="0" w:space="0" w:color="auto"/>
            <w:bottom w:val="none" w:sz="0" w:space="0" w:color="auto"/>
            <w:right w:val="none" w:sz="0" w:space="0" w:color="auto"/>
          </w:divBdr>
        </w:div>
        <w:div w:id="1245139538">
          <w:marLeft w:val="446"/>
          <w:marRight w:val="0"/>
          <w:marTop w:val="0"/>
          <w:marBottom w:val="0"/>
          <w:divBdr>
            <w:top w:val="none" w:sz="0" w:space="0" w:color="auto"/>
            <w:left w:val="none" w:sz="0" w:space="0" w:color="auto"/>
            <w:bottom w:val="none" w:sz="0" w:space="0" w:color="auto"/>
            <w:right w:val="none" w:sz="0" w:space="0" w:color="auto"/>
          </w:divBdr>
        </w:div>
        <w:div w:id="1551109084">
          <w:marLeft w:val="446"/>
          <w:marRight w:val="0"/>
          <w:marTop w:val="0"/>
          <w:marBottom w:val="0"/>
          <w:divBdr>
            <w:top w:val="none" w:sz="0" w:space="0" w:color="auto"/>
            <w:left w:val="none" w:sz="0" w:space="0" w:color="auto"/>
            <w:bottom w:val="none" w:sz="0" w:space="0" w:color="auto"/>
            <w:right w:val="none" w:sz="0" w:space="0" w:color="auto"/>
          </w:divBdr>
        </w:div>
        <w:div w:id="1878393363">
          <w:marLeft w:val="446"/>
          <w:marRight w:val="0"/>
          <w:marTop w:val="0"/>
          <w:marBottom w:val="0"/>
          <w:divBdr>
            <w:top w:val="none" w:sz="0" w:space="0" w:color="auto"/>
            <w:left w:val="none" w:sz="0" w:space="0" w:color="auto"/>
            <w:bottom w:val="none" w:sz="0" w:space="0" w:color="auto"/>
            <w:right w:val="none" w:sz="0" w:space="0" w:color="auto"/>
          </w:divBdr>
        </w:div>
        <w:div w:id="1880820829">
          <w:marLeft w:val="446"/>
          <w:marRight w:val="0"/>
          <w:marTop w:val="0"/>
          <w:marBottom w:val="0"/>
          <w:divBdr>
            <w:top w:val="none" w:sz="0" w:space="0" w:color="auto"/>
            <w:left w:val="none" w:sz="0" w:space="0" w:color="auto"/>
            <w:bottom w:val="none" w:sz="0" w:space="0" w:color="auto"/>
            <w:right w:val="none" w:sz="0" w:space="0" w:color="auto"/>
          </w:divBdr>
        </w:div>
        <w:div w:id="1997301739">
          <w:marLeft w:val="446"/>
          <w:marRight w:val="0"/>
          <w:marTop w:val="0"/>
          <w:marBottom w:val="0"/>
          <w:divBdr>
            <w:top w:val="none" w:sz="0" w:space="0" w:color="auto"/>
            <w:left w:val="none" w:sz="0" w:space="0" w:color="auto"/>
            <w:bottom w:val="none" w:sz="0" w:space="0" w:color="auto"/>
            <w:right w:val="none" w:sz="0" w:space="0" w:color="auto"/>
          </w:divBdr>
        </w:div>
        <w:div w:id="2079280407">
          <w:marLeft w:val="446"/>
          <w:marRight w:val="0"/>
          <w:marTop w:val="0"/>
          <w:marBottom w:val="0"/>
          <w:divBdr>
            <w:top w:val="none" w:sz="0" w:space="0" w:color="auto"/>
            <w:left w:val="none" w:sz="0" w:space="0" w:color="auto"/>
            <w:bottom w:val="none" w:sz="0" w:space="0" w:color="auto"/>
            <w:right w:val="none" w:sz="0" w:space="0" w:color="auto"/>
          </w:divBdr>
        </w:div>
        <w:div w:id="2085057892">
          <w:marLeft w:val="446"/>
          <w:marRight w:val="0"/>
          <w:marTop w:val="0"/>
          <w:marBottom w:val="0"/>
          <w:divBdr>
            <w:top w:val="none" w:sz="0" w:space="0" w:color="auto"/>
            <w:left w:val="none" w:sz="0" w:space="0" w:color="auto"/>
            <w:bottom w:val="none" w:sz="0" w:space="0" w:color="auto"/>
            <w:right w:val="none" w:sz="0" w:space="0" w:color="auto"/>
          </w:divBdr>
        </w:div>
      </w:divsChild>
    </w:div>
    <w:div w:id="971903326">
      <w:bodyDiv w:val="1"/>
      <w:marLeft w:val="0"/>
      <w:marRight w:val="0"/>
      <w:marTop w:val="0"/>
      <w:marBottom w:val="0"/>
      <w:divBdr>
        <w:top w:val="none" w:sz="0" w:space="0" w:color="auto"/>
        <w:left w:val="none" w:sz="0" w:space="0" w:color="auto"/>
        <w:bottom w:val="none" w:sz="0" w:space="0" w:color="auto"/>
        <w:right w:val="none" w:sz="0" w:space="0" w:color="auto"/>
      </w:divBdr>
      <w:divsChild>
        <w:div w:id="679816046">
          <w:marLeft w:val="0"/>
          <w:marRight w:val="0"/>
          <w:marTop w:val="0"/>
          <w:marBottom w:val="0"/>
          <w:divBdr>
            <w:top w:val="none" w:sz="0" w:space="0" w:color="auto"/>
            <w:left w:val="none" w:sz="0" w:space="0" w:color="auto"/>
            <w:bottom w:val="none" w:sz="0" w:space="0" w:color="auto"/>
            <w:right w:val="none" w:sz="0" w:space="0" w:color="auto"/>
          </w:divBdr>
        </w:div>
      </w:divsChild>
    </w:div>
    <w:div w:id="979264675">
      <w:bodyDiv w:val="1"/>
      <w:marLeft w:val="0"/>
      <w:marRight w:val="0"/>
      <w:marTop w:val="0"/>
      <w:marBottom w:val="0"/>
      <w:divBdr>
        <w:top w:val="none" w:sz="0" w:space="0" w:color="auto"/>
        <w:left w:val="none" w:sz="0" w:space="0" w:color="auto"/>
        <w:bottom w:val="none" w:sz="0" w:space="0" w:color="auto"/>
        <w:right w:val="none" w:sz="0" w:space="0" w:color="auto"/>
      </w:divBdr>
    </w:div>
    <w:div w:id="1001155676">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74619547">
      <w:bodyDiv w:val="1"/>
      <w:marLeft w:val="0"/>
      <w:marRight w:val="0"/>
      <w:marTop w:val="0"/>
      <w:marBottom w:val="0"/>
      <w:divBdr>
        <w:top w:val="none" w:sz="0" w:space="0" w:color="auto"/>
        <w:left w:val="none" w:sz="0" w:space="0" w:color="auto"/>
        <w:bottom w:val="none" w:sz="0" w:space="0" w:color="auto"/>
        <w:right w:val="none" w:sz="0" w:space="0" w:color="auto"/>
      </w:divBdr>
      <w:divsChild>
        <w:div w:id="610429507">
          <w:marLeft w:val="0"/>
          <w:marRight w:val="0"/>
          <w:marTop w:val="0"/>
          <w:marBottom w:val="0"/>
          <w:divBdr>
            <w:top w:val="none" w:sz="0" w:space="0" w:color="auto"/>
            <w:left w:val="none" w:sz="0" w:space="0" w:color="auto"/>
            <w:bottom w:val="none" w:sz="0" w:space="0" w:color="auto"/>
            <w:right w:val="none" w:sz="0" w:space="0" w:color="auto"/>
          </w:divBdr>
        </w:div>
      </w:divsChild>
    </w:div>
    <w:div w:id="1084259527">
      <w:bodyDiv w:val="1"/>
      <w:marLeft w:val="0"/>
      <w:marRight w:val="0"/>
      <w:marTop w:val="0"/>
      <w:marBottom w:val="0"/>
      <w:divBdr>
        <w:top w:val="none" w:sz="0" w:space="0" w:color="auto"/>
        <w:left w:val="none" w:sz="0" w:space="0" w:color="auto"/>
        <w:bottom w:val="none" w:sz="0" w:space="0" w:color="auto"/>
        <w:right w:val="none" w:sz="0" w:space="0" w:color="auto"/>
      </w:divBdr>
    </w:div>
    <w:div w:id="1132947015">
      <w:bodyDiv w:val="1"/>
      <w:marLeft w:val="0"/>
      <w:marRight w:val="0"/>
      <w:marTop w:val="0"/>
      <w:marBottom w:val="0"/>
      <w:divBdr>
        <w:top w:val="none" w:sz="0" w:space="0" w:color="auto"/>
        <w:left w:val="none" w:sz="0" w:space="0" w:color="auto"/>
        <w:bottom w:val="none" w:sz="0" w:space="0" w:color="auto"/>
        <w:right w:val="none" w:sz="0" w:space="0" w:color="auto"/>
      </w:divBdr>
    </w:div>
    <w:div w:id="1165363637">
      <w:bodyDiv w:val="1"/>
      <w:marLeft w:val="0"/>
      <w:marRight w:val="0"/>
      <w:marTop w:val="0"/>
      <w:marBottom w:val="0"/>
      <w:divBdr>
        <w:top w:val="none" w:sz="0" w:space="0" w:color="auto"/>
        <w:left w:val="none" w:sz="0" w:space="0" w:color="auto"/>
        <w:bottom w:val="none" w:sz="0" w:space="0" w:color="auto"/>
        <w:right w:val="none" w:sz="0" w:space="0" w:color="auto"/>
      </w:divBdr>
    </w:div>
    <w:div w:id="1226598962">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91324116">
      <w:bodyDiv w:val="1"/>
      <w:marLeft w:val="0"/>
      <w:marRight w:val="0"/>
      <w:marTop w:val="0"/>
      <w:marBottom w:val="0"/>
      <w:divBdr>
        <w:top w:val="none" w:sz="0" w:space="0" w:color="auto"/>
        <w:left w:val="none" w:sz="0" w:space="0" w:color="auto"/>
        <w:bottom w:val="none" w:sz="0" w:space="0" w:color="auto"/>
        <w:right w:val="none" w:sz="0" w:space="0" w:color="auto"/>
      </w:divBdr>
    </w:div>
    <w:div w:id="1307592464">
      <w:bodyDiv w:val="1"/>
      <w:marLeft w:val="0"/>
      <w:marRight w:val="0"/>
      <w:marTop w:val="0"/>
      <w:marBottom w:val="0"/>
      <w:divBdr>
        <w:top w:val="none" w:sz="0" w:space="0" w:color="auto"/>
        <w:left w:val="none" w:sz="0" w:space="0" w:color="auto"/>
        <w:bottom w:val="none" w:sz="0" w:space="0" w:color="auto"/>
        <w:right w:val="none" w:sz="0" w:space="0" w:color="auto"/>
      </w:divBdr>
    </w:div>
    <w:div w:id="1357122928">
      <w:bodyDiv w:val="1"/>
      <w:marLeft w:val="0"/>
      <w:marRight w:val="0"/>
      <w:marTop w:val="0"/>
      <w:marBottom w:val="0"/>
      <w:divBdr>
        <w:top w:val="none" w:sz="0" w:space="0" w:color="auto"/>
        <w:left w:val="none" w:sz="0" w:space="0" w:color="auto"/>
        <w:bottom w:val="none" w:sz="0" w:space="0" w:color="auto"/>
        <w:right w:val="none" w:sz="0" w:space="0" w:color="auto"/>
      </w:divBdr>
    </w:div>
    <w:div w:id="1434931556">
      <w:bodyDiv w:val="1"/>
      <w:marLeft w:val="0"/>
      <w:marRight w:val="0"/>
      <w:marTop w:val="0"/>
      <w:marBottom w:val="0"/>
      <w:divBdr>
        <w:top w:val="none" w:sz="0" w:space="0" w:color="auto"/>
        <w:left w:val="none" w:sz="0" w:space="0" w:color="auto"/>
        <w:bottom w:val="none" w:sz="0" w:space="0" w:color="auto"/>
        <w:right w:val="none" w:sz="0" w:space="0" w:color="auto"/>
      </w:divBdr>
    </w:div>
    <w:div w:id="1452632217">
      <w:bodyDiv w:val="1"/>
      <w:marLeft w:val="0"/>
      <w:marRight w:val="0"/>
      <w:marTop w:val="0"/>
      <w:marBottom w:val="0"/>
      <w:divBdr>
        <w:top w:val="none" w:sz="0" w:space="0" w:color="auto"/>
        <w:left w:val="none" w:sz="0" w:space="0" w:color="auto"/>
        <w:bottom w:val="none" w:sz="0" w:space="0" w:color="auto"/>
        <w:right w:val="none" w:sz="0" w:space="0" w:color="auto"/>
      </w:divBdr>
    </w:div>
    <w:div w:id="1465347883">
      <w:bodyDiv w:val="1"/>
      <w:marLeft w:val="0"/>
      <w:marRight w:val="0"/>
      <w:marTop w:val="0"/>
      <w:marBottom w:val="0"/>
      <w:divBdr>
        <w:top w:val="none" w:sz="0" w:space="0" w:color="auto"/>
        <w:left w:val="none" w:sz="0" w:space="0" w:color="auto"/>
        <w:bottom w:val="none" w:sz="0" w:space="0" w:color="auto"/>
        <w:right w:val="none" w:sz="0" w:space="0" w:color="auto"/>
      </w:divBdr>
      <w:divsChild>
        <w:div w:id="1163087423">
          <w:marLeft w:val="187"/>
          <w:marRight w:val="0"/>
          <w:marTop w:val="20"/>
          <w:marBottom w:val="20"/>
          <w:divBdr>
            <w:top w:val="none" w:sz="0" w:space="0" w:color="auto"/>
            <w:left w:val="none" w:sz="0" w:space="0" w:color="auto"/>
            <w:bottom w:val="none" w:sz="0" w:space="0" w:color="auto"/>
            <w:right w:val="none" w:sz="0" w:space="0" w:color="auto"/>
          </w:divBdr>
        </w:div>
      </w:divsChild>
    </w:div>
    <w:div w:id="1483694500">
      <w:bodyDiv w:val="1"/>
      <w:marLeft w:val="0"/>
      <w:marRight w:val="0"/>
      <w:marTop w:val="0"/>
      <w:marBottom w:val="0"/>
      <w:divBdr>
        <w:top w:val="none" w:sz="0" w:space="0" w:color="auto"/>
        <w:left w:val="none" w:sz="0" w:space="0" w:color="auto"/>
        <w:bottom w:val="none" w:sz="0" w:space="0" w:color="auto"/>
        <w:right w:val="none" w:sz="0" w:space="0" w:color="auto"/>
      </w:divBdr>
    </w:div>
    <w:div w:id="1522008883">
      <w:bodyDiv w:val="1"/>
      <w:marLeft w:val="0"/>
      <w:marRight w:val="0"/>
      <w:marTop w:val="0"/>
      <w:marBottom w:val="0"/>
      <w:divBdr>
        <w:top w:val="none" w:sz="0" w:space="0" w:color="auto"/>
        <w:left w:val="none" w:sz="0" w:space="0" w:color="auto"/>
        <w:bottom w:val="none" w:sz="0" w:space="0" w:color="auto"/>
        <w:right w:val="none" w:sz="0" w:space="0" w:color="auto"/>
      </w:divBdr>
    </w:div>
    <w:div w:id="1579555488">
      <w:bodyDiv w:val="1"/>
      <w:marLeft w:val="0"/>
      <w:marRight w:val="0"/>
      <w:marTop w:val="0"/>
      <w:marBottom w:val="0"/>
      <w:divBdr>
        <w:top w:val="none" w:sz="0" w:space="0" w:color="auto"/>
        <w:left w:val="none" w:sz="0" w:space="0" w:color="auto"/>
        <w:bottom w:val="none" w:sz="0" w:space="0" w:color="auto"/>
        <w:right w:val="none" w:sz="0" w:space="0" w:color="auto"/>
      </w:divBdr>
    </w:div>
    <w:div w:id="1598050779">
      <w:bodyDiv w:val="1"/>
      <w:marLeft w:val="0"/>
      <w:marRight w:val="0"/>
      <w:marTop w:val="0"/>
      <w:marBottom w:val="0"/>
      <w:divBdr>
        <w:top w:val="none" w:sz="0" w:space="0" w:color="auto"/>
        <w:left w:val="none" w:sz="0" w:space="0" w:color="auto"/>
        <w:bottom w:val="none" w:sz="0" w:space="0" w:color="auto"/>
        <w:right w:val="none" w:sz="0" w:space="0" w:color="auto"/>
      </w:divBdr>
      <w:divsChild>
        <w:div w:id="441655230">
          <w:marLeft w:val="0"/>
          <w:marRight w:val="0"/>
          <w:marTop w:val="0"/>
          <w:marBottom w:val="0"/>
          <w:divBdr>
            <w:top w:val="none" w:sz="0" w:space="0" w:color="auto"/>
            <w:left w:val="none" w:sz="0" w:space="0" w:color="auto"/>
            <w:bottom w:val="none" w:sz="0" w:space="0" w:color="auto"/>
            <w:right w:val="none" w:sz="0" w:space="0" w:color="auto"/>
          </w:divBdr>
        </w:div>
      </w:divsChild>
    </w:div>
    <w:div w:id="1649282534">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55529810">
      <w:bodyDiv w:val="1"/>
      <w:marLeft w:val="0"/>
      <w:marRight w:val="0"/>
      <w:marTop w:val="0"/>
      <w:marBottom w:val="0"/>
      <w:divBdr>
        <w:top w:val="none" w:sz="0" w:space="0" w:color="auto"/>
        <w:left w:val="none" w:sz="0" w:space="0" w:color="auto"/>
        <w:bottom w:val="none" w:sz="0" w:space="0" w:color="auto"/>
        <w:right w:val="none" w:sz="0" w:space="0" w:color="auto"/>
      </w:divBdr>
    </w:div>
    <w:div w:id="1728794953">
      <w:bodyDiv w:val="1"/>
      <w:marLeft w:val="0"/>
      <w:marRight w:val="0"/>
      <w:marTop w:val="0"/>
      <w:marBottom w:val="0"/>
      <w:divBdr>
        <w:top w:val="none" w:sz="0" w:space="0" w:color="auto"/>
        <w:left w:val="none" w:sz="0" w:space="0" w:color="auto"/>
        <w:bottom w:val="none" w:sz="0" w:space="0" w:color="auto"/>
        <w:right w:val="none" w:sz="0" w:space="0" w:color="auto"/>
      </w:divBdr>
    </w:div>
    <w:div w:id="1796024567">
      <w:bodyDiv w:val="1"/>
      <w:marLeft w:val="0"/>
      <w:marRight w:val="0"/>
      <w:marTop w:val="0"/>
      <w:marBottom w:val="0"/>
      <w:divBdr>
        <w:top w:val="none" w:sz="0" w:space="0" w:color="auto"/>
        <w:left w:val="none" w:sz="0" w:space="0" w:color="auto"/>
        <w:bottom w:val="none" w:sz="0" w:space="0" w:color="auto"/>
        <w:right w:val="none" w:sz="0" w:space="0" w:color="auto"/>
      </w:divBdr>
    </w:div>
    <w:div w:id="1807700442">
      <w:bodyDiv w:val="1"/>
      <w:marLeft w:val="0"/>
      <w:marRight w:val="0"/>
      <w:marTop w:val="0"/>
      <w:marBottom w:val="0"/>
      <w:divBdr>
        <w:top w:val="none" w:sz="0" w:space="0" w:color="auto"/>
        <w:left w:val="none" w:sz="0" w:space="0" w:color="auto"/>
        <w:bottom w:val="none" w:sz="0" w:space="0" w:color="auto"/>
        <w:right w:val="none" w:sz="0" w:space="0" w:color="auto"/>
      </w:divBdr>
      <w:divsChild>
        <w:div w:id="507907396">
          <w:marLeft w:val="0"/>
          <w:marRight w:val="0"/>
          <w:marTop w:val="0"/>
          <w:marBottom w:val="0"/>
          <w:divBdr>
            <w:top w:val="none" w:sz="0" w:space="0" w:color="auto"/>
            <w:left w:val="none" w:sz="0" w:space="0" w:color="auto"/>
            <w:bottom w:val="none" w:sz="0" w:space="0" w:color="auto"/>
            <w:right w:val="none" w:sz="0" w:space="0" w:color="auto"/>
          </w:divBdr>
        </w:div>
      </w:divsChild>
    </w:div>
    <w:div w:id="1847397946">
      <w:bodyDiv w:val="1"/>
      <w:marLeft w:val="0"/>
      <w:marRight w:val="0"/>
      <w:marTop w:val="0"/>
      <w:marBottom w:val="0"/>
      <w:divBdr>
        <w:top w:val="none" w:sz="0" w:space="0" w:color="auto"/>
        <w:left w:val="none" w:sz="0" w:space="0" w:color="auto"/>
        <w:bottom w:val="none" w:sz="0" w:space="0" w:color="auto"/>
        <w:right w:val="none" w:sz="0" w:space="0" w:color="auto"/>
      </w:divBdr>
    </w:div>
    <w:div w:id="1848707848">
      <w:bodyDiv w:val="1"/>
      <w:marLeft w:val="0"/>
      <w:marRight w:val="0"/>
      <w:marTop w:val="0"/>
      <w:marBottom w:val="0"/>
      <w:divBdr>
        <w:top w:val="none" w:sz="0" w:space="0" w:color="auto"/>
        <w:left w:val="none" w:sz="0" w:space="0" w:color="auto"/>
        <w:bottom w:val="none" w:sz="0" w:space="0" w:color="auto"/>
        <w:right w:val="none" w:sz="0" w:space="0" w:color="auto"/>
      </w:divBdr>
      <w:divsChild>
        <w:div w:id="1135635420">
          <w:marLeft w:val="0"/>
          <w:marRight w:val="0"/>
          <w:marTop w:val="0"/>
          <w:marBottom w:val="0"/>
          <w:divBdr>
            <w:top w:val="none" w:sz="0" w:space="0" w:color="auto"/>
            <w:left w:val="none" w:sz="0" w:space="0" w:color="auto"/>
            <w:bottom w:val="none" w:sz="0" w:space="0" w:color="auto"/>
            <w:right w:val="none" w:sz="0" w:space="0" w:color="auto"/>
          </w:divBdr>
          <w:divsChild>
            <w:div w:id="159208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9900">
      <w:bodyDiv w:val="1"/>
      <w:marLeft w:val="0"/>
      <w:marRight w:val="0"/>
      <w:marTop w:val="0"/>
      <w:marBottom w:val="0"/>
      <w:divBdr>
        <w:top w:val="none" w:sz="0" w:space="0" w:color="auto"/>
        <w:left w:val="none" w:sz="0" w:space="0" w:color="auto"/>
        <w:bottom w:val="none" w:sz="0" w:space="0" w:color="auto"/>
        <w:right w:val="none" w:sz="0" w:space="0" w:color="auto"/>
      </w:divBdr>
    </w:div>
    <w:div w:id="1877737513">
      <w:bodyDiv w:val="1"/>
      <w:marLeft w:val="0"/>
      <w:marRight w:val="0"/>
      <w:marTop w:val="0"/>
      <w:marBottom w:val="0"/>
      <w:divBdr>
        <w:top w:val="none" w:sz="0" w:space="0" w:color="auto"/>
        <w:left w:val="none" w:sz="0" w:space="0" w:color="auto"/>
        <w:bottom w:val="none" w:sz="0" w:space="0" w:color="auto"/>
        <w:right w:val="none" w:sz="0" w:space="0" w:color="auto"/>
      </w:divBdr>
    </w:div>
    <w:div w:id="1884976367">
      <w:bodyDiv w:val="1"/>
      <w:marLeft w:val="0"/>
      <w:marRight w:val="0"/>
      <w:marTop w:val="0"/>
      <w:marBottom w:val="0"/>
      <w:divBdr>
        <w:top w:val="none" w:sz="0" w:space="0" w:color="auto"/>
        <w:left w:val="none" w:sz="0" w:space="0" w:color="auto"/>
        <w:bottom w:val="none" w:sz="0" w:space="0" w:color="auto"/>
        <w:right w:val="none" w:sz="0" w:space="0" w:color="auto"/>
      </w:divBdr>
    </w:div>
    <w:div w:id="1902934596">
      <w:bodyDiv w:val="1"/>
      <w:marLeft w:val="0"/>
      <w:marRight w:val="0"/>
      <w:marTop w:val="0"/>
      <w:marBottom w:val="0"/>
      <w:divBdr>
        <w:top w:val="none" w:sz="0" w:space="0" w:color="auto"/>
        <w:left w:val="none" w:sz="0" w:space="0" w:color="auto"/>
        <w:bottom w:val="none" w:sz="0" w:space="0" w:color="auto"/>
        <w:right w:val="none" w:sz="0" w:space="0" w:color="auto"/>
      </w:divBdr>
      <w:divsChild>
        <w:div w:id="1798446205">
          <w:marLeft w:val="0"/>
          <w:marRight w:val="0"/>
          <w:marTop w:val="0"/>
          <w:marBottom w:val="0"/>
          <w:divBdr>
            <w:top w:val="none" w:sz="0" w:space="0" w:color="auto"/>
            <w:left w:val="none" w:sz="0" w:space="0" w:color="auto"/>
            <w:bottom w:val="none" w:sz="0" w:space="0" w:color="auto"/>
            <w:right w:val="none" w:sz="0" w:space="0" w:color="auto"/>
          </w:divBdr>
          <w:divsChild>
            <w:div w:id="20787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861">
      <w:bodyDiv w:val="1"/>
      <w:marLeft w:val="0"/>
      <w:marRight w:val="0"/>
      <w:marTop w:val="0"/>
      <w:marBottom w:val="0"/>
      <w:divBdr>
        <w:top w:val="none" w:sz="0" w:space="0" w:color="auto"/>
        <w:left w:val="none" w:sz="0" w:space="0" w:color="auto"/>
        <w:bottom w:val="none" w:sz="0" w:space="0" w:color="auto"/>
        <w:right w:val="none" w:sz="0" w:space="0" w:color="auto"/>
      </w:divBdr>
    </w:div>
    <w:div w:id="2000234851">
      <w:bodyDiv w:val="1"/>
      <w:marLeft w:val="0"/>
      <w:marRight w:val="0"/>
      <w:marTop w:val="0"/>
      <w:marBottom w:val="0"/>
      <w:divBdr>
        <w:top w:val="none" w:sz="0" w:space="0" w:color="auto"/>
        <w:left w:val="none" w:sz="0" w:space="0" w:color="auto"/>
        <w:bottom w:val="none" w:sz="0" w:space="0" w:color="auto"/>
        <w:right w:val="none" w:sz="0" w:space="0" w:color="auto"/>
      </w:divBdr>
    </w:div>
    <w:div w:id="2096782403">
      <w:bodyDiv w:val="1"/>
      <w:marLeft w:val="0"/>
      <w:marRight w:val="0"/>
      <w:marTop w:val="0"/>
      <w:marBottom w:val="0"/>
      <w:divBdr>
        <w:top w:val="none" w:sz="0" w:space="0" w:color="auto"/>
        <w:left w:val="none" w:sz="0" w:space="0" w:color="auto"/>
        <w:bottom w:val="none" w:sz="0" w:space="0" w:color="auto"/>
        <w:right w:val="none" w:sz="0" w:space="0" w:color="auto"/>
      </w:divBdr>
    </w:div>
    <w:div w:id="214010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imsaxena@deloitte.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inen\Documents\Method%20Integration\PIM%20Integration\Templates\Tem_MS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E5E1ED056A84248B38C5341F5D8E6FD" ma:contentTypeVersion="" ma:contentTypeDescription="Create a new document." ma:contentTypeScope="" ma:versionID="3cced0932676369720ca5b7a5720cb42">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1833A-1CFB-4068-A908-9D10A0B6E5A7}">
  <ds:schemaRefs>
    <ds:schemaRef ds:uri="http://schemas.microsoft.com/sharepoint/v3/contenttype/forms"/>
  </ds:schemaRefs>
</ds:datastoreItem>
</file>

<file path=customXml/itemProps2.xml><?xml version="1.0" encoding="utf-8"?>
<ds:datastoreItem xmlns:ds="http://schemas.openxmlformats.org/officeDocument/2006/customXml" ds:itemID="{A9329A1C-D181-41E5-A4C5-79948E2575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4499DA-4F99-456A-B857-3E29E0047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FAEC709-E025-4F00-888F-CB0B9BCB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Tem_MSWord.dot</Template>
  <TotalTime>381</TotalTime>
  <Pages>10</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6585</CharactersWithSpaces>
  <SharedDoc>false</SharedDoc>
  <HLinks>
    <vt:vector size="204" baseType="variant">
      <vt:variant>
        <vt:i4>5832712</vt:i4>
      </vt:variant>
      <vt:variant>
        <vt:i4>219</vt:i4>
      </vt:variant>
      <vt:variant>
        <vt:i4>0</vt:i4>
      </vt:variant>
      <vt:variant>
        <vt:i4>5</vt:i4>
      </vt:variant>
      <vt:variant>
        <vt:lpwstr>http://www.deloitte.com/us/about</vt:lpwstr>
      </vt:variant>
      <vt:variant>
        <vt:lpwstr/>
      </vt:variant>
      <vt:variant>
        <vt:i4>1179698</vt:i4>
      </vt:variant>
      <vt:variant>
        <vt:i4>197</vt:i4>
      </vt:variant>
      <vt:variant>
        <vt:i4>0</vt:i4>
      </vt:variant>
      <vt:variant>
        <vt:i4>5</vt:i4>
      </vt:variant>
      <vt:variant>
        <vt:lpwstr/>
      </vt:variant>
      <vt:variant>
        <vt:lpwstr>_Toc285129750</vt:lpwstr>
      </vt:variant>
      <vt:variant>
        <vt:i4>1245234</vt:i4>
      </vt:variant>
      <vt:variant>
        <vt:i4>191</vt:i4>
      </vt:variant>
      <vt:variant>
        <vt:i4>0</vt:i4>
      </vt:variant>
      <vt:variant>
        <vt:i4>5</vt:i4>
      </vt:variant>
      <vt:variant>
        <vt:lpwstr/>
      </vt:variant>
      <vt:variant>
        <vt:lpwstr>_Toc285129749</vt:lpwstr>
      </vt:variant>
      <vt:variant>
        <vt:i4>1245234</vt:i4>
      </vt:variant>
      <vt:variant>
        <vt:i4>185</vt:i4>
      </vt:variant>
      <vt:variant>
        <vt:i4>0</vt:i4>
      </vt:variant>
      <vt:variant>
        <vt:i4>5</vt:i4>
      </vt:variant>
      <vt:variant>
        <vt:lpwstr/>
      </vt:variant>
      <vt:variant>
        <vt:lpwstr>_Toc285129748</vt:lpwstr>
      </vt:variant>
      <vt:variant>
        <vt:i4>1245234</vt:i4>
      </vt:variant>
      <vt:variant>
        <vt:i4>179</vt:i4>
      </vt:variant>
      <vt:variant>
        <vt:i4>0</vt:i4>
      </vt:variant>
      <vt:variant>
        <vt:i4>5</vt:i4>
      </vt:variant>
      <vt:variant>
        <vt:lpwstr/>
      </vt:variant>
      <vt:variant>
        <vt:lpwstr>_Toc285129747</vt:lpwstr>
      </vt:variant>
      <vt:variant>
        <vt:i4>1245234</vt:i4>
      </vt:variant>
      <vt:variant>
        <vt:i4>173</vt:i4>
      </vt:variant>
      <vt:variant>
        <vt:i4>0</vt:i4>
      </vt:variant>
      <vt:variant>
        <vt:i4>5</vt:i4>
      </vt:variant>
      <vt:variant>
        <vt:lpwstr/>
      </vt:variant>
      <vt:variant>
        <vt:lpwstr>_Toc285129746</vt:lpwstr>
      </vt:variant>
      <vt:variant>
        <vt:i4>1245234</vt:i4>
      </vt:variant>
      <vt:variant>
        <vt:i4>167</vt:i4>
      </vt:variant>
      <vt:variant>
        <vt:i4>0</vt:i4>
      </vt:variant>
      <vt:variant>
        <vt:i4>5</vt:i4>
      </vt:variant>
      <vt:variant>
        <vt:lpwstr/>
      </vt:variant>
      <vt:variant>
        <vt:lpwstr>_Toc285129745</vt:lpwstr>
      </vt:variant>
      <vt:variant>
        <vt:i4>1245234</vt:i4>
      </vt:variant>
      <vt:variant>
        <vt:i4>161</vt:i4>
      </vt:variant>
      <vt:variant>
        <vt:i4>0</vt:i4>
      </vt:variant>
      <vt:variant>
        <vt:i4>5</vt:i4>
      </vt:variant>
      <vt:variant>
        <vt:lpwstr/>
      </vt:variant>
      <vt:variant>
        <vt:lpwstr>_Toc285129744</vt:lpwstr>
      </vt:variant>
      <vt:variant>
        <vt:i4>1245234</vt:i4>
      </vt:variant>
      <vt:variant>
        <vt:i4>155</vt:i4>
      </vt:variant>
      <vt:variant>
        <vt:i4>0</vt:i4>
      </vt:variant>
      <vt:variant>
        <vt:i4>5</vt:i4>
      </vt:variant>
      <vt:variant>
        <vt:lpwstr/>
      </vt:variant>
      <vt:variant>
        <vt:lpwstr>_Toc285129743</vt:lpwstr>
      </vt:variant>
      <vt:variant>
        <vt:i4>1245234</vt:i4>
      </vt:variant>
      <vt:variant>
        <vt:i4>149</vt:i4>
      </vt:variant>
      <vt:variant>
        <vt:i4>0</vt:i4>
      </vt:variant>
      <vt:variant>
        <vt:i4>5</vt:i4>
      </vt:variant>
      <vt:variant>
        <vt:lpwstr/>
      </vt:variant>
      <vt:variant>
        <vt:lpwstr>_Toc285129742</vt:lpwstr>
      </vt:variant>
      <vt:variant>
        <vt:i4>1245234</vt:i4>
      </vt:variant>
      <vt:variant>
        <vt:i4>143</vt:i4>
      </vt:variant>
      <vt:variant>
        <vt:i4>0</vt:i4>
      </vt:variant>
      <vt:variant>
        <vt:i4>5</vt:i4>
      </vt:variant>
      <vt:variant>
        <vt:lpwstr/>
      </vt:variant>
      <vt:variant>
        <vt:lpwstr>_Toc285129741</vt:lpwstr>
      </vt:variant>
      <vt:variant>
        <vt:i4>1245234</vt:i4>
      </vt:variant>
      <vt:variant>
        <vt:i4>137</vt:i4>
      </vt:variant>
      <vt:variant>
        <vt:i4>0</vt:i4>
      </vt:variant>
      <vt:variant>
        <vt:i4>5</vt:i4>
      </vt:variant>
      <vt:variant>
        <vt:lpwstr/>
      </vt:variant>
      <vt:variant>
        <vt:lpwstr>_Toc285129740</vt:lpwstr>
      </vt:variant>
      <vt:variant>
        <vt:i4>1310770</vt:i4>
      </vt:variant>
      <vt:variant>
        <vt:i4>131</vt:i4>
      </vt:variant>
      <vt:variant>
        <vt:i4>0</vt:i4>
      </vt:variant>
      <vt:variant>
        <vt:i4>5</vt:i4>
      </vt:variant>
      <vt:variant>
        <vt:lpwstr/>
      </vt:variant>
      <vt:variant>
        <vt:lpwstr>_Toc285129739</vt:lpwstr>
      </vt:variant>
      <vt:variant>
        <vt:i4>1310770</vt:i4>
      </vt:variant>
      <vt:variant>
        <vt:i4>125</vt:i4>
      </vt:variant>
      <vt:variant>
        <vt:i4>0</vt:i4>
      </vt:variant>
      <vt:variant>
        <vt:i4>5</vt:i4>
      </vt:variant>
      <vt:variant>
        <vt:lpwstr/>
      </vt:variant>
      <vt:variant>
        <vt:lpwstr>_Toc285129738</vt:lpwstr>
      </vt:variant>
      <vt:variant>
        <vt:i4>1310770</vt:i4>
      </vt:variant>
      <vt:variant>
        <vt:i4>119</vt:i4>
      </vt:variant>
      <vt:variant>
        <vt:i4>0</vt:i4>
      </vt:variant>
      <vt:variant>
        <vt:i4>5</vt:i4>
      </vt:variant>
      <vt:variant>
        <vt:lpwstr/>
      </vt:variant>
      <vt:variant>
        <vt:lpwstr>_Toc285129737</vt:lpwstr>
      </vt:variant>
      <vt:variant>
        <vt:i4>1310770</vt:i4>
      </vt:variant>
      <vt:variant>
        <vt:i4>113</vt:i4>
      </vt:variant>
      <vt:variant>
        <vt:i4>0</vt:i4>
      </vt:variant>
      <vt:variant>
        <vt:i4>5</vt:i4>
      </vt:variant>
      <vt:variant>
        <vt:lpwstr/>
      </vt:variant>
      <vt:variant>
        <vt:lpwstr>_Toc285129736</vt:lpwstr>
      </vt:variant>
      <vt:variant>
        <vt:i4>1310770</vt:i4>
      </vt:variant>
      <vt:variant>
        <vt:i4>107</vt:i4>
      </vt:variant>
      <vt:variant>
        <vt:i4>0</vt:i4>
      </vt:variant>
      <vt:variant>
        <vt:i4>5</vt:i4>
      </vt:variant>
      <vt:variant>
        <vt:lpwstr/>
      </vt:variant>
      <vt:variant>
        <vt:lpwstr>_Toc285129735</vt:lpwstr>
      </vt:variant>
      <vt:variant>
        <vt:i4>1310770</vt:i4>
      </vt:variant>
      <vt:variant>
        <vt:i4>101</vt:i4>
      </vt:variant>
      <vt:variant>
        <vt:i4>0</vt:i4>
      </vt:variant>
      <vt:variant>
        <vt:i4>5</vt:i4>
      </vt:variant>
      <vt:variant>
        <vt:lpwstr/>
      </vt:variant>
      <vt:variant>
        <vt:lpwstr>_Toc285129734</vt:lpwstr>
      </vt:variant>
      <vt:variant>
        <vt:i4>1310770</vt:i4>
      </vt:variant>
      <vt:variant>
        <vt:i4>95</vt:i4>
      </vt:variant>
      <vt:variant>
        <vt:i4>0</vt:i4>
      </vt:variant>
      <vt:variant>
        <vt:i4>5</vt:i4>
      </vt:variant>
      <vt:variant>
        <vt:lpwstr/>
      </vt:variant>
      <vt:variant>
        <vt:lpwstr>_Toc285129733</vt:lpwstr>
      </vt:variant>
      <vt:variant>
        <vt:i4>1310770</vt:i4>
      </vt:variant>
      <vt:variant>
        <vt:i4>89</vt:i4>
      </vt:variant>
      <vt:variant>
        <vt:i4>0</vt:i4>
      </vt:variant>
      <vt:variant>
        <vt:i4>5</vt:i4>
      </vt:variant>
      <vt:variant>
        <vt:lpwstr/>
      </vt:variant>
      <vt:variant>
        <vt:lpwstr>_Toc285129732</vt:lpwstr>
      </vt:variant>
      <vt:variant>
        <vt:i4>1310770</vt:i4>
      </vt:variant>
      <vt:variant>
        <vt:i4>83</vt:i4>
      </vt:variant>
      <vt:variant>
        <vt:i4>0</vt:i4>
      </vt:variant>
      <vt:variant>
        <vt:i4>5</vt:i4>
      </vt:variant>
      <vt:variant>
        <vt:lpwstr/>
      </vt:variant>
      <vt:variant>
        <vt:lpwstr>_Toc285129731</vt:lpwstr>
      </vt:variant>
      <vt:variant>
        <vt:i4>1310770</vt:i4>
      </vt:variant>
      <vt:variant>
        <vt:i4>77</vt:i4>
      </vt:variant>
      <vt:variant>
        <vt:i4>0</vt:i4>
      </vt:variant>
      <vt:variant>
        <vt:i4>5</vt:i4>
      </vt:variant>
      <vt:variant>
        <vt:lpwstr/>
      </vt:variant>
      <vt:variant>
        <vt:lpwstr>_Toc285129730</vt:lpwstr>
      </vt:variant>
      <vt:variant>
        <vt:i4>1376306</vt:i4>
      </vt:variant>
      <vt:variant>
        <vt:i4>71</vt:i4>
      </vt:variant>
      <vt:variant>
        <vt:i4>0</vt:i4>
      </vt:variant>
      <vt:variant>
        <vt:i4>5</vt:i4>
      </vt:variant>
      <vt:variant>
        <vt:lpwstr/>
      </vt:variant>
      <vt:variant>
        <vt:lpwstr>_Toc285129729</vt:lpwstr>
      </vt:variant>
      <vt:variant>
        <vt:i4>1376306</vt:i4>
      </vt:variant>
      <vt:variant>
        <vt:i4>65</vt:i4>
      </vt:variant>
      <vt:variant>
        <vt:i4>0</vt:i4>
      </vt:variant>
      <vt:variant>
        <vt:i4>5</vt:i4>
      </vt:variant>
      <vt:variant>
        <vt:lpwstr/>
      </vt:variant>
      <vt:variant>
        <vt:lpwstr>_Toc285129728</vt:lpwstr>
      </vt:variant>
      <vt:variant>
        <vt:i4>1376306</vt:i4>
      </vt:variant>
      <vt:variant>
        <vt:i4>59</vt:i4>
      </vt:variant>
      <vt:variant>
        <vt:i4>0</vt:i4>
      </vt:variant>
      <vt:variant>
        <vt:i4>5</vt:i4>
      </vt:variant>
      <vt:variant>
        <vt:lpwstr/>
      </vt:variant>
      <vt:variant>
        <vt:lpwstr>_Toc285129727</vt:lpwstr>
      </vt:variant>
      <vt:variant>
        <vt:i4>1376306</vt:i4>
      </vt:variant>
      <vt:variant>
        <vt:i4>53</vt:i4>
      </vt:variant>
      <vt:variant>
        <vt:i4>0</vt:i4>
      </vt:variant>
      <vt:variant>
        <vt:i4>5</vt:i4>
      </vt:variant>
      <vt:variant>
        <vt:lpwstr/>
      </vt:variant>
      <vt:variant>
        <vt:lpwstr>_Toc285129726</vt:lpwstr>
      </vt:variant>
      <vt:variant>
        <vt:i4>1376306</vt:i4>
      </vt:variant>
      <vt:variant>
        <vt:i4>47</vt:i4>
      </vt:variant>
      <vt:variant>
        <vt:i4>0</vt:i4>
      </vt:variant>
      <vt:variant>
        <vt:i4>5</vt:i4>
      </vt:variant>
      <vt:variant>
        <vt:lpwstr/>
      </vt:variant>
      <vt:variant>
        <vt:lpwstr>_Toc285129725</vt:lpwstr>
      </vt:variant>
      <vt:variant>
        <vt:i4>1376306</vt:i4>
      </vt:variant>
      <vt:variant>
        <vt:i4>41</vt:i4>
      </vt:variant>
      <vt:variant>
        <vt:i4>0</vt:i4>
      </vt:variant>
      <vt:variant>
        <vt:i4>5</vt:i4>
      </vt:variant>
      <vt:variant>
        <vt:lpwstr/>
      </vt:variant>
      <vt:variant>
        <vt:lpwstr>_Toc285129724</vt:lpwstr>
      </vt:variant>
      <vt:variant>
        <vt:i4>1376306</vt:i4>
      </vt:variant>
      <vt:variant>
        <vt:i4>35</vt:i4>
      </vt:variant>
      <vt:variant>
        <vt:i4>0</vt:i4>
      </vt:variant>
      <vt:variant>
        <vt:i4>5</vt:i4>
      </vt:variant>
      <vt:variant>
        <vt:lpwstr/>
      </vt:variant>
      <vt:variant>
        <vt:lpwstr>_Toc285129723</vt:lpwstr>
      </vt:variant>
      <vt:variant>
        <vt:i4>1376306</vt:i4>
      </vt:variant>
      <vt:variant>
        <vt:i4>29</vt:i4>
      </vt:variant>
      <vt:variant>
        <vt:i4>0</vt:i4>
      </vt:variant>
      <vt:variant>
        <vt:i4>5</vt:i4>
      </vt:variant>
      <vt:variant>
        <vt:lpwstr/>
      </vt:variant>
      <vt:variant>
        <vt:lpwstr>_Toc285129722</vt:lpwstr>
      </vt:variant>
      <vt:variant>
        <vt:i4>1376306</vt:i4>
      </vt:variant>
      <vt:variant>
        <vt:i4>23</vt:i4>
      </vt:variant>
      <vt:variant>
        <vt:i4>0</vt:i4>
      </vt:variant>
      <vt:variant>
        <vt:i4>5</vt:i4>
      </vt:variant>
      <vt:variant>
        <vt:lpwstr/>
      </vt:variant>
      <vt:variant>
        <vt:lpwstr>_Toc285129721</vt:lpwstr>
      </vt:variant>
      <vt:variant>
        <vt:i4>1376306</vt:i4>
      </vt:variant>
      <vt:variant>
        <vt:i4>17</vt:i4>
      </vt:variant>
      <vt:variant>
        <vt:i4>0</vt:i4>
      </vt:variant>
      <vt:variant>
        <vt:i4>5</vt:i4>
      </vt:variant>
      <vt:variant>
        <vt:lpwstr/>
      </vt:variant>
      <vt:variant>
        <vt:lpwstr>_Toc285129720</vt:lpwstr>
      </vt:variant>
      <vt:variant>
        <vt:i4>1441842</vt:i4>
      </vt:variant>
      <vt:variant>
        <vt:i4>11</vt:i4>
      </vt:variant>
      <vt:variant>
        <vt:i4>0</vt:i4>
      </vt:variant>
      <vt:variant>
        <vt:i4>5</vt:i4>
      </vt:variant>
      <vt:variant>
        <vt:lpwstr/>
      </vt:variant>
      <vt:variant>
        <vt:lpwstr>_Toc285129719</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Schaefer, Mary (US - Chicago)</dc:creator>
  <cp:lastModifiedBy>Saxena, Nimit</cp:lastModifiedBy>
  <cp:revision>61</cp:revision>
  <cp:lastPrinted>2013-07-12T21:33:00Z</cp:lastPrinted>
  <dcterms:created xsi:type="dcterms:W3CDTF">2017-11-09T10:33:00Z</dcterms:created>
  <dcterms:modified xsi:type="dcterms:W3CDTF">2018-02-07T12:12:00Z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0x0101004E5E1ED056A84248B38C5341F5D8E6FD</vt:lpwstr>
  </property>
  <property fmtid="{D5CDD505-2E9C-101B-9397-08002B2CF9AE}" pid="3" name="Order">
    <vt:r8>78400</vt:r8>
  </property>
  <property fmtid="{D5CDD505-2E9C-101B-9397-08002B2CF9AE}" pid="4" name="_ReviewCycleID">
    <vt:i4>1672275658</vt:i4>
  </property>
  <property fmtid="{D5CDD505-2E9C-101B-9397-08002B2CF9AE}" pid="5" name="_NewReviewCycle">
    <vt:lpwstr/>
  </property>
</Properties>
</file>